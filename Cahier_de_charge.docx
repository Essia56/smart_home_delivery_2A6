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518DD" w14:textId="7B759A4C" w:rsidR="00D077E9" w:rsidRDefault="00D077E9" w:rsidP="00D70D02">
      <w:r>
        <w:rPr>
          <w:noProof/>
        </w:rPr>
        <w:drawing>
          <wp:anchor distT="0" distB="0" distL="114300" distR="114300" simplePos="0" relativeHeight="251658240" behindDoc="1" locked="0" layoutInCell="1" allowOverlap="1" wp14:anchorId="31FC4771" wp14:editId="73BE86C9">
            <wp:simplePos x="0" y="0"/>
            <wp:positionH relativeFrom="page">
              <wp:align>right</wp:align>
            </wp:positionH>
            <wp:positionV relativeFrom="page">
              <wp:align>top</wp:align>
            </wp:positionV>
            <wp:extent cx="7759065" cy="617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59199" cy="617230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94E5449" w14:textId="77777777" w:rsidTr="00D077E9">
        <w:trPr>
          <w:trHeight w:val="1894"/>
        </w:trPr>
        <w:tc>
          <w:tcPr>
            <w:tcW w:w="5580" w:type="dxa"/>
            <w:tcBorders>
              <w:top w:val="nil"/>
              <w:left w:val="nil"/>
              <w:bottom w:val="nil"/>
              <w:right w:val="nil"/>
            </w:tcBorders>
          </w:tcPr>
          <w:p w14:paraId="5BC4D5E3" w14:textId="7BB6F510" w:rsidR="00D077E9" w:rsidRDefault="00D077E9" w:rsidP="00D077E9"/>
        </w:tc>
      </w:tr>
      <w:tr w:rsidR="00D077E9" w14:paraId="6736A880" w14:textId="77777777" w:rsidTr="00821552">
        <w:trPr>
          <w:trHeight w:val="6049"/>
        </w:trPr>
        <w:tc>
          <w:tcPr>
            <w:tcW w:w="5580" w:type="dxa"/>
            <w:tcBorders>
              <w:top w:val="nil"/>
              <w:left w:val="nil"/>
              <w:bottom w:val="nil"/>
              <w:right w:val="nil"/>
            </w:tcBorders>
          </w:tcPr>
          <w:p w14:paraId="3D0440CC" w14:textId="6D38263C" w:rsidR="00D077E9" w:rsidRDefault="00D077E9" w:rsidP="00D077E9">
            <w:pPr>
              <w:rPr>
                <w:noProof/>
              </w:rPr>
            </w:pPr>
          </w:p>
        </w:tc>
      </w:tr>
      <w:tr w:rsidR="00D077E9" w:rsidRPr="00F9542E" w14:paraId="361A2812" w14:textId="77777777" w:rsidTr="00D077E9">
        <w:trPr>
          <w:trHeight w:val="2171"/>
        </w:trPr>
        <w:tc>
          <w:tcPr>
            <w:tcW w:w="5580" w:type="dxa"/>
            <w:tcBorders>
              <w:top w:val="nil"/>
              <w:left w:val="nil"/>
              <w:bottom w:val="nil"/>
              <w:right w:val="nil"/>
            </w:tcBorders>
          </w:tcPr>
          <w:sdt>
            <w:sdtPr>
              <w:id w:val="1080870105"/>
              <w:placeholder>
                <w:docPart w:val="85237D7E28104954B5A82FD1EBB517AC"/>
              </w:placeholder>
              <w15:appearance w15:val="hidden"/>
            </w:sdtPr>
            <w:sdtEndPr/>
            <w:sdtContent>
              <w:p w14:paraId="36EB20E6" w14:textId="106DE0DF" w:rsidR="00D077E9" w:rsidRDefault="00821552" w:rsidP="00D077E9">
                <w:r>
                  <w:rPr>
                    <w:rStyle w:val="SubtitleChar"/>
                    <w:b w:val="0"/>
                  </w:rPr>
                  <w:t>O</w:t>
                </w:r>
                <w:r>
                  <w:rPr>
                    <w:rStyle w:val="SubtitleChar"/>
                  </w:rPr>
                  <w:t>ctobre 2020</w:t>
                </w:r>
              </w:p>
            </w:sdtContent>
          </w:sdt>
          <w:p w14:paraId="7559EEB2"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BFD1AE1" wp14:editId="37FD2FF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B7C4E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6270606" w14:textId="77777777" w:rsidR="00D077E9" w:rsidRDefault="00D077E9" w:rsidP="00D077E9">
            <w:pPr>
              <w:rPr>
                <w:noProof/>
                <w:sz w:val="10"/>
                <w:szCs w:val="10"/>
              </w:rPr>
            </w:pPr>
          </w:p>
          <w:p w14:paraId="721EC242" w14:textId="77777777" w:rsidR="00D077E9" w:rsidRDefault="00D077E9" w:rsidP="00D077E9">
            <w:pPr>
              <w:rPr>
                <w:noProof/>
                <w:sz w:val="10"/>
                <w:szCs w:val="10"/>
              </w:rPr>
            </w:pPr>
          </w:p>
          <w:p w14:paraId="788583CC" w14:textId="77777777" w:rsidR="00F35607" w:rsidRDefault="00F35607" w:rsidP="00821552">
            <w:pPr>
              <w:autoSpaceDE w:val="0"/>
              <w:autoSpaceDN w:val="0"/>
              <w:adjustRightInd w:val="0"/>
              <w:spacing w:line="240" w:lineRule="auto"/>
              <w:rPr>
                <w:rFonts w:ascii="Arimo-Regular" w:eastAsiaTheme="minorHAnsi" w:hAnsi="Arimo-Regular" w:cs="Arimo-Regular"/>
                <w:b w:val="0"/>
                <w:sz w:val="36"/>
                <w:szCs w:val="36"/>
                <w:lang w:val="fr-TN"/>
              </w:rPr>
            </w:pPr>
          </w:p>
          <w:p w14:paraId="2A534590" w14:textId="25F9AC28" w:rsidR="00821552" w:rsidRPr="00821552" w:rsidRDefault="00821552" w:rsidP="00821552">
            <w:pPr>
              <w:autoSpaceDE w:val="0"/>
              <w:autoSpaceDN w:val="0"/>
              <w:adjustRightInd w:val="0"/>
              <w:spacing w:line="240" w:lineRule="auto"/>
              <w:rPr>
                <w:rFonts w:ascii="Arimo-Bold" w:eastAsiaTheme="minorHAnsi" w:hAnsi="Arimo-Bold" w:cs="Arimo-Bold"/>
                <w:bCs/>
                <w:color w:val="000000"/>
                <w:sz w:val="36"/>
                <w:szCs w:val="36"/>
                <w:lang w:val="fr-TN"/>
              </w:rPr>
            </w:pPr>
            <w:r w:rsidRPr="00821552">
              <w:rPr>
                <w:rFonts w:ascii="Arimo-Regular" w:eastAsiaTheme="minorHAnsi" w:hAnsi="Arimo-Regular" w:cs="Arimo-Regular"/>
                <w:b w:val="0"/>
                <w:sz w:val="36"/>
                <w:szCs w:val="36"/>
                <w:lang w:val="fr-TN"/>
              </w:rPr>
              <w:t>Nom de l’entreprise :</w:t>
            </w:r>
            <w:r>
              <w:rPr>
                <w:rFonts w:ascii="Arimo-Bold" w:eastAsiaTheme="minorHAnsi" w:hAnsi="Arimo-Bold" w:cs="Arimo-Bold"/>
                <w:bCs/>
                <w:color w:val="000000"/>
                <w:sz w:val="36"/>
                <w:szCs w:val="36"/>
                <w:lang w:val="fr-TN"/>
              </w:rPr>
              <w:t xml:space="preserve"> </w:t>
            </w:r>
            <w:r w:rsidRPr="00F35607">
              <w:rPr>
                <w:rFonts w:ascii="Arial Narrow" w:eastAsiaTheme="minorHAnsi" w:hAnsi="Arial Narrow" w:cs="Arimo-Bold"/>
                <w:b w:val="0"/>
                <w:color w:val="000000"/>
                <w:sz w:val="36"/>
                <w:szCs w:val="36"/>
                <w:lang w:val="fr-TN"/>
              </w:rPr>
              <w:t>Click Marke</w:t>
            </w:r>
            <w:r w:rsidR="00F35607" w:rsidRPr="00F35607">
              <w:rPr>
                <w:rFonts w:ascii="Arial Narrow" w:eastAsiaTheme="minorHAnsi" w:hAnsi="Arial Narrow" w:cs="Arimo-Bold"/>
                <w:b w:val="0"/>
                <w:color w:val="000000"/>
                <w:sz w:val="36"/>
                <w:szCs w:val="36"/>
                <w:lang w:val="fr-TN"/>
              </w:rPr>
              <w:t>t</w:t>
            </w:r>
            <w:r w:rsidR="00F35607" w:rsidRPr="00F35607">
              <w:rPr>
                <w:rFonts w:ascii="Arimo-Bold" w:eastAsiaTheme="minorHAnsi" w:hAnsi="Arimo-Bold" w:cs="Arimo-Bold"/>
                <w:bCs/>
                <w:color w:val="000000"/>
                <w:sz w:val="36"/>
                <w:szCs w:val="36"/>
                <w:lang w:val="fr-TN"/>
              </w:rPr>
              <w:t xml:space="preserve"> </w:t>
            </w:r>
            <w:r w:rsidRPr="00821552">
              <w:rPr>
                <w:rFonts w:ascii="Arimo-Regular" w:eastAsiaTheme="minorHAnsi" w:hAnsi="Arimo-Regular" w:cs="Arimo-Regular"/>
                <w:b w:val="0"/>
                <w:sz w:val="36"/>
                <w:szCs w:val="36"/>
                <w:lang w:val="fr-TN"/>
              </w:rPr>
              <w:t>Nom du projet :</w:t>
            </w:r>
            <w:r w:rsidR="00F35607" w:rsidRPr="00F35607">
              <w:rPr>
                <w:rFonts w:ascii="Arimo-Regular" w:eastAsiaTheme="minorHAnsi" w:hAnsi="Arimo-Regular" w:cs="Arimo-Regular"/>
                <w:b w:val="0"/>
                <w:sz w:val="36"/>
                <w:szCs w:val="36"/>
                <w:lang w:val="fr-TN"/>
              </w:rPr>
              <w:t xml:space="preserve"> </w:t>
            </w:r>
            <w:r w:rsidRPr="00F35607">
              <w:rPr>
                <w:rFonts w:ascii="Arial Narrow" w:eastAsiaTheme="minorHAnsi" w:hAnsi="Arial Narrow" w:cs="Arimo-Regular"/>
                <w:b w:val="0"/>
                <w:color w:val="0F0D29" w:themeColor="text1"/>
                <w:sz w:val="36"/>
                <w:szCs w:val="36"/>
                <w:lang w:val="fr-TN"/>
              </w:rPr>
              <w:t>Smart home delivery company</w:t>
            </w:r>
          </w:p>
          <w:p w14:paraId="57A07389" w14:textId="1AC03770" w:rsidR="00821552" w:rsidRDefault="00821552" w:rsidP="00821552">
            <w:pPr>
              <w:autoSpaceDE w:val="0"/>
              <w:autoSpaceDN w:val="0"/>
              <w:adjustRightInd w:val="0"/>
              <w:spacing w:line="240" w:lineRule="auto"/>
              <w:rPr>
                <w:rFonts w:ascii="Arimo-Bold" w:eastAsiaTheme="minorHAnsi" w:hAnsi="Arimo-Bold" w:cs="Arimo-Bold"/>
                <w:bCs/>
                <w:color w:val="222222"/>
                <w:sz w:val="36"/>
                <w:szCs w:val="36"/>
                <w:lang w:val="fr-TN"/>
              </w:rPr>
            </w:pPr>
            <w:r w:rsidRPr="00821552">
              <w:rPr>
                <w:rFonts w:ascii="Arimo-Regular" w:eastAsiaTheme="minorHAnsi" w:hAnsi="Arimo-Regular" w:cs="Arimo-Regular"/>
                <w:b w:val="0"/>
                <w:sz w:val="36"/>
                <w:szCs w:val="36"/>
                <w:lang w:val="fr-TN"/>
              </w:rPr>
              <w:t>Adresse :</w:t>
            </w:r>
            <w:r w:rsidRPr="00F35607">
              <w:rPr>
                <w:rFonts w:ascii="Arimo-Regular" w:eastAsiaTheme="minorHAnsi" w:hAnsi="Arimo-Regular" w:cs="Arimo-Regular"/>
                <w:b w:val="0"/>
                <w:sz w:val="36"/>
                <w:szCs w:val="36"/>
                <w:lang w:val="fr-TN"/>
              </w:rPr>
              <w:t xml:space="preserve"> </w:t>
            </w:r>
            <w:r w:rsidRPr="00F35607">
              <w:rPr>
                <w:rFonts w:ascii="Arimo-Bold" w:eastAsiaTheme="minorHAnsi" w:hAnsi="Arimo-Bold" w:cs="Arimo-Bold"/>
                <w:b w:val="0"/>
                <w:color w:val="222222"/>
                <w:sz w:val="36"/>
                <w:szCs w:val="36"/>
                <w:lang w:val="fr-TN"/>
              </w:rPr>
              <w:t>Cebalat Ben Ammar</w:t>
            </w:r>
          </w:p>
          <w:p w14:paraId="417D40E3" w14:textId="154ED526" w:rsidR="00821552" w:rsidRPr="00F35607" w:rsidRDefault="00821552" w:rsidP="00821552">
            <w:pPr>
              <w:autoSpaceDE w:val="0"/>
              <w:autoSpaceDN w:val="0"/>
              <w:adjustRightInd w:val="0"/>
              <w:spacing w:line="240" w:lineRule="auto"/>
              <w:rPr>
                <w:rFonts w:ascii="Arimo-Bold" w:eastAsiaTheme="minorHAnsi" w:hAnsi="Arimo-Bold" w:cs="Arimo-Bold"/>
                <w:b w:val="0"/>
                <w:color w:val="000000"/>
                <w:sz w:val="36"/>
                <w:szCs w:val="36"/>
                <w:lang w:val="fr-TN"/>
              </w:rPr>
            </w:pPr>
            <w:r w:rsidRPr="00821552">
              <w:rPr>
                <w:rFonts w:ascii="Arimo-Regular" w:eastAsiaTheme="minorHAnsi" w:hAnsi="Arimo-Regular" w:cs="Arimo-Regular"/>
                <w:b w:val="0"/>
                <w:sz w:val="36"/>
                <w:szCs w:val="36"/>
                <w:lang w:val="fr-TN"/>
              </w:rPr>
              <w:t>Tel :</w:t>
            </w:r>
            <w:r w:rsidRPr="00F35607">
              <w:rPr>
                <w:rFonts w:ascii="Arimo-Bold" w:eastAsiaTheme="minorHAnsi" w:hAnsi="Arimo-Bold" w:cs="Arimo-Bold"/>
                <w:b w:val="0"/>
                <w:color w:val="000000"/>
                <w:sz w:val="36"/>
                <w:szCs w:val="36"/>
                <w:lang w:val="fr-TN"/>
              </w:rPr>
              <w:t>97979797</w:t>
            </w:r>
          </w:p>
          <w:p w14:paraId="1EC99307" w14:textId="5B1B88C5" w:rsidR="00D077E9" w:rsidRPr="00821552" w:rsidRDefault="00821552" w:rsidP="00821552">
            <w:pPr>
              <w:rPr>
                <w:noProof/>
                <w:sz w:val="10"/>
                <w:szCs w:val="10"/>
                <w:lang w:val="fr-TN"/>
              </w:rPr>
            </w:pPr>
            <w:r w:rsidRPr="00821552">
              <w:rPr>
                <w:rFonts w:ascii="Arimo-Regular" w:eastAsiaTheme="minorHAnsi" w:hAnsi="Arimo-Regular" w:cs="Arimo-Regular"/>
                <w:b w:val="0"/>
                <w:sz w:val="36"/>
                <w:szCs w:val="36"/>
                <w:lang w:val="fr-TN"/>
              </w:rPr>
              <w:t>E-mail</w:t>
            </w:r>
            <w:r w:rsidRPr="00F35607">
              <w:rPr>
                <w:rFonts w:ascii="Arimo-Regular" w:eastAsiaTheme="minorHAnsi" w:hAnsi="Arimo-Regular" w:cs="Arimo-Regular"/>
                <w:b w:val="0"/>
                <w:sz w:val="36"/>
                <w:szCs w:val="36"/>
                <w:lang w:val="fr-TN"/>
              </w:rPr>
              <w:t xml:space="preserve"> </w:t>
            </w:r>
            <w:r w:rsidRPr="00821552">
              <w:rPr>
                <w:rFonts w:ascii="Arimo-Regular" w:eastAsiaTheme="minorHAnsi" w:hAnsi="Arimo-Regular" w:cs="Arimo-Regular"/>
                <w:b w:val="0"/>
                <w:sz w:val="36"/>
                <w:szCs w:val="36"/>
                <w:lang w:val="fr-TN"/>
              </w:rPr>
              <w:t>:</w:t>
            </w:r>
            <w:r w:rsidRPr="00F35607">
              <w:rPr>
                <w:rFonts w:ascii="Arimo-Regular" w:eastAsiaTheme="minorHAnsi" w:hAnsi="Arimo-Regular" w:cs="Arimo-Regular"/>
                <w:b w:val="0"/>
                <w:sz w:val="36"/>
                <w:szCs w:val="36"/>
                <w:lang w:val="fr-TN"/>
              </w:rPr>
              <w:t xml:space="preserve"> </w:t>
            </w:r>
            <w:r w:rsidRPr="00F35607">
              <w:rPr>
                <w:rFonts w:ascii="Arimo-Bold" w:eastAsiaTheme="minorHAnsi" w:hAnsi="Arimo-Bold" w:cs="Arimo-Bold"/>
                <w:b w:val="0"/>
                <w:color w:val="000000"/>
                <w:sz w:val="36"/>
                <w:szCs w:val="36"/>
                <w:lang w:val="fr-TN"/>
              </w:rPr>
              <w:t>clickmarkettn@gmail.com</w:t>
            </w:r>
          </w:p>
        </w:tc>
      </w:tr>
    </w:tbl>
    <w:p w14:paraId="247FFAAE" w14:textId="69AD44E0" w:rsidR="00D077E9" w:rsidRPr="00821552" w:rsidRDefault="00F35607">
      <w:pPr>
        <w:spacing w:after="200"/>
        <w:rPr>
          <w:lang w:val="fr-TN"/>
        </w:rPr>
      </w:pPr>
      <w:r>
        <w:rPr>
          <w:noProof/>
        </w:rPr>
        <mc:AlternateContent>
          <mc:Choice Requires="wps">
            <w:drawing>
              <wp:anchor distT="0" distB="0" distL="114300" distR="114300" simplePos="0" relativeHeight="251661312" behindDoc="0" locked="0" layoutInCell="1" allowOverlap="1" wp14:anchorId="56C5A28B" wp14:editId="37383B8A">
                <wp:simplePos x="0" y="0"/>
                <wp:positionH relativeFrom="margin">
                  <wp:align>center</wp:align>
                </wp:positionH>
                <wp:positionV relativeFrom="paragraph">
                  <wp:posOffset>179705</wp:posOffset>
                </wp:positionV>
                <wp:extent cx="6568440" cy="182880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6568440" cy="1828800"/>
                        </a:xfrm>
                        <a:prstGeom prst="rect">
                          <a:avLst/>
                        </a:prstGeom>
                        <a:noFill/>
                        <a:ln>
                          <a:noFill/>
                        </a:ln>
                      </wps:spPr>
                      <wps:txbx>
                        <w:txbxContent>
                          <w:p w14:paraId="31F3F675" w14:textId="64368212" w:rsidR="00821552" w:rsidRPr="00E67CFC" w:rsidRDefault="00821552" w:rsidP="00821552">
                            <w:pPr>
                              <w:pStyle w:val="Heading1"/>
                              <w:jc w:val="center"/>
                              <w:rPr>
                                <w:bCs/>
                                <w:noProof/>
                                <w:color w:val="0F0D29" w:themeColor="text1"/>
                                <w:sz w:val="144"/>
                                <w:szCs w:val="144"/>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E67CFC">
                              <w:rPr>
                                <w:bCs/>
                                <w:noProof/>
                                <w:color w:val="0F0D29" w:themeColor="text1"/>
                                <w:sz w:val="144"/>
                                <w:szCs w:val="144"/>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C5A28B" id="_x0000_t202" coordsize="21600,21600" o:spt="202" path="m,l,21600r21600,l21600,xe">
                <v:stroke joinstyle="miter"/>
                <v:path gradientshapeok="t" o:connecttype="rect"/>
              </v:shapetype>
              <v:shape id="Text Box 10" o:spid="_x0000_s1026" type="#_x0000_t202" style="position:absolute;margin-left:0;margin-top:14.15pt;width:517.2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" filled="f" stroked="f">
                <v:textbox style="mso-fit-shape-to-text:t">
                  <w:txbxContent>
                    <w:p w14:paraId="31F3F675" w14:textId="64368212" w:rsidR="00821552" w:rsidRPr="00E67CFC" w:rsidRDefault="00821552" w:rsidP="00821552">
                      <w:pPr>
                        <w:pStyle w:val="Heading1"/>
                        <w:jc w:val="center"/>
                        <w:rPr>
                          <w:bCs/>
                          <w:noProof/>
                          <w:color w:val="0F0D29" w:themeColor="text1"/>
                          <w:sz w:val="144"/>
                          <w:szCs w:val="144"/>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E67CFC">
                        <w:rPr>
                          <w:bCs/>
                          <w:noProof/>
                          <w:color w:val="0F0D29" w:themeColor="text1"/>
                          <w:sz w:val="144"/>
                          <w:szCs w:val="144"/>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Cahier des charges</w:t>
                      </w:r>
                    </w:p>
                  </w:txbxContent>
                </v:textbox>
                <w10:wrap anchorx="margin"/>
              </v:shape>
            </w:pict>
          </mc:Fallback>
        </mc:AlternateContent>
      </w:r>
      <w:r w:rsidR="00D077E9">
        <w:rPr>
          <w:noProof/>
        </w:rPr>
        <mc:AlternateContent>
          <mc:Choice Requires="wps">
            <w:drawing>
              <wp:anchor distT="0" distB="0" distL="114300" distR="114300" simplePos="0" relativeHeight="251659264" behindDoc="1" locked="0" layoutInCell="1" allowOverlap="1" wp14:anchorId="0AA5CF6C" wp14:editId="7D6D99EF">
                <wp:simplePos x="0" y="0"/>
                <wp:positionH relativeFrom="page">
                  <wp:align>left</wp:align>
                </wp:positionH>
                <wp:positionV relativeFrom="page">
                  <wp:align>bottom</wp:align>
                </wp:positionV>
                <wp:extent cx="7789545" cy="3900170"/>
                <wp:effectExtent l="0" t="0" r="1905" b="5080"/>
                <wp:wrapNone/>
                <wp:docPr id="2" name="Rectangle 2" descr="colored rectangle"/>
                <wp:cNvGraphicFramePr/>
                <a:graphic xmlns:a="http://schemas.openxmlformats.org/drawingml/2006/main">
                  <a:graphicData uri="http://schemas.microsoft.com/office/word/2010/wordprocessingShape">
                    <wps:wsp>
                      <wps:cNvSpPr/>
                      <wps:spPr>
                        <a:xfrm>
                          <a:off x="0" y="0"/>
                          <a:ext cx="7789545" cy="390017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4176" id="Rectangle 2" o:spid="_x0000_s1026" alt="colored rectangle" style="position:absolute;margin-left:0;margin-top:0;width:613.35pt;height:307.1pt;z-index:-25165721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" fillcolor="#34aba2 [3206]" stroked="f" strokeweight="2pt">
                <w10:wrap anchorx="page" anchory="page"/>
              </v:rect>
            </w:pict>
          </mc:Fallback>
        </mc:AlternateContent>
      </w:r>
      <w:r w:rsidR="00D077E9" w:rsidRPr="00821552">
        <w:rPr>
          <w:lang w:val="fr-TN"/>
        </w:rPr>
        <w:br w:type="page"/>
      </w:r>
    </w:p>
    <w:p w14:paraId="1E1C9A06" w14:textId="0312A5C4" w:rsidR="00F35607" w:rsidRDefault="00F35607" w:rsidP="00F35607">
      <w:pPr>
        <w:pStyle w:val="Heading1"/>
        <w:jc w:val="center"/>
      </w:pPr>
      <w:proofErr w:type="spellStart"/>
      <w:r>
        <w:lastRenderedPageBreak/>
        <w:t>Sommaire</w:t>
      </w:r>
      <w:proofErr w:type="spellEnd"/>
      <w:r>
        <w:t>:</w:t>
      </w:r>
    </w:p>
    <w:p w14:paraId="6D6DDF30" w14:textId="77777777" w:rsidR="00F35607" w:rsidRDefault="00F35607" w:rsidP="00D077E9">
      <w:pPr>
        <w:pStyle w:val="Heading1"/>
      </w:pPr>
    </w:p>
    <w:p w14:paraId="142BEBCE" w14:textId="64E15ACB" w:rsidR="00F35607" w:rsidRDefault="00F35607" w:rsidP="00F35607">
      <w:pPr>
        <w:pStyle w:val="Header"/>
        <w:keepNext/>
        <w:numPr>
          <w:ilvl w:val="0"/>
          <w:numId w:val="1"/>
        </w:numPr>
        <w:pBdr>
          <w:top w:val="nil"/>
          <w:left w:val="nil"/>
          <w:bottom w:val="nil"/>
          <w:right w:val="nil"/>
          <w:between w:val="nil"/>
          <w:bar w:val="nil"/>
        </w:pBdr>
        <w:tabs>
          <w:tab w:val="left" w:pos="9072"/>
        </w:tabs>
        <w:spacing w:line="240" w:lineRule="auto"/>
        <w:jc w:val="both"/>
        <w:outlineLvl w:val="0"/>
        <w:rPr>
          <w:rStyle w:val="Aucun"/>
          <w:rFonts w:asciiTheme="majorHAnsi" w:eastAsia="Helvetica Neue" w:hAnsiTheme="majorHAnsi" w:cstheme="majorHAnsi"/>
          <w:color w:val="auto"/>
          <w:sz w:val="26"/>
          <w:szCs w:val="26"/>
        </w:rPr>
      </w:pPr>
      <w:proofErr w:type="spellStart"/>
      <w:r w:rsidRPr="00B34D7F">
        <w:rPr>
          <w:rStyle w:val="Aucun"/>
          <w:rFonts w:asciiTheme="majorHAnsi" w:eastAsia="Helvetica Neue" w:hAnsiTheme="majorHAnsi" w:cstheme="majorHAnsi"/>
          <w:color w:val="auto"/>
          <w:sz w:val="26"/>
          <w:szCs w:val="26"/>
        </w:rPr>
        <w:t>Présentation</w:t>
      </w:r>
      <w:proofErr w:type="spellEnd"/>
      <w:r w:rsidRPr="00B34D7F">
        <w:rPr>
          <w:rStyle w:val="Aucun"/>
          <w:rFonts w:asciiTheme="majorHAnsi" w:eastAsia="Helvetica Neue" w:hAnsiTheme="majorHAnsi" w:cstheme="majorHAnsi"/>
          <w:color w:val="auto"/>
          <w:sz w:val="26"/>
          <w:szCs w:val="26"/>
        </w:rPr>
        <w:t xml:space="preserve"> </w:t>
      </w:r>
      <w:proofErr w:type="spellStart"/>
      <w:r w:rsidRPr="00B34D7F">
        <w:rPr>
          <w:rStyle w:val="Aucun"/>
          <w:rFonts w:asciiTheme="majorHAnsi" w:eastAsia="Helvetica Neue" w:hAnsiTheme="majorHAnsi" w:cstheme="majorHAnsi"/>
          <w:color w:val="auto"/>
          <w:sz w:val="26"/>
          <w:szCs w:val="26"/>
        </w:rPr>
        <w:t>d’ensemble</w:t>
      </w:r>
      <w:proofErr w:type="spellEnd"/>
      <w:r w:rsidRPr="00B34D7F">
        <w:rPr>
          <w:rStyle w:val="Aucun"/>
          <w:rFonts w:asciiTheme="majorHAnsi" w:eastAsia="Helvetica Neue" w:hAnsiTheme="majorHAnsi" w:cstheme="majorHAnsi"/>
          <w:color w:val="auto"/>
          <w:sz w:val="26"/>
          <w:szCs w:val="26"/>
        </w:rPr>
        <w:t xml:space="preserve"> du </w:t>
      </w:r>
      <w:proofErr w:type="spellStart"/>
      <w:r w:rsidRPr="00B34D7F">
        <w:rPr>
          <w:rStyle w:val="Aucun"/>
          <w:rFonts w:asciiTheme="majorHAnsi" w:eastAsia="Helvetica Neue" w:hAnsiTheme="majorHAnsi" w:cstheme="majorHAnsi"/>
          <w:color w:val="auto"/>
          <w:sz w:val="26"/>
          <w:szCs w:val="26"/>
        </w:rPr>
        <w:t>projet</w:t>
      </w:r>
      <w:proofErr w:type="spellEnd"/>
      <w:r w:rsidRPr="00B34D7F">
        <w:rPr>
          <w:rStyle w:val="Aucun"/>
          <w:rFonts w:asciiTheme="majorHAnsi" w:eastAsia="Helvetica Neue" w:hAnsiTheme="majorHAnsi" w:cstheme="majorHAnsi"/>
          <w:color w:val="auto"/>
          <w:sz w:val="26"/>
          <w:szCs w:val="26"/>
        </w:rPr>
        <w:t xml:space="preserve"> …………………………………………</w:t>
      </w:r>
      <w:r>
        <w:rPr>
          <w:rStyle w:val="Aucun"/>
          <w:rFonts w:asciiTheme="majorHAnsi" w:eastAsia="Helvetica Neue" w:hAnsiTheme="majorHAnsi" w:cstheme="majorHAnsi"/>
          <w:color w:val="auto"/>
          <w:sz w:val="26"/>
          <w:szCs w:val="26"/>
        </w:rPr>
        <w:t xml:space="preserve"> 3</w:t>
      </w:r>
    </w:p>
    <w:p w14:paraId="346509F2" w14:textId="233B477B" w:rsidR="00F35607" w:rsidRDefault="00F35607" w:rsidP="00F35607">
      <w:pPr>
        <w:pStyle w:val="Header"/>
        <w:keepNext/>
        <w:pBdr>
          <w:top w:val="nil"/>
          <w:left w:val="nil"/>
          <w:bottom w:val="nil"/>
          <w:right w:val="nil"/>
          <w:between w:val="nil"/>
          <w:bar w:val="nil"/>
        </w:pBdr>
        <w:tabs>
          <w:tab w:val="left" w:pos="9072"/>
        </w:tabs>
        <w:spacing w:line="240" w:lineRule="auto"/>
        <w:jc w:val="both"/>
        <w:outlineLvl w:val="0"/>
        <w:rPr>
          <w:rStyle w:val="Aucun"/>
          <w:rFonts w:asciiTheme="majorHAnsi" w:eastAsia="Helvetica Neue" w:hAnsiTheme="majorHAnsi" w:cstheme="majorHAnsi"/>
          <w:color w:val="auto"/>
          <w:sz w:val="26"/>
          <w:szCs w:val="26"/>
        </w:rPr>
      </w:pPr>
    </w:p>
    <w:p w14:paraId="343206DC" w14:textId="77777777" w:rsidR="00F35607" w:rsidRPr="00B34D7F" w:rsidRDefault="00F35607" w:rsidP="00F35607">
      <w:pPr>
        <w:pStyle w:val="Header"/>
        <w:keepNext/>
        <w:pBdr>
          <w:top w:val="nil"/>
          <w:left w:val="nil"/>
          <w:bottom w:val="nil"/>
          <w:right w:val="nil"/>
          <w:between w:val="nil"/>
          <w:bar w:val="nil"/>
        </w:pBdr>
        <w:tabs>
          <w:tab w:val="left" w:pos="9072"/>
        </w:tabs>
        <w:spacing w:line="240" w:lineRule="auto"/>
        <w:jc w:val="both"/>
        <w:outlineLvl w:val="0"/>
        <w:rPr>
          <w:rStyle w:val="Aucun"/>
          <w:rFonts w:asciiTheme="majorHAnsi" w:eastAsia="Helvetica Neue" w:hAnsiTheme="majorHAnsi" w:cstheme="majorHAnsi"/>
          <w:color w:val="auto"/>
          <w:sz w:val="26"/>
          <w:szCs w:val="26"/>
        </w:rPr>
      </w:pPr>
    </w:p>
    <w:p w14:paraId="7401FBA6" w14:textId="5966F7E2" w:rsidR="00F35607" w:rsidRPr="00F35607" w:rsidRDefault="00F35607" w:rsidP="00F35607">
      <w:pPr>
        <w:pStyle w:val="Header"/>
        <w:keepNext/>
        <w:numPr>
          <w:ilvl w:val="0"/>
          <w:numId w:val="2"/>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proofErr w:type="spellStart"/>
      <w:r w:rsidRPr="00F35607">
        <w:rPr>
          <w:rStyle w:val="Aucun"/>
          <w:rFonts w:eastAsia="Helvetica Neue" w:cstheme="majorHAnsi"/>
          <w:b w:val="0"/>
          <w:color w:val="auto"/>
          <w:sz w:val="26"/>
          <w:szCs w:val="26"/>
        </w:rPr>
        <w:t>Présentation</w:t>
      </w:r>
      <w:proofErr w:type="spellEnd"/>
      <w:r w:rsidRPr="00F35607">
        <w:rPr>
          <w:rStyle w:val="Aucun"/>
          <w:rFonts w:eastAsia="Helvetica Neue" w:cstheme="majorHAnsi"/>
          <w:b w:val="0"/>
          <w:color w:val="auto"/>
          <w:sz w:val="26"/>
          <w:szCs w:val="26"/>
        </w:rPr>
        <w:t xml:space="preserve"> de </w:t>
      </w:r>
      <w:proofErr w:type="spellStart"/>
      <w:r w:rsidRPr="00F35607">
        <w:rPr>
          <w:rStyle w:val="Aucun"/>
          <w:rFonts w:eastAsia="Helvetica Neue" w:cstheme="majorHAnsi"/>
          <w:b w:val="0"/>
          <w:color w:val="auto"/>
          <w:sz w:val="26"/>
          <w:szCs w:val="26"/>
        </w:rPr>
        <w:t>l’entreprise</w:t>
      </w:r>
      <w:proofErr w:type="spellEnd"/>
      <w:r w:rsidRPr="00F35607">
        <w:rPr>
          <w:rStyle w:val="Aucun"/>
          <w:rFonts w:eastAsia="Helvetica Neue" w:cstheme="majorHAnsi"/>
          <w:b w:val="0"/>
          <w:color w:val="auto"/>
          <w:sz w:val="26"/>
          <w:szCs w:val="26"/>
        </w:rPr>
        <w:t xml:space="preserve"> ………………</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xml:space="preserve">………….…… 3 </w:t>
      </w:r>
    </w:p>
    <w:p w14:paraId="0B2009E4" w14:textId="47C4DD17" w:rsidR="00F35607" w:rsidRPr="00F35607" w:rsidRDefault="00F35607" w:rsidP="00F35607">
      <w:pPr>
        <w:pStyle w:val="Header"/>
        <w:keepNext/>
        <w:numPr>
          <w:ilvl w:val="0"/>
          <w:numId w:val="2"/>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proofErr w:type="spellStart"/>
      <w:r w:rsidRPr="00F35607">
        <w:rPr>
          <w:rStyle w:val="Aucun"/>
          <w:rFonts w:eastAsia="Helvetica Neue" w:cstheme="majorHAnsi"/>
          <w:b w:val="0"/>
          <w:color w:val="auto"/>
          <w:sz w:val="26"/>
          <w:szCs w:val="26"/>
        </w:rPr>
        <w:t>Analyse</w:t>
      </w:r>
      <w:proofErr w:type="spellEnd"/>
      <w:r w:rsidRPr="00F35607">
        <w:rPr>
          <w:rStyle w:val="Aucun"/>
          <w:rFonts w:eastAsia="Helvetica Neue" w:cstheme="majorHAnsi"/>
          <w:b w:val="0"/>
          <w:color w:val="auto"/>
          <w:sz w:val="26"/>
          <w:szCs w:val="26"/>
        </w:rPr>
        <w:t xml:space="preserve"> de </w:t>
      </w:r>
      <w:proofErr w:type="spellStart"/>
      <w:r w:rsidRPr="00F35607">
        <w:rPr>
          <w:rStyle w:val="Aucun"/>
          <w:rFonts w:eastAsia="Helvetica Neue" w:cstheme="majorHAnsi"/>
          <w:b w:val="0"/>
          <w:color w:val="auto"/>
          <w:sz w:val="26"/>
          <w:szCs w:val="26"/>
        </w:rPr>
        <w:t>l’existant</w:t>
      </w:r>
      <w:proofErr w:type="spellEnd"/>
      <w:r w:rsidRPr="00F35607">
        <w:rPr>
          <w:rStyle w:val="Aucun"/>
          <w:rFonts w:eastAsia="Helvetica Neue" w:cstheme="majorHAnsi"/>
          <w:b w:val="0"/>
          <w:color w:val="auto"/>
          <w:sz w:val="26"/>
          <w:szCs w:val="26"/>
        </w:rPr>
        <w:t xml:space="preserve"> ……………………</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3</w:t>
      </w:r>
    </w:p>
    <w:p w14:paraId="67282999" w14:textId="7DE01CEB" w:rsidR="00F35607" w:rsidRPr="00F35607" w:rsidRDefault="00F35607" w:rsidP="00F35607">
      <w:pPr>
        <w:pStyle w:val="Header"/>
        <w:keepNext/>
        <w:numPr>
          <w:ilvl w:val="0"/>
          <w:numId w:val="2"/>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r w:rsidRPr="00F35607">
        <w:rPr>
          <w:rStyle w:val="Aucun"/>
          <w:rFonts w:eastAsia="Helvetica Neue" w:cstheme="majorHAnsi"/>
          <w:b w:val="0"/>
          <w:color w:val="auto"/>
          <w:sz w:val="26"/>
          <w:szCs w:val="26"/>
        </w:rPr>
        <w:t xml:space="preserve">Les </w:t>
      </w:r>
      <w:proofErr w:type="spellStart"/>
      <w:r w:rsidRPr="00F35607">
        <w:rPr>
          <w:rStyle w:val="Aucun"/>
          <w:rFonts w:eastAsia="Helvetica Neue" w:cstheme="majorHAnsi"/>
          <w:b w:val="0"/>
          <w:color w:val="auto"/>
          <w:sz w:val="26"/>
          <w:szCs w:val="26"/>
        </w:rPr>
        <w:t>objectifs</w:t>
      </w:r>
      <w:proofErr w:type="spellEnd"/>
      <w:r w:rsidRPr="00F35607">
        <w:rPr>
          <w:rStyle w:val="Aucun"/>
          <w:rFonts w:eastAsia="Helvetica Neue" w:cstheme="majorHAnsi"/>
          <w:b w:val="0"/>
          <w:color w:val="auto"/>
          <w:sz w:val="26"/>
          <w:szCs w:val="26"/>
        </w:rPr>
        <w:t xml:space="preserve"> …………………………………</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3</w:t>
      </w:r>
    </w:p>
    <w:p w14:paraId="0AD0AE26" w14:textId="743E60DA" w:rsidR="00F35607" w:rsidRPr="00F35607" w:rsidRDefault="00F35607" w:rsidP="00F35607">
      <w:pPr>
        <w:pStyle w:val="Header"/>
        <w:keepNext/>
        <w:numPr>
          <w:ilvl w:val="0"/>
          <w:numId w:val="2"/>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r w:rsidRPr="00F35607">
        <w:rPr>
          <w:rStyle w:val="Aucun"/>
          <w:rFonts w:eastAsia="Helvetica Neue" w:cstheme="majorHAnsi"/>
          <w:b w:val="0"/>
          <w:color w:val="auto"/>
          <w:sz w:val="26"/>
          <w:szCs w:val="26"/>
        </w:rPr>
        <w:t xml:space="preserve">Le </w:t>
      </w:r>
      <w:proofErr w:type="spellStart"/>
      <w:r w:rsidRPr="00F35607">
        <w:rPr>
          <w:rStyle w:val="Aucun"/>
          <w:rFonts w:eastAsia="Helvetica Neue" w:cstheme="majorHAnsi"/>
          <w:b w:val="0"/>
          <w:color w:val="auto"/>
          <w:sz w:val="26"/>
          <w:szCs w:val="26"/>
        </w:rPr>
        <w:t>marché</w:t>
      </w:r>
      <w:proofErr w:type="spellEnd"/>
      <w:r w:rsidRPr="00F35607">
        <w:rPr>
          <w:rStyle w:val="Aucun"/>
          <w:rFonts w:eastAsia="Helvetica Neue" w:cstheme="majorHAnsi"/>
          <w:b w:val="0"/>
          <w:color w:val="auto"/>
          <w:sz w:val="26"/>
          <w:szCs w:val="26"/>
        </w:rPr>
        <w:t xml:space="preserve"> </w:t>
      </w:r>
      <w:proofErr w:type="spellStart"/>
      <w:r w:rsidRPr="00F35607">
        <w:rPr>
          <w:rStyle w:val="Aucun"/>
          <w:rFonts w:eastAsia="Helvetica Neue" w:cstheme="majorHAnsi"/>
          <w:b w:val="0"/>
          <w:color w:val="auto"/>
          <w:sz w:val="26"/>
          <w:szCs w:val="26"/>
        </w:rPr>
        <w:t>cible</w:t>
      </w:r>
      <w:proofErr w:type="spellEnd"/>
      <w:r w:rsidRPr="00F35607">
        <w:rPr>
          <w:rStyle w:val="Aucun"/>
          <w:rFonts w:eastAsia="Helvetica Neue" w:cstheme="majorHAnsi"/>
          <w:b w:val="0"/>
          <w:color w:val="auto"/>
          <w:sz w:val="26"/>
          <w:szCs w:val="26"/>
        </w:rPr>
        <w:t xml:space="preserve"> ………………………………………</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4</w:t>
      </w:r>
    </w:p>
    <w:p w14:paraId="02B599F0" w14:textId="562022E0" w:rsidR="00F35607" w:rsidRPr="00F35607" w:rsidRDefault="00F35607" w:rsidP="00F35607">
      <w:pPr>
        <w:pStyle w:val="Header"/>
        <w:keepNext/>
        <w:numPr>
          <w:ilvl w:val="0"/>
          <w:numId w:val="2"/>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proofErr w:type="spellStart"/>
      <w:r w:rsidRPr="00F35607">
        <w:rPr>
          <w:rStyle w:val="Aucun"/>
          <w:rFonts w:eastAsia="Helvetica Neue" w:cstheme="majorHAnsi"/>
          <w:b w:val="0"/>
          <w:color w:val="auto"/>
          <w:sz w:val="26"/>
          <w:szCs w:val="26"/>
        </w:rPr>
        <w:t>L</w:t>
      </w:r>
      <w:r w:rsidR="00E67CFC">
        <w:rPr>
          <w:rStyle w:val="Aucun"/>
          <w:rFonts w:eastAsia="Helvetica Neue" w:cstheme="majorHAnsi"/>
          <w:b w:val="0"/>
          <w:color w:val="auto"/>
          <w:sz w:val="26"/>
          <w:szCs w:val="26"/>
        </w:rPr>
        <w:t>ogiciel</w:t>
      </w:r>
      <w:proofErr w:type="spellEnd"/>
      <w:r w:rsidRPr="00F35607">
        <w:rPr>
          <w:rStyle w:val="Aucun"/>
          <w:rFonts w:eastAsia="Helvetica Neue" w:cstheme="majorHAnsi"/>
          <w:b w:val="0"/>
          <w:color w:val="auto"/>
          <w:sz w:val="26"/>
          <w:szCs w:val="26"/>
        </w:rPr>
        <w:t xml:space="preserve"> concurrent…………………………………………</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4</w:t>
      </w:r>
    </w:p>
    <w:p w14:paraId="0BDF2D29" w14:textId="7E3E0334" w:rsidR="00F35607" w:rsidRPr="00F35607" w:rsidRDefault="00F35607" w:rsidP="00F35607">
      <w:pPr>
        <w:pStyle w:val="Header"/>
        <w:ind w:left="1080"/>
        <w:jc w:val="both"/>
        <w:rPr>
          <w:rStyle w:val="Aucun"/>
          <w:rFonts w:eastAsia="Helvetica Neue" w:cstheme="majorHAnsi"/>
          <w:b w:val="0"/>
          <w:bCs/>
          <w:color w:val="auto"/>
          <w:sz w:val="26"/>
          <w:szCs w:val="26"/>
        </w:rPr>
      </w:pPr>
    </w:p>
    <w:p w14:paraId="2C0DE790" w14:textId="77777777" w:rsidR="00F35607" w:rsidRDefault="00F35607" w:rsidP="00F35607">
      <w:pPr>
        <w:pStyle w:val="Header"/>
        <w:ind w:left="1080"/>
        <w:jc w:val="both"/>
        <w:rPr>
          <w:rStyle w:val="Aucun"/>
          <w:rFonts w:asciiTheme="majorHAnsi" w:eastAsia="Helvetica Neue" w:hAnsiTheme="majorHAnsi" w:cstheme="majorHAnsi"/>
          <w:b w:val="0"/>
          <w:bCs/>
          <w:color w:val="auto"/>
          <w:sz w:val="26"/>
          <w:szCs w:val="26"/>
        </w:rPr>
      </w:pPr>
    </w:p>
    <w:p w14:paraId="0BD42E61" w14:textId="788211B9" w:rsidR="00F35607" w:rsidRDefault="00F35607" w:rsidP="00F35607">
      <w:pPr>
        <w:pStyle w:val="Header"/>
        <w:keepNext/>
        <w:numPr>
          <w:ilvl w:val="0"/>
          <w:numId w:val="1"/>
        </w:numPr>
        <w:pBdr>
          <w:top w:val="nil"/>
          <w:left w:val="nil"/>
          <w:bottom w:val="nil"/>
          <w:right w:val="nil"/>
          <w:between w:val="nil"/>
          <w:bar w:val="nil"/>
        </w:pBdr>
        <w:spacing w:line="240" w:lineRule="auto"/>
        <w:jc w:val="both"/>
        <w:outlineLvl w:val="0"/>
        <w:rPr>
          <w:rStyle w:val="Aucun"/>
          <w:rFonts w:asciiTheme="majorHAnsi" w:eastAsia="Helvetica Neue" w:hAnsiTheme="majorHAnsi" w:cstheme="majorHAnsi"/>
          <w:color w:val="auto"/>
          <w:sz w:val="26"/>
          <w:szCs w:val="26"/>
        </w:rPr>
      </w:pPr>
      <w:r w:rsidRPr="00B34D7F">
        <w:rPr>
          <w:rStyle w:val="Aucun"/>
          <w:rFonts w:asciiTheme="majorHAnsi" w:eastAsia="Helvetica Neue" w:hAnsiTheme="majorHAnsi" w:cstheme="majorHAnsi"/>
          <w:color w:val="auto"/>
          <w:sz w:val="26"/>
          <w:szCs w:val="26"/>
        </w:rPr>
        <w:t xml:space="preserve">Description </w:t>
      </w:r>
      <w:proofErr w:type="spellStart"/>
      <w:r w:rsidRPr="00B34D7F">
        <w:rPr>
          <w:rStyle w:val="Aucun"/>
          <w:rFonts w:asciiTheme="majorHAnsi" w:eastAsia="Helvetica Neue" w:hAnsiTheme="majorHAnsi" w:cstheme="majorHAnsi"/>
          <w:color w:val="auto"/>
          <w:sz w:val="26"/>
          <w:szCs w:val="26"/>
        </w:rPr>
        <w:t>fonctionnelle</w:t>
      </w:r>
      <w:proofErr w:type="spellEnd"/>
      <w:r w:rsidRPr="00B34D7F">
        <w:rPr>
          <w:rStyle w:val="Aucun"/>
          <w:rFonts w:asciiTheme="majorHAnsi" w:eastAsia="Helvetica Neue" w:hAnsiTheme="majorHAnsi" w:cstheme="majorHAnsi"/>
          <w:color w:val="auto"/>
          <w:sz w:val="26"/>
          <w:szCs w:val="26"/>
        </w:rPr>
        <w:t xml:space="preserve"> ……………………………………………………...</w:t>
      </w:r>
      <w:r>
        <w:rPr>
          <w:rStyle w:val="Aucun"/>
          <w:rFonts w:asciiTheme="majorHAnsi" w:eastAsia="Helvetica Neue" w:hAnsiTheme="majorHAnsi" w:cstheme="majorHAnsi"/>
          <w:color w:val="auto"/>
          <w:sz w:val="26"/>
          <w:szCs w:val="26"/>
        </w:rPr>
        <w:t xml:space="preserve"> 4</w:t>
      </w:r>
    </w:p>
    <w:p w14:paraId="30EEE1EA" w14:textId="77777777" w:rsidR="00E67CFC" w:rsidRDefault="00E67CFC" w:rsidP="00F9542E">
      <w:pPr>
        <w:pStyle w:val="Header"/>
        <w:keepNext/>
        <w:pBdr>
          <w:top w:val="nil"/>
          <w:left w:val="nil"/>
          <w:bottom w:val="nil"/>
          <w:right w:val="nil"/>
          <w:between w:val="nil"/>
          <w:bar w:val="nil"/>
        </w:pBdr>
        <w:spacing w:line="240" w:lineRule="auto"/>
        <w:ind w:left="1004"/>
        <w:jc w:val="both"/>
        <w:outlineLvl w:val="0"/>
        <w:rPr>
          <w:rStyle w:val="Aucun"/>
          <w:rFonts w:asciiTheme="majorHAnsi" w:eastAsia="Helvetica Neue" w:hAnsiTheme="majorHAnsi" w:cstheme="majorHAnsi"/>
          <w:color w:val="auto"/>
          <w:sz w:val="26"/>
          <w:szCs w:val="26"/>
        </w:rPr>
      </w:pPr>
    </w:p>
    <w:p w14:paraId="6603F759" w14:textId="7A9F440B" w:rsidR="00F35607" w:rsidRPr="00F35607" w:rsidRDefault="00F35607" w:rsidP="00F35607">
      <w:pPr>
        <w:pStyle w:val="Header"/>
        <w:keepNext/>
        <w:numPr>
          <w:ilvl w:val="0"/>
          <w:numId w:val="4"/>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r w:rsidRPr="00F35607">
        <w:rPr>
          <w:rStyle w:val="Aucun"/>
          <w:rFonts w:eastAsia="Helvetica Neue" w:cstheme="majorHAnsi"/>
          <w:b w:val="0"/>
          <w:color w:val="auto"/>
          <w:sz w:val="26"/>
          <w:szCs w:val="26"/>
          <w:lang w:val="fr-FR"/>
        </w:rPr>
        <w:t>Solution proposée …</w:t>
      </w:r>
      <w:r w:rsidR="00E67CFC">
        <w:rPr>
          <w:rStyle w:val="Aucun"/>
          <w:rFonts w:eastAsia="Helvetica Neue" w:cstheme="majorHAnsi"/>
          <w:b w:val="0"/>
          <w:color w:val="auto"/>
          <w:sz w:val="26"/>
          <w:szCs w:val="26"/>
          <w:lang w:val="fr-FR"/>
        </w:rPr>
        <w:t>………………………………………………</w:t>
      </w:r>
      <w:r>
        <w:rPr>
          <w:rStyle w:val="Aucun"/>
          <w:rFonts w:eastAsia="Helvetica Neue" w:cstheme="majorHAnsi"/>
          <w:b w:val="0"/>
          <w:color w:val="auto"/>
          <w:sz w:val="26"/>
          <w:szCs w:val="26"/>
          <w:lang w:val="fr-FR"/>
        </w:rPr>
        <w:t>……</w:t>
      </w:r>
      <w:r w:rsidRPr="00F35607">
        <w:rPr>
          <w:rStyle w:val="Aucun"/>
          <w:rFonts w:eastAsia="Helvetica Neue" w:cstheme="majorHAnsi"/>
          <w:b w:val="0"/>
          <w:color w:val="auto"/>
          <w:sz w:val="26"/>
          <w:szCs w:val="26"/>
          <w:lang w:val="fr-FR"/>
        </w:rPr>
        <w:t xml:space="preserve">……… </w:t>
      </w:r>
      <w:r w:rsidRPr="00F35607">
        <w:rPr>
          <w:rStyle w:val="Aucun"/>
          <w:rFonts w:eastAsia="Helvetica Neue" w:cstheme="majorHAnsi"/>
          <w:b w:val="0"/>
          <w:color w:val="auto"/>
          <w:sz w:val="26"/>
          <w:szCs w:val="26"/>
        </w:rPr>
        <w:t>4</w:t>
      </w:r>
    </w:p>
    <w:p w14:paraId="41350427" w14:textId="07A1FD17" w:rsidR="00F35607" w:rsidRPr="00F35607" w:rsidRDefault="00F35607" w:rsidP="00F35607">
      <w:pPr>
        <w:pStyle w:val="Header"/>
        <w:keepNext/>
        <w:numPr>
          <w:ilvl w:val="0"/>
          <w:numId w:val="4"/>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lang w:val="fr-FR"/>
        </w:rPr>
      </w:pPr>
      <w:r w:rsidRPr="00F35607">
        <w:rPr>
          <w:rStyle w:val="Aucun"/>
          <w:rFonts w:eastAsia="Helvetica Neue" w:cstheme="majorHAnsi"/>
          <w:b w:val="0"/>
          <w:color w:val="auto"/>
          <w:sz w:val="26"/>
          <w:szCs w:val="26"/>
          <w:lang w:val="fr-FR"/>
        </w:rPr>
        <w:t xml:space="preserve">Les contraintes techniques et fonctionnelles </w:t>
      </w:r>
      <w:r>
        <w:rPr>
          <w:rStyle w:val="Aucun"/>
          <w:rFonts w:eastAsia="Helvetica Neue" w:cstheme="majorHAnsi"/>
          <w:b w:val="0"/>
          <w:color w:val="auto"/>
          <w:sz w:val="26"/>
          <w:szCs w:val="26"/>
          <w:lang w:val="fr-FR"/>
        </w:rPr>
        <w:t>…</w:t>
      </w:r>
      <w:r w:rsidRPr="00F35607">
        <w:rPr>
          <w:rStyle w:val="Aucun"/>
          <w:rFonts w:eastAsia="Helvetica Neue" w:cstheme="majorHAnsi"/>
          <w:b w:val="0"/>
          <w:color w:val="auto"/>
          <w:sz w:val="26"/>
          <w:szCs w:val="26"/>
          <w:lang w:val="fr-FR"/>
        </w:rPr>
        <w:t>………</w:t>
      </w:r>
      <w:r>
        <w:rPr>
          <w:rStyle w:val="Aucun"/>
          <w:rFonts w:eastAsia="Helvetica Neue" w:cstheme="majorHAnsi"/>
          <w:b w:val="0"/>
          <w:color w:val="auto"/>
          <w:sz w:val="26"/>
          <w:szCs w:val="26"/>
          <w:lang w:val="fr-FR"/>
        </w:rPr>
        <w:t>………</w:t>
      </w:r>
      <w:r w:rsidRPr="00F35607">
        <w:rPr>
          <w:rStyle w:val="Aucun"/>
          <w:rFonts w:eastAsia="Helvetica Neue" w:cstheme="majorHAnsi"/>
          <w:b w:val="0"/>
          <w:color w:val="auto"/>
          <w:sz w:val="26"/>
          <w:szCs w:val="26"/>
          <w:lang w:val="fr-FR"/>
        </w:rPr>
        <w:t xml:space="preserve">……. 5 </w:t>
      </w:r>
    </w:p>
    <w:p w14:paraId="29ED118E" w14:textId="2C795AF4" w:rsidR="00F35607" w:rsidRDefault="00F35607" w:rsidP="00F35607">
      <w:pPr>
        <w:pStyle w:val="Header"/>
        <w:ind w:left="1440"/>
        <w:jc w:val="both"/>
        <w:rPr>
          <w:rStyle w:val="Aucun"/>
          <w:rFonts w:asciiTheme="majorHAnsi" w:eastAsia="Helvetica Neue" w:hAnsiTheme="majorHAnsi" w:cstheme="majorHAnsi"/>
          <w:b w:val="0"/>
          <w:bCs/>
          <w:color w:val="auto"/>
          <w:sz w:val="26"/>
          <w:szCs w:val="26"/>
          <w:lang w:val="fr-FR"/>
        </w:rPr>
      </w:pPr>
    </w:p>
    <w:p w14:paraId="46A2FBBC" w14:textId="75A044DE" w:rsidR="00F35607" w:rsidRDefault="00F35607" w:rsidP="00F35607">
      <w:pPr>
        <w:pStyle w:val="Header"/>
        <w:ind w:left="1440"/>
        <w:jc w:val="both"/>
        <w:rPr>
          <w:rStyle w:val="Aucun"/>
          <w:rFonts w:asciiTheme="majorHAnsi" w:eastAsia="Helvetica Neue" w:hAnsiTheme="majorHAnsi" w:cstheme="majorHAnsi"/>
          <w:b w:val="0"/>
          <w:bCs/>
          <w:color w:val="auto"/>
          <w:sz w:val="26"/>
          <w:szCs w:val="26"/>
          <w:lang w:val="fr-FR"/>
        </w:rPr>
      </w:pPr>
    </w:p>
    <w:p w14:paraId="207EF63B" w14:textId="77777777" w:rsidR="00F35607" w:rsidRPr="00F35607" w:rsidRDefault="00F35607" w:rsidP="00F35607">
      <w:pPr>
        <w:pStyle w:val="Header"/>
        <w:ind w:left="1440"/>
        <w:jc w:val="both"/>
        <w:rPr>
          <w:rStyle w:val="Aucun"/>
          <w:rFonts w:asciiTheme="majorHAnsi" w:eastAsia="Helvetica Neue" w:hAnsiTheme="majorHAnsi" w:cstheme="majorHAnsi"/>
          <w:b w:val="0"/>
          <w:bCs/>
          <w:color w:val="auto"/>
          <w:sz w:val="26"/>
          <w:szCs w:val="26"/>
          <w:lang w:val="fr-FR"/>
        </w:rPr>
      </w:pPr>
    </w:p>
    <w:p w14:paraId="06C72FB5" w14:textId="6E169EF6" w:rsidR="00F35607" w:rsidRDefault="00F35607" w:rsidP="00F35607">
      <w:pPr>
        <w:pStyle w:val="Header"/>
        <w:keepNext/>
        <w:numPr>
          <w:ilvl w:val="0"/>
          <w:numId w:val="1"/>
        </w:numPr>
        <w:pBdr>
          <w:top w:val="nil"/>
          <w:left w:val="nil"/>
          <w:bottom w:val="nil"/>
          <w:right w:val="nil"/>
          <w:between w:val="nil"/>
          <w:bar w:val="nil"/>
        </w:pBdr>
        <w:spacing w:line="240" w:lineRule="auto"/>
        <w:jc w:val="both"/>
        <w:outlineLvl w:val="0"/>
        <w:rPr>
          <w:rStyle w:val="Aucun"/>
          <w:rFonts w:asciiTheme="majorHAnsi" w:eastAsia="Helvetica Neue" w:hAnsiTheme="majorHAnsi" w:cstheme="majorHAnsi"/>
          <w:color w:val="auto"/>
          <w:sz w:val="26"/>
          <w:szCs w:val="26"/>
        </w:rPr>
      </w:pPr>
      <w:r w:rsidRPr="00B34D7F">
        <w:rPr>
          <w:rStyle w:val="Aucun"/>
          <w:rFonts w:asciiTheme="majorHAnsi" w:eastAsia="Helvetica Neue" w:hAnsiTheme="majorHAnsi" w:cstheme="majorHAnsi"/>
          <w:color w:val="auto"/>
          <w:sz w:val="26"/>
          <w:szCs w:val="26"/>
        </w:rPr>
        <w:t xml:space="preserve">Description </w:t>
      </w:r>
      <w:proofErr w:type="spellStart"/>
      <w:r w:rsidRPr="00B34D7F">
        <w:rPr>
          <w:rStyle w:val="Aucun"/>
          <w:rFonts w:asciiTheme="majorHAnsi" w:eastAsia="Helvetica Neue" w:hAnsiTheme="majorHAnsi" w:cstheme="majorHAnsi"/>
          <w:color w:val="auto"/>
          <w:sz w:val="26"/>
          <w:szCs w:val="26"/>
        </w:rPr>
        <w:t>graphique</w:t>
      </w:r>
      <w:proofErr w:type="spellEnd"/>
      <w:r w:rsidRPr="00B34D7F">
        <w:rPr>
          <w:rStyle w:val="Aucun"/>
          <w:rFonts w:asciiTheme="majorHAnsi" w:eastAsia="Helvetica Neue" w:hAnsiTheme="majorHAnsi" w:cstheme="majorHAnsi"/>
          <w:color w:val="auto"/>
          <w:sz w:val="26"/>
          <w:szCs w:val="26"/>
        </w:rPr>
        <w:t xml:space="preserve"> et </w:t>
      </w:r>
      <w:proofErr w:type="spellStart"/>
      <w:r w:rsidRPr="00B34D7F">
        <w:rPr>
          <w:rStyle w:val="Aucun"/>
          <w:rFonts w:asciiTheme="majorHAnsi" w:eastAsia="Helvetica Neue" w:hAnsiTheme="majorHAnsi" w:cstheme="majorHAnsi"/>
          <w:color w:val="auto"/>
          <w:sz w:val="26"/>
          <w:szCs w:val="26"/>
        </w:rPr>
        <w:t>ergonomique</w:t>
      </w:r>
      <w:proofErr w:type="spellEnd"/>
      <w:r w:rsidRPr="00B34D7F">
        <w:rPr>
          <w:rStyle w:val="Aucun"/>
          <w:rFonts w:asciiTheme="majorHAnsi" w:eastAsia="Helvetica Neue" w:hAnsiTheme="majorHAnsi" w:cstheme="majorHAnsi"/>
          <w:color w:val="auto"/>
          <w:sz w:val="26"/>
          <w:szCs w:val="26"/>
        </w:rPr>
        <w:t xml:space="preserve"> ……………………………………. </w:t>
      </w:r>
      <w:r>
        <w:rPr>
          <w:rStyle w:val="Aucun"/>
          <w:rFonts w:asciiTheme="majorHAnsi" w:eastAsia="Helvetica Neue" w:hAnsiTheme="majorHAnsi" w:cstheme="majorHAnsi"/>
          <w:color w:val="auto"/>
          <w:sz w:val="26"/>
          <w:szCs w:val="26"/>
        </w:rPr>
        <w:t>5</w:t>
      </w:r>
      <w:r w:rsidRPr="00B34D7F">
        <w:rPr>
          <w:rStyle w:val="Aucun"/>
          <w:rFonts w:asciiTheme="majorHAnsi" w:eastAsia="Helvetica Neue" w:hAnsiTheme="majorHAnsi" w:cstheme="majorHAnsi"/>
          <w:color w:val="auto"/>
          <w:sz w:val="26"/>
          <w:szCs w:val="26"/>
        </w:rPr>
        <w:t xml:space="preserve"> </w:t>
      </w:r>
    </w:p>
    <w:p w14:paraId="705E6477" w14:textId="70412BFA" w:rsidR="00F35607" w:rsidRDefault="00F35607" w:rsidP="00F35607">
      <w:pPr>
        <w:pStyle w:val="Header"/>
        <w:keepNext/>
        <w:pBdr>
          <w:top w:val="nil"/>
          <w:left w:val="nil"/>
          <w:bottom w:val="nil"/>
          <w:right w:val="nil"/>
          <w:between w:val="nil"/>
          <w:bar w:val="nil"/>
        </w:pBdr>
        <w:spacing w:line="240" w:lineRule="auto"/>
        <w:jc w:val="both"/>
        <w:outlineLvl w:val="0"/>
        <w:rPr>
          <w:rStyle w:val="Aucun"/>
          <w:rFonts w:asciiTheme="majorHAnsi" w:eastAsia="Helvetica Neue" w:hAnsiTheme="majorHAnsi" w:cstheme="majorHAnsi"/>
          <w:color w:val="auto"/>
          <w:sz w:val="26"/>
          <w:szCs w:val="26"/>
        </w:rPr>
      </w:pPr>
    </w:p>
    <w:p w14:paraId="0F4114AD" w14:textId="77777777" w:rsidR="00F35607" w:rsidRPr="00B34D7F" w:rsidRDefault="00F35607" w:rsidP="00F35607">
      <w:pPr>
        <w:pStyle w:val="Header"/>
        <w:keepNext/>
        <w:pBdr>
          <w:top w:val="nil"/>
          <w:left w:val="nil"/>
          <w:bottom w:val="nil"/>
          <w:right w:val="nil"/>
          <w:between w:val="nil"/>
          <w:bar w:val="nil"/>
        </w:pBdr>
        <w:spacing w:line="240" w:lineRule="auto"/>
        <w:jc w:val="both"/>
        <w:outlineLvl w:val="0"/>
        <w:rPr>
          <w:rStyle w:val="Aucun"/>
          <w:rFonts w:asciiTheme="majorHAnsi" w:eastAsia="Helvetica Neue" w:hAnsiTheme="majorHAnsi" w:cstheme="majorHAnsi"/>
          <w:color w:val="auto"/>
          <w:sz w:val="26"/>
          <w:szCs w:val="26"/>
        </w:rPr>
      </w:pPr>
    </w:p>
    <w:p w14:paraId="227DF24C" w14:textId="4B87FDA2" w:rsidR="00F35607" w:rsidRPr="00F35607" w:rsidRDefault="00F35607" w:rsidP="00F35607">
      <w:pPr>
        <w:pStyle w:val="Header"/>
        <w:keepNext/>
        <w:numPr>
          <w:ilvl w:val="0"/>
          <w:numId w:val="3"/>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r w:rsidRPr="00F35607">
        <w:rPr>
          <w:rStyle w:val="Aucun"/>
          <w:rFonts w:eastAsia="Helvetica Neue" w:cstheme="majorHAnsi"/>
          <w:b w:val="0"/>
          <w:color w:val="auto"/>
          <w:sz w:val="26"/>
          <w:szCs w:val="26"/>
        </w:rPr>
        <w:t xml:space="preserve">Structure du </w:t>
      </w:r>
      <w:proofErr w:type="spellStart"/>
      <w:r w:rsidRPr="00F35607">
        <w:rPr>
          <w:rStyle w:val="Aucun"/>
          <w:rFonts w:eastAsia="Helvetica Neue" w:cstheme="majorHAnsi"/>
          <w:b w:val="0"/>
          <w:color w:val="auto"/>
          <w:sz w:val="26"/>
          <w:szCs w:val="26"/>
        </w:rPr>
        <w:t>logiciel</w:t>
      </w:r>
      <w:proofErr w:type="spellEnd"/>
      <w:r w:rsidRPr="00F35607">
        <w:rPr>
          <w:rStyle w:val="Aucun"/>
          <w:rFonts w:eastAsia="Helvetica Neue" w:cstheme="majorHAnsi"/>
          <w:b w:val="0"/>
          <w:color w:val="auto"/>
          <w:sz w:val="26"/>
          <w:szCs w:val="26"/>
        </w:rPr>
        <w:t xml:space="preserve"> ……………………………….……………</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5</w:t>
      </w:r>
    </w:p>
    <w:p w14:paraId="54C50248" w14:textId="1C726B13" w:rsidR="00F35607" w:rsidRPr="00F35607" w:rsidRDefault="00F35607" w:rsidP="00F35607">
      <w:pPr>
        <w:pStyle w:val="Header"/>
        <w:keepNext/>
        <w:numPr>
          <w:ilvl w:val="0"/>
          <w:numId w:val="3"/>
        </w:numPr>
        <w:pBdr>
          <w:top w:val="nil"/>
          <w:left w:val="nil"/>
          <w:bottom w:val="nil"/>
          <w:right w:val="nil"/>
          <w:between w:val="nil"/>
          <w:bar w:val="nil"/>
        </w:pBdr>
        <w:spacing w:line="240" w:lineRule="auto"/>
        <w:jc w:val="both"/>
        <w:outlineLvl w:val="0"/>
        <w:rPr>
          <w:rStyle w:val="Aucun"/>
          <w:rFonts w:eastAsia="Helvetica Neue" w:cstheme="majorHAnsi"/>
          <w:b w:val="0"/>
          <w:bCs/>
          <w:color w:val="auto"/>
          <w:sz w:val="26"/>
          <w:szCs w:val="26"/>
        </w:rPr>
      </w:pPr>
      <w:proofErr w:type="spellStart"/>
      <w:r w:rsidRPr="00F35607">
        <w:rPr>
          <w:rStyle w:val="Aucun"/>
          <w:rFonts w:eastAsia="Helvetica Neue" w:cstheme="majorHAnsi"/>
          <w:b w:val="0"/>
          <w:color w:val="auto"/>
          <w:sz w:val="26"/>
          <w:szCs w:val="26"/>
        </w:rPr>
        <w:t>Charte</w:t>
      </w:r>
      <w:proofErr w:type="spellEnd"/>
      <w:r w:rsidRPr="00F35607">
        <w:rPr>
          <w:rStyle w:val="Aucun"/>
          <w:rFonts w:eastAsia="Helvetica Neue" w:cstheme="majorHAnsi"/>
          <w:b w:val="0"/>
          <w:color w:val="auto"/>
          <w:sz w:val="26"/>
          <w:szCs w:val="26"/>
        </w:rPr>
        <w:t xml:space="preserve"> </w:t>
      </w:r>
      <w:proofErr w:type="spellStart"/>
      <w:r w:rsidRPr="00F35607">
        <w:rPr>
          <w:rStyle w:val="Aucun"/>
          <w:rFonts w:eastAsia="Helvetica Neue" w:cstheme="majorHAnsi"/>
          <w:b w:val="0"/>
          <w:color w:val="auto"/>
          <w:sz w:val="26"/>
          <w:szCs w:val="26"/>
        </w:rPr>
        <w:t>graphique</w:t>
      </w:r>
      <w:proofErr w:type="spellEnd"/>
      <w:r w:rsidRPr="00F35607">
        <w:rPr>
          <w:rStyle w:val="Aucun"/>
          <w:rFonts w:eastAsia="Helvetica Neue" w:cstheme="majorHAnsi"/>
          <w:b w:val="0"/>
          <w:color w:val="auto"/>
          <w:sz w:val="26"/>
          <w:szCs w:val="26"/>
        </w:rPr>
        <w:t xml:space="preserve"> ……………………………………………</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w:t>
      </w:r>
      <w:r>
        <w:rPr>
          <w:rStyle w:val="Aucun"/>
          <w:rFonts w:eastAsia="Helvetica Neue" w:cstheme="majorHAnsi"/>
          <w:b w:val="0"/>
          <w:color w:val="auto"/>
          <w:sz w:val="26"/>
          <w:szCs w:val="26"/>
        </w:rPr>
        <w:t>…</w:t>
      </w:r>
      <w:r w:rsidRPr="00F35607">
        <w:rPr>
          <w:rStyle w:val="Aucun"/>
          <w:rFonts w:eastAsia="Helvetica Neue" w:cstheme="majorHAnsi"/>
          <w:b w:val="0"/>
          <w:color w:val="auto"/>
          <w:sz w:val="26"/>
          <w:szCs w:val="26"/>
        </w:rPr>
        <w:t xml:space="preserve"> </w:t>
      </w:r>
      <w:r w:rsidR="000E42F8">
        <w:rPr>
          <w:rStyle w:val="Aucun"/>
          <w:rFonts w:eastAsia="Helvetica Neue" w:cstheme="majorHAnsi"/>
          <w:b w:val="0"/>
          <w:color w:val="auto"/>
          <w:sz w:val="26"/>
          <w:szCs w:val="26"/>
        </w:rPr>
        <w:t>7</w:t>
      </w:r>
    </w:p>
    <w:p w14:paraId="24F57899" w14:textId="41B8F965" w:rsidR="00F35607" w:rsidRDefault="00F35607" w:rsidP="00F35607">
      <w:pPr>
        <w:pStyle w:val="Header"/>
        <w:ind w:left="1440"/>
        <w:jc w:val="both"/>
        <w:rPr>
          <w:rStyle w:val="Aucun"/>
          <w:rFonts w:asciiTheme="majorHAnsi" w:eastAsia="Helvetica Neue" w:hAnsiTheme="majorHAnsi" w:cstheme="majorHAnsi"/>
          <w:b w:val="0"/>
          <w:bCs/>
          <w:color w:val="auto"/>
          <w:sz w:val="26"/>
          <w:szCs w:val="26"/>
        </w:rPr>
      </w:pPr>
    </w:p>
    <w:p w14:paraId="704467DD" w14:textId="0B5170C4" w:rsidR="00F35607" w:rsidRDefault="00F35607" w:rsidP="00F35607">
      <w:pPr>
        <w:pStyle w:val="Header"/>
        <w:ind w:left="1440"/>
        <w:jc w:val="both"/>
        <w:rPr>
          <w:rStyle w:val="Aucun"/>
          <w:rFonts w:asciiTheme="majorHAnsi" w:eastAsia="Helvetica Neue" w:hAnsiTheme="majorHAnsi" w:cstheme="majorHAnsi"/>
          <w:b w:val="0"/>
          <w:bCs/>
          <w:color w:val="auto"/>
          <w:sz w:val="26"/>
          <w:szCs w:val="26"/>
        </w:rPr>
      </w:pPr>
    </w:p>
    <w:p w14:paraId="4E5FBCD5" w14:textId="77777777" w:rsidR="00F35607" w:rsidRPr="00355BAF" w:rsidRDefault="00F35607" w:rsidP="00F35607">
      <w:pPr>
        <w:pStyle w:val="Header"/>
        <w:ind w:left="1440"/>
        <w:jc w:val="both"/>
        <w:rPr>
          <w:rStyle w:val="Aucun"/>
          <w:rFonts w:asciiTheme="majorHAnsi" w:eastAsia="Helvetica Neue" w:hAnsiTheme="majorHAnsi" w:cstheme="majorHAnsi"/>
          <w:b w:val="0"/>
          <w:bCs/>
          <w:color w:val="auto"/>
          <w:sz w:val="26"/>
          <w:szCs w:val="26"/>
        </w:rPr>
      </w:pPr>
    </w:p>
    <w:p w14:paraId="78204365" w14:textId="77777777" w:rsidR="00F35607" w:rsidRPr="00355BAF" w:rsidRDefault="00F35607" w:rsidP="00F35607">
      <w:pPr>
        <w:pStyle w:val="Header"/>
        <w:ind w:left="1440"/>
        <w:jc w:val="both"/>
        <w:rPr>
          <w:rStyle w:val="Aucun"/>
          <w:rFonts w:asciiTheme="majorHAnsi" w:eastAsia="Helvetica Neue" w:hAnsiTheme="majorHAnsi" w:cstheme="majorHAnsi"/>
          <w:b w:val="0"/>
          <w:bCs/>
          <w:color w:val="auto"/>
          <w:sz w:val="26"/>
          <w:szCs w:val="26"/>
        </w:rPr>
      </w:pPr>
    </w:p>
    <w:p w14:paraId="08C67447" w14:textId="6966AA24" w:rsidR="00F35607" w:rsidRPr="00B34D7F" w:rsidRDefault="00F35607" w:rsidP="00F35607">
      <w:pPr>
        <w:pStyle w:val="Header"/>
        <w:keepNext/>
        <w:numPr>
          <w:ilvl w:val="0"/>
          <w:numId w:val="1"/>
        </w:numPr>
        <w:pBdr>
          <w:top w:val="nil"/>
          <w:left w:val="nil"/>
          <w:bottom w:val="nil"/>
          <w:right w:val="nil"/>
          <w:between w:val="nil"/>
          <w:bar w:val="nil"/>
        </w:pBdr>
        <w:tabs>
          <w:tab w:val="left" w:pos="8364"/>
          <w:tab w:val="left" w:pos="9072"/>
        </w:tabs>
        <w:spacing w:line="240" w:lineRule="auto"/>
        <w:jc w:val="both"/>
        <w:outlineLvl w:val="0"/>
        <w:rPr>
          <w:rStyle w:val="Aucun"/>
          <w:rFonts w:asciiTheme="majorHAnsi" w:eastAsia="Helvetica Neue" w:hAnsiTheme="majorHAnsi" w:cstheme="majorHAnsi"/>
          <w:color w:val="auto"/>
          <w:sz w:val="26"/>
          <w:szCs w:val="26"/>
        </w:rPr>
      </w:pPr>
      <w:r w:rsidRPr="00B34D7F">
        <w:rPr>
          <w:rStyle w:val="Aucun"/>
          <w:rFonts w:asciiTheme="majorHAnsi" w:eastAsia="Helvetica Neue" w:hAnsiTheme="majorHAnsi" w:cstheme="majorHAnsi"/>
          <w:color w:val="auto"/>
          <w:sz w:val="26"/>
          <w:szCs w:val="26"/>
        </w:rPr>
        <w:t>L</w:t>
      </w:r>
      <w:r>
        <w:rPr>
          <w:rStyle w:val="Aucun"/>
          <w:rFonts w:asciiTheme="majorHAnsi" w:eastAsia="Helvetica Neue" w:hAnsiTheme="majorHAnsi" w:cstheme="majorHAnsi"/>
          <w:color w:val="auto"/>
          <w:sz w:val="26"/>
          <w:szCs w:val="26"/>
        </w:rPr>
        <w:t xml:space="preserve">e </w:t>
      </w:r>
      <w:r w:rsidRPr="00B34D7F">
        <w:rPr>
          <w:rStyle w:val="Aucun"/>
          <w:rFonts w:asciiTheme="majorHAnsi" w:eastAsia="Helvetica Neue" w:hAnsiTheme="majorHAnsi" w:cstheme="majorHAnsi"/>
          <w:color w:val="auto"/>
          <w:sz w:val="26"/>
          <w:szCs w:val="26"/>
        </w:rPr>
        <w:t>planning ……………………………………………</w:t>
      </w:r>
      <w:r>
        <w:rPr>
          <w:rStyle w:val="Aucun"/>
          <w:rFonts w:asciiTheme="majorHAnsi" w:eastAsia="Helvetica Neue" w:hAnsiTheme="majorHAnsi" w:cstheme="majorHAnsi"/>
          <w:color w:val="auto"/>
          <w:sz w:val="26"/>
          <w:szCs w:val="26"/>
        </w:rPr>
        <w:t>……………………...</w:t>
      </w:r>
      <w:proofErr w:type="gramStart"/>
      <w:r w:rsidRPr="00B34D7F">
        <w:rPr>
          <w:rStyle w:val="Aucun"/>
          <w:rFonts w:asciiTheme="majorHAnsi" w:eastAsia="Helvetica Neue" w:hAnsiTheme="majorHAnsi" w:cstheme="majorHAnsi"/>
          <w:color w:val="auto"/>
          <w:sz w:val="26"/>
          <w:szCs w:val="26"/>
        </w:rPr>
        <w:t>…..</w:t>
      </w:r>
      <w:proofErr w:type="gramEnd"/>
      <w:r w:rsidRPr="00B34D7F">
        <w:rPr>
          <w:rStyle w:val="Aucun"/>
          <w:rFonts w:asciiTheme="majorHAnsi" w:eastAsia="Helvetica Neue" w:hAnsiTheme="majorHAnsi" w:cstheme="majorHAnsi"/>
          <w:color w:val="auto"/>
          <w:sz w:val="26"/>
          <w:szCs w:val="26"/>
        </w:rPr>
        <w:t xml:space="preserve"> </w:t>
      </w:r>
      <w:r w:rsidR="00033C02">
        <w:rPr>
          <w:rStyle w:val="Aucun"/>
          <w:rFonts w:asciiTheme="majorHAnsi" w:eastAsia="Helvetica Neue" w:hAnsiTheme="majorHAnsi" w:cstheme="majorHAnsi"/>
          <w:color w:val="auto"/>
          <w:sz w:val="26"/>
          <w:szCs w:val="26"/>
        </w:rPr>
        <w:t>9</w:t>
      </w:r>
    </w:p>
    <w:p w14:paraId="40678190" w14:textId="77777777" w:rsidR="00F35607" w:rsidRDefault="00F35607" w:rsidP="00F35607">
      <w:pPr>
        <w:pStyle w:val="Header"/>
        <w:rPr>
          <w:rStyle w:val="Aucun"/>
          <w:rFonts w:eastAsia="Helvetica Neue" w:cs="Helvetica Neue"/>
          <w:b w:val="0"/>
          <w:bCs/>
          <w:color w:val="004C7F"/>
          <w:szCs w:val="28"/>
        </w:rPr>
      </w:pPr>
    </w:p>
    <w:p w14:paraId="503F0F0B" w14:textId="73142F56" w:rsidR="00220DF2" w:rsidRPr="00220DF2" w:rsidRDefault="00220DF2" w:rsidP="00220DF2">
      <w:pPr>
        <w:pStyle w:val="Heading1"/>
        <w:rPr>
          <w:rStyle w:val="Aucun"/>
          <w:rFonts w:eastAsia="Helvetica Neue" w:cstheme="majorHAnsi"/>
          <w:i/>
          <w:iCs/>
          <w:color w:val="FF0000"/>
          <w:sz w:val="32"/>
          <w:u w:val="single"/>
          <w:lang w:val="fr-FR"/>
        </w:rPr>
      </w:pPr>
      <w:r w:rsidRPr="002C61A4">
        <w:rPr>
          <w:rStyle w:val="Aucun"/>
          <w:rFonts w:eastAsia="Helvetica Neue" w:cstheme="majorHAnsi"/>
          <w:i/>
          <w:iCs/>
          <w:color w:val="FF0000"/>
          <w:sz w:val="32"/>
          <w:lang w:val="fr-FR"/>
        </w:rPr>
        <w:lastRenderedPageBreak/>
        <w:t>I-</w:t>
      </w:r>
      <w:r w:rsidRPr="00220DF2">
        <w:rPr>
          <w:rStyle w:val="Aucun"/>
          <w:rFonts w:eastAsia="Helvetica Neue" w:cstheme="majorHAnsi"/>
          <w:i/>
          <w:iCs/>
          <w:color w:val="FF0000"/>
          <w:sz w:val="32"/>
          <w:u w:val="single"/>
          <w:lang w:val="fr-FR"/>
        </w:rPr>
        <w:t>Présentation d’ensemble du projet</w:t>
      </w:r>
      <w:r w:rsidR="00033C02">
        <w:rPr>
          <w:rStyle w:val="Aucun"/>
          <w:rFonts w:eastAsia="Helvetica Neue" w:cstheme="majorHAnsi"/>
          <w:i/>
          <w:iCs/>
          <w:color w:val="FF0000"/>
          <w:sz w:val="32"/>
          <w:u w:val="single"/>
          <w:lang w:val="fr-FR"/>
        </w:rPr>
        <w:t> </w:t>
      </w:r>
      <w:r w:rsidRPr="00E67CFC">
        <w:rPr>
          <w:rStyle w:val="Aucun"/>
          <w:rFonts w:eastAsia="Helvetica Neue" w:cstheme="majorHAnsi"/>
          <w:i/>
          <w:iCs/>
          <w:color w:val="FF0000"/>
          <w:sz w:val="32"/>
          <w:lang w:val="fr-FR"/>
        </w:rPr>
        <w:t>:</w:t>
      </w:r>
    </w:p>
    <w:p w14:paraId="40C289B8" w14:textId="1C283795" w:rsidR="00220DF2" w:rsidRPr="00220DF2" w:rsidRDefault="00220DF2" w:rsidP="00220DF2">
      <w:pPr>
        <w:pStyle w:val="Heading1"/>
        <w:rPr>
          <w:rStyle w:val="Aucun"/>
          <w:rFonts w:eastAsia="Helvetica Neue" w:cstheme="majorHAnsi"/>
          <w:i/>
          <w:iCs/>
          <w:color w:val="00B050"/>
          <w:sz w:val="28"/>
          <w:szCs w:val="28"/>
          <w:u w:val="single"/>
          <w:lang w:val="fr-FR"/>
        </w:rPr>
      </w:pPr>
      <w:r w:rsidRPr="002C61A4">
        <w:rPr>
          <w:rFonts w:eastAsia="Helvetica Neue" w:cstheme="majorHAnsi"/>
          <w:b w:val="0"/>
          <w:bCs/>
          <w:noProof/>
          <w:color w:val="00B050"/>
          <w:sz w:val="36"/>
          <w:szCs w:val="36"/>
          <w:lang w:val="fr-FR"/>
        </w:rPr>
        <mc:AlternateContent>
          <mc:Choice Requires="wps">
            <w:drawing>
              <wp:anchor distT="0" distB="0" distL="114300" distR="114300" simplePos="0" relativeHeight="251662336" behindDoc="0" locked="0" layoutInCell="1" allowOverlap="1" wp14:anchorId="5F3879AB" wp14:editId="75844016">
                <wp:simplePos x="0" y="0"/>
                <wp:positionH relativeFrom="column">
                  <wp:posOffset>-391160</wp:posOffset>
                </wp:positionH>
                <wp:positionV relativeFrom="paragraph">
                  <wp:posOffset>452755</wp:posOffset>
                </wp:positionV>
                <wp:extent cx="6934200" cy="32842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34200" cy="3284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D3DB2A" w14:textId="7945456D"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w:t>
                            </w:r>
                            <w:r w:rsidRPr="00220DF2">
                              <w:rPr>
                                <w:rFonts w:ascii="Arimo-Bold" w:eastAsiaTheme="minorHAnsi" w:hAnsi="Arimo-Bold" w:cs="Arimo-Bold"/>
                                <w:bCs/>
                                <w:color w:val="000000"/>
                                <w:sz w:val="26"/>
                                <w:szCs w:val="26"/>
                                <w:lang w:val="fr-TN"/>
                              </w:rPr>
                              <w:t xml:space="preserve">Click Market </w:t>
                            </w:r>
                            <w:r w:rsidRPr="00220DF2">
                              <w:rPr>
                                <w:rFonts w:ascii="Arimo-Regular" w:eastAsiaTheme="minorHAnsi" w:hAnsi="Arimo-Regular" w:cs="Arimo-Regular"/>
                                <w:b w:val="0"/>
                                <w:color w:val="000000"/>
                                <w:sz w:val="26"/>
                                <w:szCs w:val="26"/>
                                <w:lang w:val="fr-TN"/>
                              </w:rPr>
                              <w:t xml:space="preserve">a été crée </w:t>
                            </w:r>
                            <w:r w:rsidRPr="00220DF2">
                              <w:rPr>
                                <w:rFonts w:ascii="Arimo-Regular" w:eastAsiaTheme="minorHAnsi" w:hAnsi="Arimo-Regular" w:cs="Arimo-Regular"/>
                                <w:b w:val="0"/>
                                <w:color w:val="004AAE"/>
                                <w:sz w:val="26"/>
                                <w:szCs w:val="26"/>
                                <w:lang w:val="fr-TN"/>
                              </w:rPr>
                              <w:t xml:space="preserve">en octobre 2020 </w:t>
                            </w:r>
                            <w:r w:rsidRPr="00220DF2">
                              <w:rPr>
                                <w:rFonts w:ascii="Arimo-Regular" w:eastAsiaTheme="minorHAnsi" w:hAnsi="Arimo-Regular" w:cs="Arimo-Regular"/>
                                <w:b w:val="0"/>
                                <w:color w:val="000000"/>
                                <w:sz w:val="26"/>
                                <w:szCs w:val="26"/>
                                <w:lang w:val="fr-TN"/>
                              </w:rPr>
                              <w:t>par 6 personnes afin de</w:t>
                            </w:r>
                            <w:r w:rsidRPr="00220DF2">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faire </w:t>
                            </w:r>
                            <w:r w:rsidR="002C61A4" w:rsidRPr="00220DF2">
                              <w:rPr>
                                <w:rFonts w:ascii="Arimo-Regular" w:eastAsiaTheme="minorHAnsi" w:hAnsi="Arimo-Regular" w:cs="Arimo-Regular"/>
                                <w:b w:val="0"/>
                                <w:color w:val="000000"/>
                                <w:sz w:val="26"/>
                                <w:szCs w:val="26"/>
                                <w:lang w:val="fr-TN"/>
                              </w:rPr>
                              <w:t>des activités commerciales. Notre</w:t>
                            </w:r>
                            <w:r w:rsidRPr="00220DF2">
                              <w:rPr>
                                <w:rFonts w:ascii="Arimo-Regular" w:eastAsiaTheme="minorHAnsi" w:hAnsi="Arimo-Regular" w:cs="Arimo-Regular"/>
                                <w:b w:val="0"/>
                                <w:color w:val="000000"/>
                                <w:sz w:val="26"/>
                                <w:szCs w:val="26"/>
                                <w:lang w:val="fr-TN"/>
                              </w:rPr>
                              <w:t xml:space="preserve"> entreprise compte 100</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employés qui travaillent pour votre confort et pour gagner votre</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confiance. Nous ne recherchons ni la taille ni la </w:t>
                            </w:r>
                            <w:proofErr w:type="gramStart"/>
                            <w:r w:rsidRPr="00220DF2">
                              <w:rPr>
                                <w:rFonts w:ascii="Arimo-Regular" w:eastAsiaTheme="minorHAnsi" w:hAnsi="Arimo-Regular" w:cs="Arimo-Regular"/>
                                <w:b w:val="0"/>
                                <w:color w:val="000000"/>
                                <w:sz w:val="26"/>
                                <w:szCs w:val="26"/>
                                <w:lang w:val="fr-TN"/>
                              </w:rPr>
                              <w:t>puissance ,</w:t>
                            </w:r>
                            <w:proofErr w:type="gramEnd"/>
                            <w:r w:rsidRPr="00220DF2">
                              <w:rPr>
                                <w:rFonts w:ascii="Arimo-Regular" w:eastAsiaTheme="minorHAnsi" w:hAnsi="Arimo-Regular" w:cs="Arimo-Regular"/>
                                <w:b w:val="0"/>
                                <w:color w:val="000000"/>
                                <w:sz w:val="26"/>
                                <w:szCs w:val="26"/>
                                <w:lang w:val="fr-TN"/>
                              </w:rPr>
                              <w:t xml:space="preserve"> nos</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aspirons à </w:t>
                            </w:r>
                            <w:r w:rsidR="002C61A4" w:rsidRPr="00220DF2">
                              <w:rPr>
                                <w:rFonts w:ascii="Arimo-Regular" w:eastAsiaTheme="minorHAnsi" w:hAnsi="Arimo-Regular" w:cs="Arimo-Regular"/>
                                <w:b w:val="0"/>
                                <w:color w:val="000000"/>
                                <w:sz w:val="26"/>
                                <w:szCs w:val="26"/>
                                <w:lang w:val="fr-TN"/>
                              </w:rPr>
                              <w:t>être</w:t>
                            </w:r>
                            <w:r w:rsidRPr="00220DF2">
                              <w:rPr>
                                <w:rFonts w:ascii="Arimo-Regular" w:eastAsiaTheme="minorHAnsi" w:hAnsi="Arimo-Regular" w:cs="Arimo-Regular"/>
                                <w:b w:val="0"/>
                                <w:color w:val="000000"/>
                                <w:sz w:val="26"/>
                                <w:szCs w:val="26"/>
                                <w:lang w:val="fr-TN"/>
                              </w:rPr>
                              <w:t xml:space="preserve"> une bonne entreprise . Nous visons à construire la</w:t>
                            </w:r>
                            <w:r w:rsidRPr="00220DF2">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future infrastructure du </w:t>
                            </w:r>
                            <w:r w:rsidR="002C61A4" w:rsidRPr="00220DF2">
                              <w:rPr>
                                <w:rFonts w:ascii="Arimo-Regular" w:eastAsiaTheme="minorHAnsi" w:hAnsi="Arimo-Regular" w:cs="Arimo-Regular"/>
                                <w:b w:val="0"/>
                                <w:color w:val="000000"/>
                                <w:sz w:val="26"/>
                                <w:szCs w:val="26"/>
                                <w:lang w:val="fr-TN"/>
                              </w:rPr>
                              <w:t>commerce. Aussi</w:t>
                            </w:r>
                            <w:r w:rsidRPr="00220DF2">
                              <w:rPr>
                                <w:rFonts w:ascii="Arimo-Regular" w:eastAsiaTheme="minorHAnsi" w:hAnsi="Arimo-Regular" w:cs="Arimo-Regular"/>
                                <w:b w:val="0"/>
                                <w:color w:val="000000"/>
                                <w:sz w:val="26"/>
                                <w:szCs w:val="26"/>
                                <w:lang w:val="fr-TN"/>
                              </w:rPr>
                              <w:t xml:space="preserve"> nous prévoyons que nos</w:t>
                            </w:r>
                            <w:r w:rsidRPr="00220DF2">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clients se </w:t>
                            </w:r>
                            <w:r w:rsidR="002C61A4" w:rsidRPr="00220DF2">
                              <w:rPr>
                                <w:rFonts w:ascii="Arimo-Regular" w:eastAsiaTheme="minorHAnsi" w:hAnsi="Arimo-Regular" w:cs="Arimo-Regular"/>
                                <w:b w:val="0"/>
                                <w:color w:val="000000"/>
                                <w:sz w:val="26"/>
                                <w:szCs w:val="26"/>
                                <w:lang w:val="fr-TN"/>
                              </w:rPr>
                              <w:t>rencontreront</w:t>
                            </w:r>
                            <w:r w:rsidRPr="00220DF2">
                              <w:rPr>
                                <w:rFonts w:ascii="Arimo-Regular" w:eastAsiaTheme="minorHAnsi" w:hAnsi="Arimo-Regular" w:cs="Arimo-Regular"/>
                                <w:b w:val="0"/>
                                <w:color w:val="000000"/>
                                <w:sz w:val="26"/>
                                <w:szCs w:val="26"/>
                                <w:lang w:val="fr-TN"/>
                              </w:rPr>
                              <w:t xml:space="preserve">, travailleront et vivront à </w:t>
                            </w:r>
                            <w:r w:rsidRPr="00220DF2">
                              <w:rPr>
                                <w:rFonts w:ascii="Arimo-Bold" w:eastAsiaTheme="minorHAnsi" w:hAnsi="Arimo-Bold" w:cs="Arimo-Bold"/>
                                <w:bCs/>
                                <w:color w:val="000000"/>
                                <w:sz w:val="26"/>
                                <w:szCs w:val="26"/>
                                <w:lang w:val="fr-TN"/>
                              </w:rPr>
                              <w:t>Click Market</w:t>
                            </w:r>
                            <w:r w:rsidRPr="00220DF2">
                              <w:rPr>
                                <w:rFonts w:ascii="Arimo-Regular" w:eastAsiaTheme="minorHAnsi" w:hAnsi="Arimo-Regular" w:cs="Arimo-Regular"/>
                                <w:b w:val="0"/>
                                <w:color w:val="000000"/>
                                <w:sz w:val="26"/>
                                <w:szCs w:val="26"/>
                                <w:lang w:val="fr-TN"/>
                              </w:rPr>
                              <w:t>.</w:t>
                            </w:r>
                          </w:p>
                          <w:p w14:paraId="318BA9FC" w14:textId="77777777"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C'est pour ça que nous offrons :</w:t>
                            </w:r>
                          </w:p>
                          <w:p w14:paraId="51F7FCB7" w14:textId="1B6D738A"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proximité</w:t>
                            </w:r>
                            <w:r w:rsidR="002C61A4">
                              <w:rPr>
                                <w:rFonts w:ascii="Arimo-Bold" w:eastAsiaTheme="minorHAnsi" w:hAnsi="Arimo-Bold" w:cs="Arimo-Bold"/>
                                <w:bCs/>
                                <w:color w:val="D55B5B"/>
                                <w:sz w:val="26"/>
                                <w:szCs w:val="26"/>
                                <w:u w:val="single"/>
                                <w:lang w:val="fr-FR"/>
                              </w:rPr>
                              <w:t xml:space="preserve"> </w:t>
                            </w:r>
                            <w:r w:rsidRPr="002C61A4">
                              <w:rPr>
                                <w:rFonts w:ascii="Arimo-Bold" w:eastAsiaTheme="minorHAnsi" w:hAnsi="Arimo-Bold" w:cs="Arimo-Bold"/>
                                <w:bCs/>
                                <w:color w:val="D55B5B"/>
                                <w:sz w:val="26"/>
                                <w:szCs w:val="26"/>
                                <w:lang w:val="fr-TN"/>
                              </w:rPr>
                              <w:t>:</w:t>
                            </w:r>
                            <w:r w:rsidR="002C61A4">
                              <w:rPr>
                                <w:rFonts w:ascii="Arimo-Bold" w:eastAsiaTheme="minorHAnsi" w:hAnsi="Arimo-Bold" w:cs="Arimo-Bold"/>
                                <w:bCs/>
                                <w:color w:val="D55B5B"/>
                                <w:sz w:val="26"/>
                                <w:szCs w:val="26"/>
                                <w:u w:val="single"/>
                                <w:lang w:val="fr-FR"/>
                              </w:rPr>
                              <w:t xml:space="preserve"> </w:t>
                            </w:r>
                            <w:r w:rsidRPr="00220DF2">
                              <w:rPr>
                                <w:rFonts w:ascii="Arimo-Regular" w:eastAsiaTheme="minorHAnsi" w:hAnsi="Arimo-Regular" w:cs="Arimo-Regular"/>
                                <w:b w:val="0"/>
                                <w:color w:val="000000"/>
                                <w:sz w:val="26"/>
                                <w:szCs w:val="26"/>
                                <w:lang w:val="fr-TN"/>
                              </w:rPr>
                              <w:t>nous essayons d'</w:t>
                            </w:r>
                            <w:r w:rsidR="002C61A4" w:rsidRPr="00220DF2">
                              <w:rPr>
                                <w:rFonts w:ascii="Arimo-Regular" w:eastAsiaTheme="minorHAnsi" w:hAnsi="Arimo-Regular" w:cs="Arimo-Regular"/>
                                <w:b w:val="0"/>
                                <w:color w:val="000000"/>
                                <w:sz w:val="26"/>
                                <w:szCs w:val="26"/>
                                <w:lang w:val="fr-TN"/>
                              </w:rPr>
                              <w:t>être</w:t>
                            </w:r>
                            <w:r w:rsidRPr="00220DF2">
                              <w:rPr>
                                <w:rFonts w:ascii="Arimo-Regular" w:eastAsiaTheme="minorHAnsi" w:hAnsi="Arimo-Regular" w:cs="Arimo-Regular"/>
                                <w:b w:val="0"/>
                                <w:color w:val="000000"/>
                                <w:sz w:val="26"/>
                                <w:szCs w:val="26"/>
                                <w:lang w:val="fr-TN"/>
                              </w:rPr>
                              <w:t xml:space="preserve"> plus proches de vous que</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possible pour </w:t>
                            </w:r>
                            <w:r w:rsidR="002C61A4" w:rsidRPr="00220DF2">
                              <w:rPr>
                                <w:rFonts w:ascii="Arimo-Regular" w:eastAsiaTheme="minorHAnsi" w:hAnsi="Arimo-Regular" w:cs="Arimo-Regular"/>
                                <w:b w:val="0"/>
                                <w:color w:val="000000"/>
                                <w:sz w:val="26"/>
                                <w:szCs w:val="26"/>
                                <w:lang w:val="fr-TN"/>
                              </w:rPr>
                              <w:t>assure</w:t>
                            </w:r>
                            <w:r w:rsidRPr="00220DF2">
                              <w:rPr>
                                <w:rFonts w:ascii="Arimo-Regular" w:eastAsiaTheme="minorHAnsi" w:hAnsi="Arimo-Regular" w:cs="Arimo-Regular"/>
                                <w:b w:val="0"/>
                                <w:color w:val="000000"/>
                                <w:sz w:val="26"/>
                                <w:szCs w:val="26"/>
                                <w:lang w:val="fr-TN"/>
                              </w:rPr>
                              <w:t xml:space="preserve"> votre</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confort.</w:t>
                            </w:r>
                          </w:p>
                          <w:p w14:paraId="19D799D7" w14:textId="39A3A92D"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modernité</w:t>
                            </w:r>
                            <w:r w:rsidR="002C61A4" w:rsidRPr="002C61A4">
                              <w:rPr>
                                <w:rFonts w:ascii="Arimo-Bold" w:eastAsiaTheme="minorHAnsi" w:hAnsi="Arimo-Bold" w:cs="Arimo-Bold"/>
                                <w:bCs/>
                                <w:color w:val="D55B5B"/>
                                <w:sz w:val="26"/>
                                <w:szCs w:val="26"/>
                                <w:lang w:val="fr-FR"/>
                              </w:rPr>
                              <w:t xml:space="preserve"> </w:t>
                            </w:r>
                            <w:r w:rsidRPr="002C61A4">
                              <w:rPr>
                                <w:rFonts w:ascii="Arimo-Bold" w:eastAsiaTheme="minorHAnsi" w:hAnsi="Arimo-Bold" w:cs="Arimo-Bold"/>
                                <w:bCs/>
                                <w:color w:val="D55B5B"/>
                                <w:sz w:val="26"/>
                                <w:szCs w:val="26"/>
                                <w:lang w:val="fr-TN"/>
                              </w:rPr>
                              <w:t>:</w:t>
                            </w:r>
                            <w:r w:rsidR="002C61A4">
                              <w:rPr>
                                <w:rFonts w:ascii="Arimo-Bold" w:eastAsiaTheme="minorHAnsi" w:hAnsi="Arimo-Bold" w:cs="Arimo-Bold"/>
                                <w:bCs/>
                                <w:color w:val="D55B5B"/>
                                <w:sz w:val="26"/>
                                <w:szCs w:val="26"/>
                                <w:u w:val="single"/>
                                <w:lang w:val="fr-FR"/>
                              </w:rPr>
                              <w:t xml:space="preserve"> </w:t>
                            </w:r>
                            <w:r w:rsidRPr="00220DF2">
                              <w:rPr>
                                <w:rFonts w:ascii="Arimo-Regular" w:eastAsiaTheme="minorHAnsi" w:hAnsi="Arimo-Regular" w:cs="Arimo-Regular"/>
                                <w:b w:val="0"/>
                                <w:color w:val="000000"/>
                                <w:sz w:val="26"/>
                                <w:szCs w:val="26"/>
                                <w:lang w:val="fr-TN"/>
                              </w:rPr>
                              <w:t>nous essayons toujours de vous apporter les</w:t>
                            </w:r>
                            <w:r>
                              <w:rPr>
                                <w:rFonts w:ascii="Arimo-Regular" w:eastAsiaTheme="minorHAnsi" w:hAnsi="Arimo-Regular" w:cs="Arimo-Regular"/>
                                <w:b w:val="0"/>
                                <w:color w:val="000000"/>
                                <w:sz w:val="26"/>
                                <w:szCs w:val="26"/>
                                <w:lang w:val="fr-FR"/>
                              </w:rPr>
                              <w:t xml:space="preserve"> </w:t>
                            </w:r>
                            <w:r w:rsidR="002C61A4" w:rsidRPr="00220DF2">
                              <w:rPr>
                                <w:rFonts w:ascii="Arimo-Regular" w:eastAsiaTheme="minorHAnsi" w:hAnsi="Arimo-Regular" w:cs="Arimo-Regular"/>
                                <w:b w:val="0"/>
                                <w:color w:val="000000"/>
                                <w:sz w:val="26"/>
                                <w:szCs w:val="26"/>
                                <w:lang w:val="fr-TN"/>
                              </w:rPr>
                              <w:t>dernières</w:t>
                            </w:r>
                            <w:r w:rsidRPr="00220DF2">
                              <w:rPr>
                                <w:rFonts w:ascii="Arimo-Regular" w:eastAsiaTheme="minorHAnsi" w:hAnsi="Arimo-Regular" w:cs="Arimo-Regular"/>
                                <w:b w:val="0"/>
                                <w:color w:val="000000"/>
                                <w:sz w:val="26"/>
                                <w:szCs w:val="26"/>
                                <w:lang w:val="fr-TN"/>
                              </w:rPr>
                              <w:t xml:space="preserve"> versions de nos</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produits.</w:t>
                            </w:r>
                          </w:p>
                          <w:p w14:paraId="418FF171" w14:textId="12E787A7"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confiance</w:t>
                            </w:r>
                            <w:r w:rsidR="002C61A4" w:rsidRPr="002C61A4">
                              <w:rPr>
                                <w:rFonts w:ascii="Arimo-Bold" w:eastAsiaTheme="minorHAnsi" w:hAnsi="Arimo-Bold" w:cs="Arimo-Bold"/>
                                <w:bCs/>
                                <w:color w:val="D55B5B"/>
                                <w:sz w:val="26"/>
                                <w:szCs w:val="26"/>
                                <w:lang w:val="fr-FR"/>
                              </w:rPr>
                              <w:t xml:space="preserve"> </w:t>
                            </w:r>
                            <w:r w:rsidRPr="002C61A4">
                              <w:rPr>
                                <w:rFonts w:ascii="Arimo-Bold" w:eastAsiaTheme="minorHAnsi" w:hAnsi="Arimo-Bold" w:cs="Arimo-Bold"/>
                                <w:bCs/>
                                <w:color w:val="D55B5B"/>
                                <w:sz w:val="26"/>
                                <w:szCs w:val="26"/>
                                <w:lang w:val="fr-TN"/>
                              </w:rPr>
                              <w:t>:</w:t>
                            </w:r>
                            <w:r w:rsidR="002C61A4">
                              <w:rPr>
                                <w:rFonts w:ascii="Arimo-Bold" w:eastAsiaTheme="minorHAnsi" w:hAnsi="Arimo-Bold" w:cs="Arimo-Bold"/>
                                <w:bCs/>
                                <w:color w:val="D55B5B"/>
                                <w:sz w:val="26"/>
                                <w:szCs w:val="26"/>
                                <w:u w:val="single"/>
                                <w:lang w:val="fr-FR"/>
                              </w:rPr>
                              <w:t xml:space="preserve"> </w:t>
                            </w:r>
                            <w:r w:rsidRPr="00220DF2">
                              <w:rPr>
                                <w:rFonts w:ascii="Arimo-Regular" w:eastAsiaTheme="minorHAnsi" w:hAnsi="Arimo-Regular" w:cs="Arimo-Regular"/>
                                <w:b w:val="0"/>
                                <w:color w:val="000000"/>
                                <w:sz w:val="26"/>
                                <w:szCs w:val="26"/>
                                <w:lang w:val="fr-TN"/>
                              </w:rPr>
                              <w:t>si vous n'</w:t>
                            </w:r>
                            <w:r w:rsidR="002C61A4" w:rsidRPr="00220DF2">
                              <w:rPr>
                                <w:rFonts w:ascii="Arimo-Regular" w:eastAsiaTheme="minorHAnsi" w:hAnsi="Arimo-Regular" w:cs="Arimo-Regular"/>
                                <w:b w:val="0"/>
                                <w:color w:val="000000"/>
                                <w:sz w:val="26"/>
                                <w:szCs w:val="26"/>
                                <w:lang w:val="fr-TN"/>
                              </w:rPr>
                              <w:t>êtes</w:t>
                            </w:r>
                            <w:r w:rsidRPr="00220DF2">
                              <w:rPr>
                                <w:rFonts w:ascii="Arimo-Regular" w:eastAsiaTheme="minorHAnsi" w:hAnsi="Arimo-Regular" w:cs="Arimo-Regular"/>
                                <w:b w:val="0"/>
                                <w:color w:val="000000"/>
                                <w:sz w:val="26"/>
                                <w:szCs w:val="26"/>
                                <w:lang w:val="fr-TN"/>
                              </w:rPr>
                              <w:t xml:space="preserve"> pas satisfait de l'un de nos</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produits vous pouvez le retourner et</w:t>
                            </w:r>
                          </w:p>
                          <w:p w14:paraId="6CA7F442" w14:textId="3A671E93" w:rsidR="00220DF2" w:rsidRPr="00220DF2" w:rsidRDefault="002C61A4"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Le</w:t>
                            </w:r>
                            <w:r w:rsidR="00220DF2" w:rsidRPr="00220DF2">
                              <w:rPr>
                                <w:rFonts w:ascii="Arimo-Regular" w:eastAsiaTheme="minorHAnsi" w:hAnsi="Arimo-Regular" w:cs="Arimo-Regular"/>
                                <w:b w:val="0"/>
                                <w:color w:val="000000"/>
                                <w:sz w:val="26"/>
                                <w:szCs w:val="26"/>
                                <w:lang w:val="fr-TN"/>
                              </w:rPr>
                              <w:t xml:space="preserve"> remplacer ou obtenir un remboursement dans un délai d'une</w:t>
                            </w:r>
                            <w:r w:rsidR="00220DF2">
                              <w:rPr>
                                <w:rFonts w:ascii="Arimo-Regular" w:eastAsiaTheme="minorHAnsi" w:hAnsi="Arimo-Regular" w:cs="Arimo-Regular"/>
                                <w:b w:val="0"/>
                                <w:color w:val="000000"/>
                                <w:sz w:val="26"/>
                                <w:szCs w:val="26"/>
                                <w:lang w:val="fr-FR"/>
                              </w:rPr>
                              <w:t xml:space="preserve"> </w:t>
                            </w:r>
                            <w:r w:rsidR="00220DF2" w:rsidRPr="00220DF2">
                              <w:rPr>
                                <w:rFonts w:ascii="Arimo-Regular" w:eastAsiaTheme="minorHAnsi" w:hAnsi="Arimo-Regular" w:cs="Arimo-Regular"/>
                                <w:b w:val="0"/>
                                <w:color w:val="000000"/>
                                <w:sz w:val="26"/>
                                <w:szCs w:val="26"/>
                                <w:lang w:val="fr-TN"/>
                              </w:rPr>
                              <w:t>semaine.</w:t>
                            </w:r>
                          </w:p>
                          <w:p w14:paraId="54A5F8C4" w14:textId="67A99148"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responsabilité</w:t>
                            </w:r>
                            <w:r w:rsidR="002C61A4" w:rsidRPr="002C61A4">
                              <w:rPr>
                                <w:rFonts w:ascii="Arimo-Bold" w:eastAsiaTheme="minorHAnsi" w:hAnsi="Arimo-Bold" w:cs="Arimo-Bold"/>
                                <w:bCs/>
                                <w:color w:val="D55B5B"/>
                                <w:sz w:val="26"/>
                                <w:szCs w:val="26"/>
                                <w:lang w:val="fr-FR"/>
                              </w:rPr>
                              <w:t xml:space="preserve"> </w:t>
                            </w:r>
                            <w:r w:rsidRPr="002C61A4">
                              <w:rPr>
                                <w:rFonts w:ascii="Arimo-Bold" w:eastAsiaTheme="minorHAnsi" w:hAnsi="Arimo-Bold" w:cs="Arimo-Bold"/>
                                <w:bCs/>
                                <w:color w:val="D55B5B"/>
                                <w:sz w:val="26"/>
                                <w:szCs w:val="26"/>
                                <w:lang w:val="fr-TN"/>
                              </w:rPr>
                              <w:t>:</w:t>
                            </w:r>
                            <w:r w:rsidR="002C61A4">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en cas de colis endommagé lors de notre</w:t>
                            </w:r>
                            <w:r>
                              <w:rPr>
                                <w:rFonts w:ascii="Arimo-Regular" w:eastAsiaTheme="minorHAnsi" w:hAnsi="Arimo-Regular" w:cs="Arimo-Regular"/>
                                <w:b w:val="0"/>
                                <w:color w:val="000000"/>
                                <w:sz w:val="26"/>
                                <w:szCs w:val="26"/>
                                <w:lang w:val="fr-FR"/>
                              </w:rPr>
                              <w:t xml:space="preserve"> </w:t>
                            </w:r>
                            <w:r w:rsidR="002C61A4" w:rsidRPr="00220DF2">
                              <w:rPr>
                                <w:rFonts w:ascii="Arimo-Regular" w:eastAsiaTheme="minorHAnsi" w:hAnsi="Arimo-Regular" w:cs="Arimo-Regular"/>
                                <w:b w:val="0"/>
                                <w:color w:val="000000"/>
                                <w:sz w:val="26"/>
                                <w:szCs w:val="26"/>
                                <w:lang w:val="fr-TN"/>
                              </w:rPr>
                              <w:t>livraison, il</w:t>
                            </w:r>
                            <w:r w:rsidRPr="00220DF2">
                              <w:rPr>
                                <w:rFonts w:ascii="Arimo-Regular" w:eastAsiaTheme="minorHAnsi" w:hAnsi="Arimo-Regular" w:cs="Arimo-Regular"/>
                                <w:b w:val="0"/>
                                <w:color w:val="000000"/>
                                <w:sz w:val="26"/>
                                <w:szCs w:val="26"/>
                                <w:lang w:val="fr-TN"/>
                              </w:rPr>
                              <w:t xml:space="preserve"> sera remplacé et</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expédié sous 24 heures selon votre localisation.</w:t>
                            </w:r>
                          </w:p>
                          <w:p w14:paraId="0E0188A3" w14:textId="77777777" w:rsid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p>
                          <w:p w14:paraId="5C898685" w14:textId="5A538A96"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-Notre entreprise propose une pléthore de produits pour ces 4</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catégories : </w:t>
                            </w:r>
                            <w:r w:rsidRPr="00220DF2">
                              <w:rPr>
                                <w:rFonts w:ascii="Arimo-Bold" w:eastAsiaTheme="minorHAnsi" w:hAnsi="Arimo-Bold" w:cs="Arimo-Bold"/>
                                <w:bCs/>
                                <w:color w:val="004AAE"/>
                                <w:sz w:val="26"/>
                                <w:szCs w:val="26"/>
                                <w:lang w:val="fr-TN"/>
                              </w:rPr>
                              <w:t>"</w:t>
                            </w:r>
                            <w:r w:rsidR="002C61A4" w:rsidRPr="00220DF2">
                              <w:rPr>
                                <w:rFonts w:ascii="Arimo-Bold" w:eastAsiaTheme="minorHAnsi" w:hAnsi="Arimo-Bold" w:cs="Arimo-Bold"/>
                                <w:bCs/>
                                <w:color w:val="004AAE"/>
                                <w:sz w:val="26"/>
                                <w:szCs w:val="26"/>
                                <w:lang w:val="fr-TN"/>
                              </w:rPr>
                              <w:t>électronique</w:t>
                            </w:r>
                            <w:r w:rsidRPr="00220DF2">
                              <w:rPr>
                                <w:rFonts w:ascii="Arimo-Bold" w:eastAsiaTheme="minorHAnsi" w:hAnsi="Arimo-Bold" w:cs="Arimo-Bold"/>
                                <w:bCs/>
                                <w:color w:val="004AAE"/>
                                <w:sz w:val="26"/>
                                <w:szCs w:val="26"/>
                                <w:lang w:val="fr-TN"/>
                              </w:rPr>
                              <w:t xml:space="preserve"> "</w:t>
                            </w:r>
                            <w:r w:rsidRPr="00220DF2">
                              <w:rPr>
                                <w:rFonts w:ascii="Arimo-Regular" w:eastAsiaTheme="minorHAnsi" w:hAnsi="Arimo-Regular" w:cs="Arimo-Regular"/>
                                <w:b w:val="0"/>
                                <w:color w:val="000000"/>
                                <w:sz w:val="26"/>
                                <w:szCs w:val="26"/>
                                <w:lang w:val="fr-TN"/>
                              </w:rPr>
                              <w:t>,</w:t>
                            </w:r>
                            <w:r w:rsidRPr="00220DF2">
                              <w:rPr>
                                <w:rFonts w:ascii="Arimo-Bold" w:eastAsiaTheme="minorHAnsi" w:hAnsi="Arimo-Bold" w:cs="Arimo-Bold"/>
                                <w:bCs/>
                                <w:color w:val="004AAE"/>
                                <w:sz w:val="26"/>
                                <w:szCs w:val="26"/>
                                <w:lang w:val="fr-TN"/>
                              </w:rPr>
                              <w:t>"</w:t>
                            </w:r>
                            <w:r w:rsidR="002C61A4" w:rsidRPr="00220DF2">
                              <w:rPr>
                                <w:rFonts w:ascii="Arimo-Bold" w:eastAsiaTheme="minorHAnsi" w:hAnsi="Arimo-Bold" w:cs="Arimo-Bold"/>
                                <w:bCs/>
                                <w:color w:val="004AAE"/>
                                <w:sz w:val="26"/>
                                <w:szCs w:val="26"/>
                                <w:lang w:val="fr-TN"/>
                              </w:rPr>
                              <w:t>maison”</w:t>
                            </w:r>
                            <w:r w:rsidR="002C61A4" w:rsidRPr="00220DF2">
                              <w:rPr>
                                <w:rFonts w:ascii="Arimo-Regular" w:eastAsiaTheme="minorHAnsi" w:hAnsi="Arimo-Regular" w:cs="Arimo-Regular"/>
                                <w:b w:val="0"/>
                                <w:color w:val="000000"/>
                                <w:sz w:val="26"/>
                                <w:szCs w:val="26"/>
                                <w:lang w:val="fr-TN"/>
                              </w:rPr>
                              <w:t>,</w:t>
                            </w:r>
                            <w:r w:rsidR="002C61A4" w:rsidRPr="00220DF2">
                              <w:rPr>
                                <w:rFonts w:ascii="Arimo-Bold" w:eastAsiaTheme="minorHAnsi" w:hAnsi="Arimo-Bold" w:cs="Arimo-Bold"/>
                                <w:bCs/>
                                <w:color w:val="004AAE"/>
                                <w:sz w:val="26"/>
                                <w:szCs w:val="26"/>
                                <w:lang w:val="fr-TN"/>
                              </w:rPr>
                              <w:t xml:space="preserve"> mode</w:t>
                            </w:r>
                            <w:r w:rsidRPr="00220DF2">
                              <w:rPr>
                                <w:rFonts w:ascii="Arimo-Bold" w:eastAsiaTheme="minorHAnsi" w:hAnsi="Arimo-Bold" w:cs="Arimo-Bold"/>
                                <w:bCs/>
                                <w:color w:val="004AAE"/>
                                <w:sz w:val="26"/>
                                <w:szCs w:val="26"/>
                                <w:lang w:val="fr-TN"/>
                              </w:rPr>
                              <w:t xml:space="preserve">" </w:t>
                            </w:r>
                            <w:r w:rsidRPr="00220DF2">
                              <w:rPr>
                                <w:rFonts w:ascii="Arimo-Regular" w:eastAsiaTheme="minorHAnsi" w:hAnsi="Arimo-Regular" w:cs="Arimo-Regular"/>
                                <w:b w:val="0"/>
                                <w:color w:val="000000"/>
                                <w:sz w:val="26"/>
                                <w:szCs w:val="26"/>
                                <w:lang w:val="fr-TN"/>
                              </w:rPr>
                              <w:t xml:space="preserve">et </w:t>
                            </w:r>
                            <w:r w:rsidRPr="00220DF2">
                              <w:rPr>
                                <w:rFonts w:ascii="Arimo-Bold" w:eastAsiaTheme="minorHAnsi" w:hAnsi="Arimo-Bold" w:cs="Arimo-Bold"/>
                                <w:bCs/>
                                <w:color w:val="004AAE"/>
                                <w:sz w:val="26"/>
                                <w:szCs w:val="26"/>
                                <w:lang w:val="fr-TN"/>
                              </w:rPr>
                              <w:t>"santé et</w:t>
                            </w:r>
                            <w:r>
                              <w:rPr>
                                <w:rFonts w:ascii="Arimo-Regular" w:eastAsiaTheme="minorHAnsi" w:hAnsi="Arimo-Regular" w:cs="Arimo-Regular"/>
                                <w:b w:val="0"/>
                                <w:color w:val="000000"/>
                                <w:sz w:val="26"/>
                                <w:szCs w:val="26"/>
                                <w:lang w:val="fr-FR"/>
                              </w:rPr>
                              <w:t xml:space="preserve"> </w:t>
                            </w:r>
                            <w:r w:rsidRPr="00220DF2">
                              <w:rPr>
                                <w:rFonts w:ascii="Arimo-Bold" w:eastAsiaTheme="minorHAnsi" w:hAnsi="Arimo-Bold" w:cs="Arimo-Bold"/>
                                <w:bCs/>
                                <w:color w:val="004AAE"/>
                                <w:sz w:val="26"/>
                                <w:szCs w:val="26"/>
                                <w:lang w:val="fr-TN"/>
                              </w:rPr>
                              <w:t xml:space="preserve">beauté" </w:t>
                            </w:r>
                            <w:r w:rsidRPr="00220DF2">
                              <w:rPr>
                                <w:rFonts w:ascii="Arimo-Regular" w:eastAsiaTheme="minorHAnsi" w:hAnsi="Arimo-Regular" w:cs="Arimo-Regular"/>
                                <w:b w:val="0"/>
                                <w:color w:val="000000"/>
                                <w:sz w:val="26"/>
                                <w:szCs w:val="26"/>
                                <w:lang w:val="fr-TN"/>
                              </w:rPr>
                              <w:t xml:space="preserve">parmi lesquels vous pouvez choisir ce que vous </w:t>
                            </w:r>
                            <w:r w:rsidR="002C61A4" w:rsidRPr="00220DF2">
                              <w:rPr>
                                <w:rFonts w:ascii="Arimo-Regular" w:eastAsiaTheme="minorHAnsi" w:hAnsi="Arimo-Regular" w:cs="Arimo-Regular"/>
                                <w:b w:val="0"/>
                                <w:color w:val="000000"/>
                                <w:sz w:val="26"/>
                                <w:szCs w:val="26"/>
                                <w:lang w:val="fr-TN"/>
                              </w:rPr>
                              <w:t>voulez,</w:t>
                            </w:r>
                          </w:p>
                          <w:p w14:paraId="6B1B1609" w14:textId="22FA7D6D" w:rsidR="00220DF2" w:rsidRPr="00220DF2" w:rsidRDefault="00220DF2" w:rsidP="00220DF2">
                            <w:pPr>
                              <w:rPr>
                                <w:sz w:val="26"/>
                                <w:szCs w:val="26"/>
                              </w:rPr>
                            </w:pPr>
                            <w:proofErr w:type="gramStart"/>
                            <w:r w:rsidRPr="00220DF2">
                              <w:rPr>
                                <w:rFonts w:ascii="Arimo-Regular" w:eastAsiaTheme="minorHAnsi" w:hAnsi="Arimo-Regular" w:cs="Arimo-Regular"/>
                                <w:b w:val="0"/>
                                <w:color w:val="000000"/>
                                <w:sz w:val="26"/>
                                <w:szCs w:val="26"/>
                                <w:lang w:val="fr-TN"/>
                              </w:rPr>
                              <w:t>nous</w:t>
                            </w:r>
                            <w:proofErr w:type="gramEnd"/>
                            <w:r w:rsidRPr="00220DF2">
                              <w:rPr>
                                <w:rFonts w:ascii="Arimo-Regular" w:eastAsiaTheme="minorHAnsi" w:hAnsi="Arimo-Regular" w:cs="Arimo-Regular"/>
                                <w:b w:val="0"/>
                                <w:color w:val="000000"/>
                                <w:sz w:val="26"/>
                                <w:szCs w:val="26"/>
                                <w:lang w:val="fr-TN"/>
                              </w:rPr>
                              <w:t xml:space="preserve"> l'avons.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879AB" id="Text Box 14" o:spid="_x0000_s1027" type="#_x0000_t202" style="position:absolute;margin-left:-30.8pt;margin-top:35.65pt;width:546pt;height:2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" filled="f" stroked="f">
                <v:textbox>
                  <w:txbxContent>
                    <w:p w14:paraId="43D3DB2A" w14:textId="7945456D"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w:t>
                      </w:r>
                      <w:r w:rsidRPr="00220DF2">
                        <w:rPr>
                          <w:rFonts w:ascii="Arimo-Bold" w:eastAsiaTheme="minorHAnsi" w:hAnsi="Arimo-Bold" w:cs="Arimo-Bold"/>
                          <w:bCs/>
                          <w:color w:val="000000"/>
                          <w:sz w:val="26"/>
                          <w:szCs w:val="26"/>
                          <w:lang w:val="fr-TN"/>
                        </w:rPr>
                        <w:t xml:space="preserve">Click Market </w:t>
                      </w:r>
                      <w:r w:rsidRPr="00220DF2">
                        <w:rPr>
                          <w:rFonts w:ascii="Arimo-Regular" w:eastAsiaTheme="minorHAnsi" w:hAnsi="Arimo-Regular" w:cs="Arimo-Regular"/>
                          <w:b w:val="0"/>
                          <w:color w:val="000000"/>
                          <w:sz w:val="26"/>
                          <w:szCs w:val="26"/>
                          <w:lang w:val="fr-TN"/>
                        </w:rPr>
                        <w:t xml:space="preserve">a été crée </w:t>
                      </w:r>
                      <w:r w:rsidRPr="00220DF2">
                        <w:rPr>
                          <w:rFonts w:ascii="Arimo-Regular" w:eastAsiaTheme="minorHAnsi" w:hAnsi="Arimo-Regular" w:cs="Arimo-Regular"/>
                          <w:b w:val="0"/>
                          <w:color w:val="004AAE"/>
                          <w:sz w:val="26"/>
                          <w:szCs w:val="26"/>
                          <w:lang w:val="fr-TN"/>
                        </w:rPr>
                        <w:t xml:space="preserve">en octobre 2020 </w:t>
                      </w:r>
                      <w:r w:rsidRPr="00220DF2">
                        <w:rPr>
                          <w:rFonts w:ascii="Arimo-Regular" w:eastAsiaTheme="minorHAnsi" w:hAnsi="Arimo-Regular" w:cs="Arimo-Regular"/>
                          <w:b w:val="0"/>
                          <w:color w:val="000000"/>
                          <w:sz w:val="26"/>
                          <w:szCs w:val="26"/>
                          <w:lang w:val="fr-TN"/>
                        </w:rPr>
                        <w:t>par 6 personnes afin de</w:t>
                      </w:r>
                      <w:r w:rsidRPr="00220DF2">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faire </w:t>
                      </w:r>
                      <w:r w:rsidR="002C61A4" w:rsidRPr="00220DF2">
                        <w:rPr>
                          <w:rFonts w:ascii="Arimo-Regular" w:eastAsiaTheme="minorHAnsi" w:hAnsi="Arimo-Regular" w:cs="Arimo-Regular"/>
                          <w:b w:val="0"/>
                          <w:color w:val="000000"/>
                          <w:sz w:val="26"/>
                          <w:szCs w:val="26"/>
                          <w:lang w:val="fr-TN"/>
                        </w:rPr>
                        <w:t>des activités commerciales. Notre</w:t>
                      </w:r>
                      <w:r w:rsidRPr="00220DF2">
                        <w:rPr>
                          <w:rFonts w:ascii="Arimo-Regular" w:eastAsiaTheme="minorHAnsi" w:hAnsi="Arimo-Regular" w:cs="Arimo-Regular"/>
                          <w:b w:val="0"/>
                          <w:color w:val="000000"/>
                          <w:sz w:val="26"/>
                          <w:szCs w:val="26"/>
                          <w:lang w:val="fr-TN"/>
                        </w:rPr>
                        <w:t xml:space="preserve"> entreprise compte 100</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employés qui travaillent pour votre confort et pour gagner votre</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confiance. Nous ne recherchons ni la taille ni la </w:t>
                      </w:r>
                      <w:proofErr w:type="gramStart"/>
                      <w:r w:rsidRPr="00220DF2">
                        <w:rPr>
                          <w:rFonts w:ascii="Arimo-Regular" w:eastAsiaTheme="minorHAnsi" w:hAnsi="Arimo-Regular" w:cs="Arimo-Regular"/>
                          <w:b w:val="0"/>
                          <w:color w:val="000000"/>
                          <w:sz w:val="26"/>
                          <w:szCs w:val="26"/>
                          <w:lang w:val="fr-TN"/>
                        </w:rPr>
                        <w:t>puissance ,</w:t>
                      </w:r>
                      <w:proofErr w:type="gramEnd"/>
                      <w:r w:rsidRPr="00220DF2">
                        <w:rPr>
                          <w:rFonts w:ascii="Arimo-Regular" w:eastAsiaTheme="minorHAnsi" w:hAnsi="Arimo-Regular" w:cs="Arimo-Regular"/>
                          <w:b w:val="0"/>
                          <w:color w:val="000000"/>
                          <w:sz w:val="26"/>
                          <w:szCs w:val="26"/>
                          <w:lang w:val="fr-TN"/>
                        </w:rPr>
                        <w:t xml:space="preserve"> nos</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aspirons à </w:t>
                      </w:r>
                      <w:r w:rsidR="002C61A4" w:rsidRPr="00220DF2">
                        <w:rPr>
                          <w:rFonts w:ascii="Arimo-Regular" w:eastAsiaTheme="minorHAnsi" w:hAnsi="Arimo-Regular" w:cs="Arimo-Regular"/>
                          <w:b w:val="0"/>
                          <w:color w:val="000000"/>
                          <w:sz w:val="26"/>
                          <w:szCs w:val="26"/>
                          <w:lang w:val="fr-TN"/>
                        </w:rPr>
                        <w:t>être</w:t>
                      </w:r>
                      <w:r w:rsidRPr="00220DF2">
                        <w:rPr>
                          <w:rFonts w:ascii="Arimo-Regular" w:eastAsiaTheme="minorHAnsi" w:hAnsi="Arimo-Regular" w:cs="Arimo-Regular"/>
                          <w:b w:val="0"/>
                          <w:color w:val="000000"/>
                          <w:sz w:val="26"/>
                          <w:szCs w:val="26"/>
                          <w:lang w:val="fr-TN"/>
                        </w:rPr>
                        <w:t xml:space="preserve"> une bonne entreprise . Nous visons à construire la</w:t>
                      </w:r>
                      <w:r w:rsidRPr="00220DF2">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future infrastructure du </w:t>
                      </w:r>
                      <w:r w:rsidR="002C61A4" w:rsidRPr="00220DF2">
                        <w:rPr>
                          <w:rFonts w:ascii="Arimo-Regular" w:eastAsiaTheme="minorHAnsi" w:hAnsi="Arimo-Regular" w:cs="Arimo-Regular"/>
                          <w:b w:val="0"/>
                          <w:color w:val="000000"/>
                          <w:sz w:val="26"/>
                          <w:szCs w:val="26"/>
                          <w:lang w:val="fr-TN"/>
                        </w:rPr>
                        <w:t>commerce. Aussi</w:t>
                      </w:r>
                      <w:r w:rsidRPr="00220DF2">
                        <w:rPr>
                          <w:rFonts w:ascii="Arimo-Regular" w:eastAsiaTheme="minorHAnsi" w:hAnsi="Arimo-Regular" w:cs="Arimo-Regular"/>
                          <w:b w:val="0"/>
                          <w:color w:val="000000"/>
                          <w:sz w:val="26"/>
                          <w:szCs w:val="26"/>
                          <w:lang w:val="fr-TN"/>
                        </w:rPr>
                        <w:t xml:space="preserve"> nous prévoyons que nos</w:t>
                      </w:r>
                      <w:r w:rsidRPr="00220DF2">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clients se </w:t>
                      </w:r>
                      <w:r w:rsidR="002C61A4" w:rsidRPr="00220DF2">
                        <w:rPr>
                          <w:rFonts w:ascii="Arimo-Regular" w:eastAsiaTheme="minorHAnsi" w:hAnsi="Arimo-Regular" w:cs="Arimo-Regular"/>
                          <w:b w:val="0"/>
                          <w:color w:val="000000"/>
                          <w:sz w:val="26"/>
                          <w:szCs w:val="26"/>
                          <w:lang w:val="fr-TN"/>
                        </w:rPr>
                        <w:t>rencontreront</w:t>
                      </w:r>
                      <w:r w:rsidRPr="00220DF2">
                        <w:rPr>
                          <w:rFonts w:ascii="Arimo-Regular" w:eastAsiaTheme="minorHAnsi" w:hAnsi="Arimo-Regular" w:cs="Arimo-Regular"/>
                          <w:b w:val="0"/>
                          <w:color w:val="000000"/>
                          <w:sz w:val="26"/>
                          <w:szCs w:val="26"/>
                          <w:lang w:val="fr-TN"/>
                        </w:rPr>
                        <w:t xml:space="preserve">, travailleront et vivront à </w:t>
                      </w:r>
                      <w:r w:rsidRPr="00220DF2">
                        <w:rPr>
                          <w:rFonts w:ascii="Arimo-Bold" w:eastAsiaTheme="minorHAnsi" w:hAnsi="Arimo-Bold" w:cs="Arimo-Bold"/>
                          <w:bCs/>
                          <w:color w:val="000000"/>
                          <w:sz w:val="26"/>
                          <w:szCs w:val="26"/>
                          <w:lang w:val="fr-TN"/>
                        </w:rPr>
                        <w:t>Click Market</w:t>
                      </w:r>
                      <w:r w:rsidRPr="00220DF2">
                        <w:rPr>
                          <w:rFonts w:ascii="Arimo-Regular" w:eastAsiaTheme="minorHAnsi" w:hAnsi="Arimo-Regular" w:cs="Arimo-Regular"/>
                          <w:b w:val="0"/>
                          <w:color w:val="000000"/>
                          <w:sz w:val="26"/>
                          <w:szCs w:val="26"/>
                          <w:lang w:val="fr-TN"/>
                        </w:rPr>
                        <w:t>.</w:t>
                      </w:r>
                    </w:p>
                    <w:p w14:paraId="318BA9FC" w14:textId="77777777"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C'est pour ça que nous offrons :</w:t>
                      </w:r>
                    </w:p>
                    <w:p w14:paraId="51F7FCB7" w14:textId="1B6D738A"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proximité</w:t>
                      </w:r>
                      <w:r w:rsidR="002C61A4">
                        <w:rPr>
                          <w:rFonts w:ascii="Arimo-Bold" w:eastAsiaTheme="minorHAnsi" w:hAnsi="Arimo-Bold" w:cs="Arimo-Bold"/>
                          <w:bCs/>
                          <w:color w:val="D55B5B"/>
                          <w:sz w:val="26"/>
                          <w:szCs w:val="26"/>
                          <w:u w:val="single"/>
                          <w:lang w:val="fr-FR"/>
                        </w:rPr>
                        <w:t xml:space="preserve"> </w:t>
                      </w:r>
                      <w:r w:rsidRPr="002C61A4">
                        <w:rPr>
                          <w:rFonts w:ascii="Arimo-Bold" w:eastAsiaTheme="minorHAnsi" w:hAnsi="Arimo-Bold" w:cs="Arimo-Bold"/>
                          <w:bCs/>
                          <w:color w:val="D55B5B"/>
                          <w:sz w:val="26"/>
                          <w:szCs w:val="26"/>
                          <w:lang w:val="fr-TN"/>
                        </w:rPr>
                        <w:t>:</w:t>
                      </w:r>
                      <w:r w:rsidR="002C61A4">
                        <w:rPr>
                          <w:rFonts w:ascii="Arimo-Bold" w:eastAsiaTheme="minorHAnsi" w:hAnsi="Arimo-Bold" w:cs="Arimo-Bold"/>
                          <w:bCs/>
                          <w:color w:val="D55B5B"/>
                          <w:sz w:val="26"/>
                          <w:szCs w:val="26"/>
                          <w:u w:val="single"/>
                          <w:lang w:val="fr-FR"/>
                        </w:rPr>
                        <w:t xml:space="preserve"> </w:t>
                      </w:r>
                      <w:r w:rsidRPr="00220DF2">
                        <w:rPr>
                          <w:rFonts w:ascii="Arimo-Regular" w:eastAsiaTheme="minorHAnsi" w:hAnsi="Arimo-Regular" w:cs="Arimo-Regular"/>
                          <w:b w:val="0"/>
                          <w:color w:val="000000"/>
                          <w:sz w:val="26"/>
                          <w:szCs w:val="26"/>
                          <w:lang w:val="fr-TN"/>
                        </w:rPr>
                        <w:t>nous essayons d'</w:t>
                      </w:r>
                      <w:r w:rsidR="002C61A4" w:rsidRPr="00220DF2">
                        <w:rPr>
                          <w:rFonts w:ascii="Arimo-Regular" w:eastAsiaTheme="minorHAnsi" w:hAnsi="Arimo-Regular" w:cs="Arimo-Regular"/>
                          <w:b w:val="0"/>
                          <w:color w:val="000000"/>
                          <w:sz w:val="26"/>
                          <w:szCs w:val="26"/>
                          <w:lang w:val="fr-TN"/>
                        </w:rPr>
                        <w:t>être</w:t>
                      </w:r>
                      <w:r w:rsidRPr="00220DF2">
                        <w:rPr>
                          <w:rFonts w:ascii="Arimo-Regular" w:eastAsiaTheme="minorHAnsi" w:hAnsi="Arimo-Regular" w:cs="Arimo-Regular"/>
                          <w:b w:val="0"/>
                          <w:color w:val="000000"/>
                          <w:sz w:val="26"/>
                          <w:szCs w:val="26"/>
                          <w:lang w:val="fr-TN"/>
                        </w:rPr>
                        <w:t xml:space="preserve"> plus proches de vous que</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possible pour </w:t>
                      </w:r>
                      <w:r w:rsidR="002C61A4" w:rsidRPr="00220DF2">
                        <w:rPr>
                          <w:rFonts w:ascii="Arimo-Regular" w:eastAsiaTheme="minorHAnsi" w:hAnsi="Arimo-Regular" w:cs="Arimo-Regular"/>
                          <w:b w:val="0"/>
                          <w:color w:val="000000"/>
                          <w:sz w:val="26"/>
                          <w:szCs w:val="26"/>
                          <w:lang w:val="fr-TN"/>
                        </w:rPr>
                        <w:t>assure</w:t>
                      </w:r>
                      <w:r w:rsidRPr="00220DF2">
                        <w:rPr>
                          <w:rFonts w:ascii="Arimo-Regular" w:eastAsiaTheme="minorHAnsi" w:hAnsi="Arimo-Regular" w:cs="Arimo-Regular"/>
                          <w:b w:val="0"/>
                          <w:color w:val="000000"/>
                          <w:sz w:val="26"/>
                          <w:szCs w:val="26"/>
                          <w:lang w:val="fr-TN"/>
                        </w:rPr>
                        <w:t xml:space="preserve"> votre</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confort.</w:t>
                      </w:r>
                    </w:p>
                    <w:p w14:paraId="19D799D7" w14:textId="39A3A92D"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modernité</w:t>
                      </w:r>
                      <w:r w:rsidR="002C61A4" w:rsidRPr="002C61A4">
                        <w:rPr>
                          <w:rFonts w:ascii="Arimo-Bold" w:eastAsiaTheme="minorHAnsi" w:hAnsi="Arimo-Bold" w:cs="Arimo-Bold"/>
                          <w:bCs/>
                          <w:color w:val="D55B5B"/>
                          <w:sz w:val="26"/>
                          <w:szCs w:val="26"/>
                          <w:lang w:val="fr-FR"/>
                        </w:rPr>
                        <w:t xml:space="preserve"> </w:t>
                      </w:r>
                      <w:r w:rsidRPr="002C61A4">
                        <w:rPr>
                          <w:rFonts w:ascii="Arimo-Bold" w:eastAsiaTheme="minorHAnsi" w:hAnsi="Arimo-Bold" w:cs="Arimo-Bold"/>
                          <w:bCs/>
                          <w:color w:val="D55B5B"/>
                          <w:sz w:val="26"/>
                          <w:szCs w:val="26"/>
                          <w:lang w:val="fr-TN"/>
                        </w:rPr>
                        <w:t>:</w:t>
                      </w:r>
                      <w:r w:rsidR="002C61A4">
                        <w:rPr>
                          <w:rFonts w:ascii="Arimo-Bold" w:eastAsiaTheme="minorHAnsi" w:hAnsi="Arimo-Bold" w:cs="Arimo-Bold"/>
                          <w:bCs/>
                          <w:color w:val="D55B5B"/>
                          <w:sz w:val="26"/>
                          <w:szCs w:val="26"/>
                          <w:u w:val="single"/>
                          <w:lang w:val="fr-FR"/>
                        </w:rPr>
                        <w:t xml:space="preserve"> </w:t>
                      </w:r>
                      <w:r w:rsidRPr="00220DF2">
                        <w:rPr>
                          <w:rFonts w:ascii="Arimo-Regular" w:eastAsiaTheme="minorHAnsi" w:hAnsi="Arimo-Regular" w:cs="Arimo-Regular"/>
                          <w:b w:val="0"/>
                          <w:color w:val="000000"/>
                          <w:sz w:val="26"/>
                          <w:szCs w:val="26"/>
                          <w:lang w:val="fr-TN"/>
                        </w:rPr>
                        <w:t>nous essayons toujours de vous apporter les</w:t>
                      </w:r>
                      <w:r>
                        <w:rPr>
                          <w:rFonts w:ascii="Arimo-Regular" w:eastAsiaTheme="minorHAnsi" w:hAnsi="Arimo-Regular" w:cs="Arimo-Regular"/>
                          <w:b w:val="0"/>
                          <w:color w:val="000000"/>
                          <w:sz w:val="26"/>
                          <w:szCs w:val="26"/>
                          <w:lang w:val="fr-FR"/>
                        </w:rPr>
                        <w:t xml:space="preserve"> </w:t>
                      </w:r>
                      <w:r w:rsidR="002C61A4" w:rsidRPr="00220DF2">
                        <w:rPr>
                          <w:rFonts w:ascii="Arimo-Regular" w:eastAsiaTheme="minorHAnsi" w:hAnsi="Arimo-Regular" w:cs="Arimo-Regular"/>
                          <w:b w:val="0"/>
                          <w:color w:val="000000"/>
                          <w:sz w:val="26"/>
                          <w:szCs w:val="26"/>
                          <w:lang w:val="fr-TN"/>
                        </w:rPr>
                        <w:t>dernières</w:t>
                      </w:r>
                      <w:r w:rsidRPr="00220DF2">
                        <w:rPr>
                          <w:rFonts w:ascii="Arimo-Regular" w:eastAsiaTheme="minorHAnsi" w:hAnsi="Arimo-Regular" w:cs="Arimo-Regular"/>
                          <w:b w:val="0"/>
                          <w:color w:val="000000"/>
                          <w:sz w:val="26"/>
                          <w:szCs w:val="26"/>
                          <w:lang w:val="fr-TN"/>
                        </w:rPr>
                        <w:t xml:space="preserve"> versions de nos</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produits.</w:t>
                      </w:r>
                    </w:p>
                    <w:p w14:paraId="418FF171" w14:textId="12E787A7"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confiance</w:t>
                      </w:r>
                      <w:r w:rsidR="002C61A4" w:rsidRPr="002C61A4">
                        <w:rPr>
                          <w:rFonts w:ascii="Arimo-Bold" w:eastAsiaTheme="minorHAnsi" w:hAnsi="Arimo-Bold" w:cs="Arimo-Bold"/>
                          <w:bCs/>
                          <w:color w:val="D55B5B"/>
                          <w:sz w:val="26"/>
                          <w:szCs w:val="26"/>
                          <w:lang w:val="fr-FR"/>
                        </w:rPr>
                        <w:t xml:space="preserve"> </w:t>
                      </w:r>
                      <w:r w:rsidRPr="002C61A4">
                        <w:rPr>
                          <w:rFonts w:ascii="Arimo-Bold" w:eastAsiaTheme="minorHAnsi" w:hAnsi="Arimo-Bold" w:cs="Arimo-Bold"/>
                          <w:bCs/>
                          <w:color w:val="D55B5B"/>
                          <w:sz w:val="26"/>
                          <w:szCs w:val="26"/>
                          <w:lang w:val="fr-TN"/>
                        </w:rPr>
                        <w:t>:</w:t>
                      </w:r>
                      <w:r w:rsidR="002C61A4">
                        <w:rPr>
                          <w:rFonts w:ascii="Arimo-Bold" w:eastAsiaTheme="minorHAnsi" w:hAnsi="Arimo-Bold" w:cs="Arimo-Bold"/>
                          <w:bCs/>
                          <w:color w:val="D55B5B"/>
                          <w:sz w:val="26"/>
                          <w:szCs w:val="26"/>
                          <w:u w:val="single"/>
                          <w:lang w:val="fr-FR"/>
                        </w:rPr>
                        <w:t xml:space="preserve"> </w:t>
                      </w:r>
                      <w:r w:rsidRPr="00220DF2">
                        <w:rPr>
                          <w:rFonts w:ascii="Arimo-Regular" w:eastAsiaTheme="minorHAnsi" w:hAnsi="Arimo-Regular" w:cs="Arimo-Regular"/>
                          <w:b w:val="0"/>
                          <w:color w:val="000000"/>
                          <w:sz w:val="26"/>
                          <w:szCs w:val="26"/>
                          <w:lang w:val="fr-TN"/>
                        </w:rPr>
                        <w:t>si vous n'</w:t>
                      </w:r>
                      <w:r w:rsidR="002C61A4" w:rsidRPr="00220DF2">
                        <w:rPr>
                          <w:rFonts w:ascii="Arimo-Regular" w:eastAsiaTheme="minorHAnsi" w:hAnsi="Arimo-Regular" w:cs="Arimo-Regular"/>
                          <w:b w:val="0"/>
                          <w:color w:val="000000"/>
                          <w:sz w:val="26"/>
                          <w:szCs w:val="26"/>
                          <w:lang w:val="fr-TN"/>
                        </w:rPr>
                        <w:t>êtes</w:t>
                      </w:r>
                      <w:r w:rsidRPr="00220DF2">
                        <w:rPr>
                          <w:rFonts w:ascii="Arimo-Regular" w:eastAsiaTheme="minorHAnsi" w:hAnsi="Arimo-Regular" w:cs="Arimo-Regular"/>
                          <w:b w:val="0"/>
                          <w:color w:val="000000"/>
                          <w:sz w:val="26"/>
                          <w:szCs w:val="26"/>
                          <w:lang w:val="fr-TN"/>
                        </w:rPr>
                        <w:t xml:space="preserve"> pas satisfait de l'un de nos</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produits vous pouvez le retourner et</w:t>
                      </w:r>
                    </w:p>
                    <w:p w14:paraId="6CA7F442" w14:textId="3A671E93" w:rsidR="00220DF2" w:rsidRPr="00220DF2" w:rsidRDefault="002C61A4"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Le</w:t>
                      </w:r>
                      <w:r w:rsidR="00220DF2" w:rsidRPr="00220DF2">
                        <w:rPr>
                          <w:rFonts w:ascii="Arimo-Regular" w:eastAsiaTheme="minorHAnsi" w:hAnsi="Arimo-Regular" w:cs="Arimo-Regular"/>
                          <w:b w:val="0"/>
                          <w:color w:val="000000"/>
                          <w:sz w:val="26"/>
                          <w:szCs w:val="26"/>
                          <w:lang w:val="fr-TN"/>
                        </w:rPr>
                        <w:t xml:space="preserve"> remplacer ou obtenir un remboursement dans un délai d'une</w:t>
                      </w:r>
                      <w:r w:rsidR="00220DF2">
                        <w:rPr>
                          <w:rFonts w:ascii="Arimo-Regular" w:eastAsiaTheme="minorHAnsi" w:hAnsi="Arimo-Regular" w:cs="Arimo-Regular"/>
                          <w:b w:val="0"/>
                          <w:color w:val="000000"/>
                          <w:sz w:val="26"/>
                          <w:szCs w:val="26"/>
                          <w:lang w:val="fr-FR"/>
                        </w:rPr>
                        <w:t xml:space="preserve"> </w:t>
                      </w:r>
                      <w:r w:rsidR="00220DF2" w:rsidRPr="00220DF2">
                        <w:rPr>
                          <w:rFonts w:ascii="Arimo-Regular" w:eastAsiaTheme="minorHAnsi" w:hAnsi="Arimo-Regular" w:cs="Arimo-Regular"/>
                          <w:b w:val="0"/>
                          <w:color w:val="000000"/>
                          <w:sz w:val="26"/>
                          <w:szCs w:val="26"/>
                          <w:lang w:val="fr-TN"/>
                        </w:rPr>
                        <w:t>semaine.</w:t>
                      </w:r>
                    </w:p>
                    <w:p w14:paraId="54A5F8C4" w14:textId="67A99148"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C61A4">
                        <w:rPr>
                          <w:rFonts w:ascii="Arimo-Bold" w:eastAsiaTheme="minorHAnsi" w:hAnsi="Arimo-Bold" w:cs="Arimo-Bold"/>
                          <w:bCs/>
                          <w:color w:val="D55B5B"/>
                          <w:sz w:val="26"/>
                          <w:szCs w:val="26"/>
                          <w:u w:val="single"/>
                          <w:lang w:val="fr-TN"/>
                        </w:rPr>
                        <w:t>*La responsabilité</w:t>
                      </w:r>
                      <w:r w:rsidR="002C61A4" w:rsidRPr="002C61A4">
                        <w:rPr>
                          <w:rFonts w:ascii="Arimo-Bold" w:eastAsiaTheme="minorHAnsi" w:hAnsi="Arimo-Bold" w:cs="Arimo-Bold"/>
                          <w:bCs/>
                          <w:color w:val="D55B5B"/>
                          <w:sz w:val="26"/>
                          <w:szCs w:val="26"/>
                          <w:lang w:val="fr-FR"/>
                        </w:rPr>
                        <w:t xml:space="preserve"> </w:t>
                      </w:r>
                      <w:r w:rsidRPr="002C61A4">
                        <w:rPr>
                          <w:rFonts w:ascii="Arimo-Bold" w:eastAsiaTheme="minorHAnsi" w:hAnsi="Arimo-Bold" w:cs="Arimo-Bold"/>
                          <w:bCs/>
                          <w:color w:val="D55B5B"/>
                          <w:sz w:val="26"/>
                          <w:szCs w:val="26"/>
                          <w:lang w:val="fr-TN"/>
                        </w:rPr>
                        <w:t>:</w:t>
                      </w:r>
                      <w:r w:rsidR="002C61A4">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en cas de colis endommagé lors de notre</w:t>
                      </w:r>
                      <w:r>
                        <w:rPr>
                          <w:rFonts w:ascii="Arimo-Regular" w:eastAsiaTheme="minorHAnsi" w:hAnsi="Arimo-Regular" w:cs="Arimo-Regular"/>
                          <w:b w:val="0"/>
                          <w:color w:val="000000"/>
                          <w:sz w:val="26"/>
                          <w:szCs w:val="26"/>
                          <w:lang w:val="fr-FR"/>
                        </w:rPr>
                        <w:t xml:space="preserve"> </w:t>
                      </w:r>
                      <w:r w:rsidR="002C61A4" w:rsidRPr="00220DF2">
                        <w:rPr>
                          <w:rFonts w:ascii="Arimo-Regular" w:eastAsiaTheme="minorHAnsi" w:hAnsi="Arimo-Regular" w:cs="Arimo-Regular"/>
                          <w:b w:val="0"/>
                          <w:color w:val="000000"/>
                          <w:sz w:val="26"/>
                          <w:szCs w:val="26"/>
                          <w:lang w:val="fr-TN"/>
                        </w:rPr>
                        <w:t>livraison, il</w:t>
                      </w:r>
                      <w:r w:rsidRPr="00220DF2">
                        <w:rPr>
                          <w:rFonts w:ascii="Arimo-Regular" w:eastAsiaTheme="minorHAnsi" w:hAnsi="Arimo-Regular" w:cs="Arimo-Regular"/>
                          <w:b w:val="0"/>
                          <w:color w:val="000000"/>
                          <w:sz w:val="26"/>
                          <w:szCs w:val="26"/>
                          <w:lang w:val="fr-TN"/>
                        </w:rPr>
                        <w:t xml:space="preserve"> sera remplacé et</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expédié sous 24 heures selon votre localisation.</w:t>
                      </w:r>
                    </w:p>
                    <w:p w14:paraId="0E0188A3" w14:textId="77777777" w:rsid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p>
                    <w:p w14:paraId="5C898685" w14:textId="5A538A96" w:rsidR="00220DF2" w:rsidRPr="00220DF2" w:rsidRDefault="00220DF2" w:rsidP="00220DF2">
                      <w:pPr>
                        <w:autoSpaceDE w:val="0"/>
                        <w:autoSpaceDN w:val="0"/>
                        <w:adjustRightInd w:val="0"/>
                        <w:spacing w:line="240" w:lineRule="auto"/>
                        <w:rPr>
                          <w:rFonts w:ascii="Arimo-Regular" w:eastAsiaTheme="minorHAnsi" w:hAnsi="Arimo-Regular" w:cs="Arimo-Regular"/>
                          <w:b w:val="0"/>
                          <w:color w:val="000000"/>
                          <w:sz w:val="26"/>
                          <w:szCs w:val="26"/>
                          <w:lang w:val="fr-TN"/>
                        </w:rPr>
                      </w:pPr>
                      <w:r w:rsidRPr="00220DF2">
                        <w:rPr>
                          <w:rFonts w:ascii="Arimo-Regular" w:eastAsiaTheme="minorHAnsi" w:hAnsi="Arimo-Regular" w:cs="Arimo-Regular"/>
                          <w:b w:val="0"/>
                          <w:color w:val="000000"/>
                          <w:sz w:val="26"/>
                          <w:szCs w:val="26"/>
                          <w:lang w:val="fr-TN"/>
                        </w:rPr>
                        <w:t>-Notre entreprise propose une pléthore de produits pour ces 4</w:t>
                      </w:r>
                      <w:r>
                        <w:rPr>
                          <w:rFonts w:ascii="Arimo-Regular" w:eastAsiaTheme="minorHAnsi" w:hAnsi="Arimo-Regular" w:cs="Arimo-Regular"/>
                          <w:b w:val="0"/>
                          <w:color w:val="000000"/>
                          <w:sz w:val="26"/>
                          <w:szCs w:val="26"/>
                          <w:lang w:val="fr-FR"/>
                        </w:rPr>
                        <w:t xml:space="preserve"> </w:t>
                      </w:r>
                      <w:r w:rsidRPr="00220DF2">
                        <w:rPr>
                          <w:rFonts w:ascii="Arimo-Regular" w:eastAsiaTheme="minorHAnsi" w:hAnsi="Arimo-Regular" w:cs="Arimo-Regular"/>
                          <w:b w:val="0"/>
                          <w:color w:val="000000"/>
                          <w:sz w:val="26"/>
                          <w:szCs w:val="26"/>
                          <w:lang w:val="fr-TN"/>
                        </w:rPr>
                        <w:t xml:space="preserve">catégories : </w:t>
                      </w:r>
                      <w:r w:rsidRPr="00220DF2">
                        <w:rPr>
                          <w:rFonts w:ascii="Arimo-Bold" w:eastAsiaTheme="minorHAnsi" w:hAnsi="Arimo-Bold" w:cs="Arimo-Bold"/>
                          <w:bCs/>
                          <w:color w:val="004AAE"/>
                          <w:sz w:val="26"/>
                          <w:szCs w:val="26"/>
                          <w:lang w:val="fr-TN"/>
                        </w:rPr>
                        <w:t>"</w:t>
                      </w:r>
                      <w:r w:rsidR="002C61A4" w:rsidRPr="00220DF2">
                        <w:rPr>
                          <w:rFonts w:ascii="Arimo-Bold" w:eastAsiaTheme="minorHAnsi" w:hAnsi="Arimo-Bold" w:cs="Arimo-Bold"/>
                          <w:bCs/>
                          <w:color w:val="004AAE"/>
                          <w:sz w:val="26"/>
                          <w:szCs w:val="26"/>
                          <w:lang w:val="fr-TN"/>
                        </w:rPr>
                        <w:t>électronique</w:t>
                      </w:r>
                      <w:r w:rsidRPr="00220DF2">
                        <w:rPr>
                          <w:rFonts w:ascii="Arimo-Bold" w:eastAsiaTheme="minorHAnsi" w:hAnsi="Arimo-Bold" w:cs="Arimo-Bold"/>
                          <w:bCs/>
                          <w:color w:val="004AAE"/>
                          <w:sz w:val="26"/>
                          <w:szCs w:val="26"/>
                          <w:lang w:val="fr-TN"/>
                        </w:rPr>
                        <w:t xml:space="preserve"> "</w:t>
                      </w:r>
                      <w:r w:rsidRPr="00220DF2">
                        <w:rPr>
                          <w:rFonts w:ascii="Arimo-Regular" w:eastAsiaTheme="minorHAnsi" w:hAnsi="Arimo-Regular" w:cs="Arimo-Regular"/>
                          <w:b w:val="0"/>
                          <w:color w:val="000000"/>
                          <w:sz w:val="26"/>
                          <w:szCs w:val="26"/>
                          <w:lang w:val="fr-TN"/>
                        </w:rPr>
                        <w:t>,</w:t>
                      </w:r>
                      <w:r w:rsidRPr="00220DF2">
                        <w:rPr>
                          <w:rFonts w:ascii="Arimo-Bold" w:eastAsiaTheme="minorHAnsi" w:hAnsi="Arimo-Bold" w:cs="Arimo-Bold"/>
                          <w:bCs/>
                          <w:color w:val="004AAE"/>
                          <w:sz w:val="26"/>
                          <w:szCs w:val="26"/>
                          <w:lang w:val="fr-TN"/>
                        </w:rPr>
                        <w:t>"</w:t>
                      </w:r>
                      <w:r w:rsidR="002C61A4" w:rsidRPr="00220DF2">
                        <w:rPr>
                          <w:rFonts w:ascii="Arimo-Bold" w:eastAsiaTheme="minorHAnsi" w:hAnsi="Arimo-Bold" w:cs="Arimo-Bold"/>
                          <w:bCs/>
                          <w:color w:val="004AAE"/>
                          <w:sz w:val="26"/>
                          <w:szCs w:val="26"/>
                          <w:lang w:val="fr-TN"/>
                        </w:rPr>
                        <w:t>maison”</w:t>
                      </w:r>
                      <w:r w:rsidR="002C61A4" w:rsidRPr="00220DF2">
                        <w:rPr>
                          <w:rFonts w:ascii="Arimo-Regular" w:eastAsiaTheme="minorHAnsi" w:hAnsi="Arimo-Regular" w:cs="Arimo-Regular"/>
                          <w:b w:val="0"/>
                          <w:color w:val="000000"/>
                          <w:sz w:val="26"/>
                          <w:szCs w:val="26"/>
                          <w:lang w:val="fr-TN"/>
                        </w:rPr>
                        <w:t>,</w:t>
                      </w:r>
                      <w:r w:rsidR="002C61A4" w:rsidRPr="00220DF2">
                        <w:rPr>
                          <w:rFonts w:ascii="Arimo-Bold" w:eastAsiaTheme="minorHAnsi" w:hAnsi="Arimo-Bold" w:cs="Arimo-Bold"/>
                          <w:bCs/>
                          <w:color w:val="004AAE"/>
                          <w:sz w:val="26"/>
                          <w:szCs w:val="26"/>
                          <w:lang w:val="fr-TN"/>
                        </w:rPr>
                        <w:t xml:space="preserve"> mode</w:t>
                      </w:r>
                      <w:r w:rsidRPr="00220DF2">
                        <w:rPr>
                          <w:rFonts w:ascii="Arimo-Bold" w:eastAsiaTheme="minorHAnsi" w:hAnsi="Arimo-Bold" w:cs="Arimo-Bold"/>
                          <w:bCs/>
                          <w:color w:val="004AAE"/>
                          <w:sz w:val="26"/>
                          <w:szCs w:val="26"/>
                          <w:lang w:val="fr-TN"/>
                        </w:rPr>
                        <w:t xml:space="preserve">" </w:t>
                      </w:r>
                      <w:r w:rsidRPr="00220DF2">
                        <w:rPr>
                          <w:rFonts w:ascii="Arimo-Regular" w:eastAsiaTheme="minorHAnsi" w:hAnsi="Arimo-Regular" w:cs="Arimo-Regular"/>
                          <w:b w:val="0"/>
                          <w:color w:val="000000"/>
                          <w:sz w:val="26"/>
                          <w:szCs w:val="26"/>
                          <w:lang w:val="fr-TN"/>
                        </w:rPr>
                        <w:t xml:space="preserve">et </w:t>
                      </w:r>
                      <w:r w:rsidRPr="00220DF2">
                        <w:rPr>
                          <w:rFonts w:ascii="Arimo-Bold" w:eastAsiaTheme="minorHAnsi" w:hAnsi="Arimo-Bold" w:cs="Arimo-Bold"/>
                          <w:bCs/>
                          <w:color w:val="004AAE"/>
                          <w:sz w:val="26"/>
                          <w:szCs w:val="26"/>
                          <w:lang w:val="fr-TN"/>
                        </w:rPr>
                        <w:t>"santé et</w:t>
                      </w:r>
                      <w:r>
                        <w:rPr>
                          <w:rFonts w:ascii="Arimo-Regular" w:eastAsiaTheme="minorHAnsi" w:hAnsi="Arimo-Regular" w:cs="Arimo-Regular"/>
                          <w:b w:val="0"/>
                          <w:color w:val="000000"/>
                          <w:sz w:val="26"/>
                          <w:szCs w:val="26"/>
                          <w:lang w:val="fr-FR"/>
                        </w:rPr>
                        <w:t xml:space="preserve"> </w:t>
                      </w:r>
                      <w:r w:rsidRPr="00220DF2">
                        <w:rPr>
                          <w:rFonts w:ascii="Arimo-Bold" w:eastAsiaTheme="minorHAnsi" w:hAnsi="Arimo-Bold" w:cs="Arimo-Bold"/>
                          <w:bCs/>
                          <w:color w:val="004AAE"/>
                          <w:sz w:val="26"/>
                          <w:szCs w:val="26"/>
                          <w:lang w:val="fr-TN"/>
                        </w:rPr>
                        <w:t xml:space="preserve">beauté" </w:t>
                      </w:r>
                      <w:r w:rsidRPr="00220DF2">
                        <w:rPr>
                          <w:rFonts w:ascii="Arimo-Regular" w:eastAsiaTheme="minorHAnsi" w:hAnsi="Arimo-Regular" w:cs="Arimo-Regular"/>
                          <w:b w:val="0"/>
                          <w:color w:val="000000"/>
                          <w:sz w:val="26"/>
                          <w:szCs w:val="26"/>
                          <w:lang w:val="fr-TN"/>
                        </w:rPr>
                        <w:t xml:space="preserve">parmi lesquels vous pouvez choisir ce que vous </w:t>
                      </w:r>
                      <w:r w:rsidR="002C61A4" w:rsidRPr="00220DF2">
                        <w:rPr>
                          <w:rFonts w:ascii="Arimo-Regular" w:eastAsiaTheme="minorHAnsi" w:hAnsi="Arimo-Regular" w:cs="Arimo-Regular"/>
                          <w:b w:val="0"/>
                          <w:color w:val="000000"/>
                          <w:sz w:val="26"/>
                          <w:szCs w:val="26"/>
                          <w:lang w:val="fr-TN"/>
                        </w:rPr>
                        <w:t>voulez,</w:t>
                      </w:r>
                    </w:p>
                    <w:p w14:paraId="6B1B1609" w14:textId="22FA7D6D" w:rsidR="00220DF2" w:rsidRPr="00220DF2" w:rsidRDefault="00220DF2" w:rsidP="00220DF2">
                      <w:pPr>
                        <w:rPr>
                          <w:sz w:val="26"/>
                          <w:szCs w:val="26"/>
                        </w:rPr>
                      </w:pPr>
                      <w:proofErr w:type="gramStart"/>
                      <w:r w:rsidRPr="00220DF2">
                        <w:rPr>
                          <w:rFonts w:ascii="Arimo-Regular" w:eastAsiaTheme="minorHAnsi" w:hAnsi="Arimo-Regular" w:cs="Arimo-Regular"/>
                          <w:b w:val="0"/>
                          <w:color w:val="000000"/>
                          <w:sz w:val="26"/>
                          <w:szCs w:val="26"/>
                          <w:lang w:val="fr-TN"/>
                        </w:rPr>
                        <w:t>nous</w:t>
                      </w:r>
                      <w:proofErr w:type="gramEnd"/>
                      <w:r w:rsidRPr="00220DF2">
                        <w:rPr>
                          <w:rFonts w:ascii="Arimo-Regular" w:eastAsiaTheme="minorHAnsi" w:hAnsi="Arimo-Regular" w:cs="Arimo-Regular"/>
                          <w:b w:val="0"/>
                          <w:color w:val="000000"/>
                          <w:sz w:val="26"/>
                          <w:szCs w:val="26"/>
                          <w:lang w:val="fr-TN"/>
                        </w:rPr>
                        <w:t xml:space="preserve"> l'avons.</w:t>
                      </w:r>
                    </w:p>
                  </w:txbxContent>
                </v:textbox>
              </v:shape>
            </w:pict>
          </mc:Fallback>
        </mc:AlternateContent>
      </w:r>
      <w:r w:rsidRPr="002C61A4">
        <w:rPr>
          <w:rStyle w:val="Aucun"/>
          <w:rFonts w:eastAsia="Helvetica Neue" w:cstheme="majorHAnsi"/>
          <w:i/>
          <w:iCs/>
          <w:color w:val="00B050"/>
          <w:sz w:val="28"/>
          <w:szCs w:val="28"/>
          <w:lang w:val="fr-FR"/>
        </w:rPr>
        <w:t xml:space="preserve">   1-</w:t>
      </w:r>
      <w:r w:rsidRPr="00220DF2">
        <w:rPr>
          <w:rStyle w:val="Aucun"/>
          <w:rFonts w:eastAsia="Helvetica Neue" w:cstheme="majorHAnsi"/>
          <w:i/>
          <w:iCs/>
          <w:color w:val="00B050"/>
          <w:sz w:val="28"/>
          <w:szCs w:val="28"/>
          <w:u w:val="single"/>
          <w:lang w:val="fr-FR"/>
        </w:rPr>
        <w:t>présentation de l’entreprise</w:t>
      </w:r>
      <w:r w:rsidR="00033C02">
        <w:rPr>
          <w:rStyle w:val="Aucun"/>
          <w:rFonts w:eastAsia="Helvetica Neue" w:cstheme="majorHAnsi"/>
          <w:i/>
          <w:iCs/>
          <w:color w:val="00B050"/>
          <w:sz w:val="28"/>
          <w:szCs w:val="28"/>
          <w:lang w:val="fr-FR"/>
        </w:rPr>
        <w:t> </w:t>
      </w:r>
      <w:r w:rsidRPr="00E67CFC">
        <w:rPr>
          <w:rStyle w:val="Aucun"/>
          <w:rFonts w:eastAsia="Helvetica Neue" w:cstheme="majorHAnsi"/>
          <w:i/>
          <w:iCs/>
          <w:color w:val="00B050"/>
          <w:sz w:val="28"/>
          <w:szCs w:val="28"/>
          <w:lang w:val="fr-FR"/>
        </w:rPr>
        <w:t>:</w:t>
      </w:r>
    </w:p>
    <w:p w14:paraId="164C13DD" w14:textId="5A22BD11" w:rsidR="00220DF2" w:rsidRPr="00220DF2" w:rsidRDefault="00220DF2" w:rsidP="00220DF2">
      <w:pPr>
        <w:pStyle w:val="Heading1"/>
        <w:rPr>
          <w:rStyle w:val="Aucun"/>
          <w:rFonts w:eastAsia="Helvetica Neue" w:cstheme="majorHAnsi"/>
          <w:b w:val="0"/>
          <w:bCs/>
          <w:color w:val="00B050"/>
          <w:sz w:val="36"/>
          <w:szCs w:val="36"/>
          <w:lang w:val="fr-FR"/>
        </w:rPr>
      </w:pPr>
    </w:p>
    <w:p w14:paraId="10AEB794" w14:textId="36F16C6C" w:rsidR="00220DF2" w:rsidRPr="00220DF2" w:rsidRDefault="00220DF2" w:rsidP="00220DF2">
      <w:pPr>
        <w:pStyle w:val="Heading1"/>
        <w:ind w:left="1440"/>
        <w:rPr>
          <w:color w:val="FF0000"/>
          <w:lang w:val="fr-FR"/>
        </w:rPr>
      </w:pPr>
    </w:p>
    <w:p w14:paraId="5BCF1242" w14:textId="090A2632" w:rsidR="0087605E" w:rsidRDefault="0087605E" w:rsidP="00DF027C">
      <w:pPr>
        <w:rPr>
          <w:lang w:val="fr-FR"/>
        </w:rPr>
      </w:pPr>
    </w:p>
    <w:p w14:paraId="6567F632" w14:textId="605CD88B" w:rsidR="002C61A4" w:rsidRPr="002C61A4" w:rsidRDefault="002C61A4" w:rsidP="002C61A4">
      <w:pPr>
        <w:rPr>
          <w:lang w:val="fr-FR"/>
        </w:rPr>
      </w:pPr>
    </w:p>
    <w:p w14:paraId="64EC3A6A" w14:textId="5589E041" w:rsidR="002C61A4" w:rsidRPr="002C61A4" w:rsidRDefault="002C61A4" w:rsidP="002C61A4">
      <w:pPr>
        <w:rPr>
          <w:lang w:val="fr-FR"/>
        </w:rPr>
      </w:pPr>
    </w:p>
    <w:p w14:paraId="256CFF19" w14:textId="6183219F" w:rsidR="002C61A4" w:rsidRPr="002C61A4" w:rsidRDefault="002C61A4" w:rsidP="002C61A4">
      <w:pPr>
        <w:rPr>
          <w:lang w:val="fr-FR"/>
        </w:rPr>
      </w:pPr>
    </w:p>
    <w:p w14:paraId="7EADABCC" w14:textId="67A4A58C" w:rsidR="002C61A4" w:rsidRPr="002C61A4" w:rsidRDefault="002C61A4" w:rsidP="002C61A4">
      <w:pPr>
        <w:rPr>
          <w:lang w:val="fr-FR"/>
        </w:rPr>
      </w:pPr>
    </w:p>
    <w:p w14:paraId="326FD031" w14:textId="0692A399" w:rsidR="002C61A4" w:rsidRPr="002C61A4" w:rsidRDefault="002C61A4" w:rsidP="002C61A4">
      <w:pPr>
        <w:rPr>
          <w:lang w:val="fr-FR"/>
        </w:rPr>
      </w:pPr>
    </w:p>
    <w:p w14:paraId="429AD61C" w14:textId="4914CC7C" w:rsidR="002C61A4" w:rsidRPr="002C61A4" w:rsidRDefault="002C61A4" w:rsidP="002C61A4">
      <w:pPr>
        <w:rPr>
          <w:lang w:val="fr-FR"/>
        </w:rPr>
      </w:pPr>
    </w:p>
    <w:p w14:paraId="3DF5827F" w14:textId="0E9C06A0" w:rsidR="002C61A4" w:rsidRPr="002C61A4" w:rsidRDefault="002C61A4" w:rsidP="002C61A4">
      <w:pPr>
        <w:rPr>
          <w:lang w:val="fr-FR"/>
        </w:rPr>
      </w:pPr>
    </w:p>
    <w:p w14:paraId="12B6DC5A" w14:textId="0C303354" w:rsidR="002C61A4" w:rsidRPr="002C61A4" w:rsidRDefault="002C61A4" w:rsidP="002C61A4">
      <w:pPr>
        <w:rPr>
          <w:lang w:val="fr-FR"/>
        </w:rPr>
      </w:pPr>
    </w:p>
    <w:p w14:paraId="302DCDB2" w14:textId="6838F7A2" w:rsidR="002C61A4" w:rsidRDefault="002C61A4" w:rsidP="002C61A4">
      <w:pPr>
        <w:rPr>
          <w:lang w:val="fr-FR"/>
        </w:rPr>
      </w:pPr>
    </w:p>
    <w:p w14:paraId="6C80F71D" w14:textId="01184ED6" w:rsidR="002C61A4" w:rsidRDefault="002C61A4" w:rsidP="002C61A4">
      <w:pPr>
        <w:rPr>
          <w:i/>
          <w:iCs/>
          <w:color w:val="00B050"/>
          <w:u w:val="single"/>
          <w:lang w:val="fr-FR"/>
        </w:rPr>
      </w:pPr>
      <w:r w:rsidRPr="002C61A4">
        <w:rPr>
          <w:i/>
          <w:iCs/>
          <w:noProof/>
          <w:color w:val="00B050"/>
          <w:lang w:val="fr-FR"/>
        </w:rPr>
        <mc:AlternateContent>
          <mc:Choice Requires="wps">
            <w:drawing>
              <wp:anchor distT="0" distB="0" distL="114300" distR="114300" simplePos="0" relativeHeight="251663360" behindDoc="0" locked="0" layoutInCell="1" allowOverlap="1" wp14:anchorId="70DF42B1" wp14:editId="59549E7E">
                <wp:simplePos x="0" y="0"/>
                <wp:positionH relativeFrom="column">
                  <wp:posOffset>-342900</wp:posOffset>
                </wp:positionH>
                <wp:positionV relativeFrom="paragraph">
                  <wp:posOffset>301625</wp:posOffset>
                </wp:positionV>
                <wp:extent cx="6743700" cy="17602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743700" cy="1760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62BA3" w14:textId="24688333"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De nos jours, plusieurs entreprises font de la livraison à domicile. Mais la majorité de ces entreprises ne le font pas correctement.</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Le retard sur les livraisons est très commun, le respect de la notion du temps est un problème majeur. On peut aussi faire face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à des problèmes de vols. D’autre complications sont courantes :</w:t>
                            </w:r>
                          </w:p>
                          <w:p w14:paraId="778DD57E" w14:textId="04AC2CD7"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*Le colis à la livraison est parfois endommagé. Certains livreurs au</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moment de la</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livraison les posent n’importe comment.</w:t>
                            </w:r>
                          </w:p>
                          <w:p w14:paraId="5993837C" w14:textId="0BD9A43A"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*D’autres colis sont erronés ; plusieurs clients reçoivent des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produits qu’ils n’ont jamais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commandé et n’ont pas le droit à un</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échange.</w:t>
                            </w:r>
                          </w:p>
                          <w:p w14:paraId="377DEF68" w14:textId="7556344E"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FR"/>
                              </w:rPr>
                            </w:pPr>
                            <w:r>
                              <w:rPr>
                                <w:rFonts w:ascii="Arimo-Regular" w:eastAsiaTheme="minorHAnsi" w:hAnsi="Arimo-Regular" w:cs="Arimo-Regular"/>
                                <w:b w:val="0"/>
                                <w:color w:val="auto"/>
                                <w:sz w:val="26"/>
                                <w:szCs w:val="26"/>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F42B1" id="Text Box 15" o:spid="_x0000_s1028" type="#_x0000_t202" style="position:absolute;margin-left:-27pt;margin-top:23.75pt;width:531pt;height:13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" filled="f" stroked="f">
                <v:textbox>
                  <w:txbxContent>
                    <w:p w14:paraId="04A62BA3" w14:textId="24688333"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De nos jours, plusieurs entreprises font de la livraison à domicile. Mais la majorité de ces entreprises ne le font pas correctement.</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Le retard sur les livraisons est très commun, le respect de la notion du temps est un problème majeur. On peut aussi faire face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à des problèmes de vols. D’autre complications sont courantes :</w:t>
                      </w:r>
                    </w:p>
                    <w:p w14:paraId="778DD57E" w14:textId="04AC2CD7"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*Le colis à la livraison est parfois endommagé. Certains livreurs au</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moment de la</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livraison les posent n’importe comment.</w:t>
                      </w:r>
                    </w:p>
                    <w:p w14:paraId="5993837C" w14:textId="0BD9A43A"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*D’autres colis sont erronés ; plusieurs clients reçoivent des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produits qu’ils n’ont jamais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commandé et n’ont pas le droit à un</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échange.</w:t>
                      </w:r>
                    </w:p>
                    <w:p w14:paraId="377DEF68" w14:textId="7556344E"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FR"/>
                        </w:rPr>
                      </w:pPr>
                      <w:r>
                        <w:rPr>
                          <w:rFonts w:ascii="Arimo-Regular" w:eastAsiaTheme="minorHAnsi" w:hAnsi="Arimo-Regular" w:cs="Arimo-Regular"/>
                          <w:b w:val="0"/>
                          <w:color w:val="auto"/>
                          <w:sz w:val="26"/>
                          <w:szCs w:val="26"/>
                          <w:lang w:val="fr-FR"/>
                        </w:rPr>
                        <w:t xml:space="preserve"> </w:t>
                      </w:r>
                    </w:p>
                  </w:txbxContent>
                </v:textbox>
              </v:shape>
            </w:pict>
          </mc:Fallback>
        </mc:AlternateContent>
      </w:r>
      <w:r w:rsidRPr="002C61A4">
        <w:rPr>
          <w:i/>
          <w:iCs/>
          <w:color w:val="00B050"/>
          <w:lang w:val="fr-FR"/>
        </w:rPr>
        <w:t>2-</w:t>
      </w:r>
      <w:r w:rsidRPr="002C61A4">
        <w:rPr>
          <w:i/>
          <w:iCs/>
          <w:color w:val="00B050"/>
          <w:u w:val="single"/>
          <w:lang w:val="fr-FR"/>
        </w:rPr>
        <w:t>Analyse de l’existant</w:t>
      </w:r>
      <w:r w:rsidR="00033C02">
        <w:rPr>
          <w:i/>
          <w:iCs/>
          <w:color w:val="00B050"/>
          <w:lang w:val="fr-FR"/>
        </w:rPr>
        <w:t> </w:t>
      </w:r>
      <w:r w:rsidRPr="00E67CFC">
        <w:rPr>
          <w:i/>
          <w:iCs/>
          <w:color w:val="00B050"/>
          <w:lang w:val="fr-FR"/>
        </w:rPr>
        <w:t>:</w:t>
      </w:r>
    </w:p>
    <w:p w14:paraId="3D808109" w14:textId="1E5140A3" w:rsidR="002C61A4" w:rsidRDefault="002C61A4" w:rsidP="002C61A4">
      <w:pPr>
        <w:rPr>
          <w:i/>
          <w:iCs/>
          <w:color w:val="00B050"/>
          <w:u w:val="single"/>
          <w:lang w:val="fr-FR"/>
        </w:rPr>
      </w:pPr>
    </w:p>
    <w:p w14:paraId="2E29602B" w14:textId="045B18E2" w:rsidR="002C61A4" w:rsidRPr="002C61A4" w:rsidRDefault="002C61A4" w:rsidP="002C61A4">
      <w:pPr>
        <w:rPr>
          <w:lang w:val="fr-FR"/>
        </w:rPr>
      </w:pPr>
    </w:p>
    <w:p w14:paraId="35D63F9D" w14:textId="6391AC66" w:rsidR="002C61A4" w:rsidRPr="002C61A4" w:rsidRDefault="002C61A4" w:rsidP="002C61A4">
      <w:pPr>
        <w:rPr>
          <w:lang w:val="fr-FR"/>
        </w:rPr>
      </w:pPr>
    </w:p>
    <w:p w14:paraId="4E3D929E" w14:textId="6889C0F4" w:rsidR="002C61A4" w:rsidRPr="002C61A4" w:rsidRDefault="002C61A4" w:rsidP="002C61A4">
      <w:pPr>
        <w:rPr>
          <w:lang w:val="fr-FR"/>
        </w:rPr>
      </w:pPr>
    </w:p>
    <w:p w14:paraId="36D10873" w14:textId="7B9BE2C3" w:rsidR="002C61A4" w:rsidRPr="002C61A4" w:rsidRDefault="002C61A4" w:rsidP="002C61A4">
      <w:pPr>
        <w:rPr>
          <w:lang w:val="fr-FR"/>
        </w:rPr>
      </w:pPr>
    </w:p>
    <w:p w14:paraId="41A4A328" w14:textId="5A53BCB0" w:rsidR="002C61A4" w:rsidRPr="002C61A4" w:rsidRDefault="002C61A4" w:rsidP="002C61A4">
      <w:pPr>
        <w:rPr>
          <w:lang w:val="fr-FR"/>
        </w:rPr>
      </w:pPr>
    </w:p>
    <w:p w14:paraId="70148763" w14:textId="006B4C4A" w:rsidR="002C61A4" w:rsidRPr="002C61A4" w:rsidRDefault="002C61A4" w:rsidP="002C61A4">
      <w:pPr>
        <w:rPr>
          <w:lang w:val="fr-FR"/>
        </w:rPr>
      </w:pPr>
    </w:p>
    <w:p w14:paraId="7791B6CB" w14:textId="56940B80" w:rsidR="002C61A4" w:rsidRDefault="002C61A4" w:rsidP="002C61A4">
      <w:pPr>
        <w:rPr>
          <w:i/>
          <w:iCs/>
          <w:color w:val="00B050"/>
          <w:u w:val="single"/>
          <w:lang w:val="fr-FR"/>
        </w:rPr>
      </w:pPr>
    </w:p>
    <w:p w14:paraId="2BE3D256" w14:textId="1DE074ED" w:rsidR="002C61A4" w:rsidRDefault="002C61A4" w:rsidP="002C61A4">
      <w:pPr>
        <w:rPr>
          <w:i/>
          <w:iCs/>
          <w:color w:val="00B050"/>
          <w:u w:val="single"/>
          <w:lang w:val="fr-FR"/>
        </w:rPr>
      </w:pPr>
      <w:r>
        <w:rPr>
          <w:i/>
          <w:iCs/>
          <w:noProof/>
          <w:color w:val="00B050"/>
          <w:lang w:val="fr-FR"/>
        </w:rPr>
        <mc:AlternateContent>
          <mc:Choice Requires="wps">
            <w:drawing>
              <wp:anchor distT="0" distB="0" distL="114300" distR="114300" simplePos="0" relativeHeight="251664384" behindDoc="0" locked="0" layoutInCell="1" allowOverlap="1" wp14:anchorId="354963C5" wp14:editId="786B9AF1">
                <wp:simplePos x="0" y="0"/>
                <wp:positionH relativeFrom="column">
                  <wp:posOffset>-342900</wp:posOffset>
                </wp:positionH>
                <wp:positionV relativeFrom="paragraph">
                  <wp:posOffset>295910</wp:posOffset>
                </wp:positionV>
                <wp:extent cx="6903720" cy="17449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903720" cy="1744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6BD14" w14:textId="4947AE50"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L’utilisateur aura le droit d’ajouter et modifier les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informations qui le concernent tels que son nom, date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de naissance… Une authentification est nécessaire pour</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permettre de savoir si c’est bien la personne qui</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commande et permet de garantir une sécurisation des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données des clients. Des outils d’analyse et de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statistiques nous permettront de cerner et de savoir à</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peu près le nombre de demandes. Ceci nous permettra</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donc de savoir quels sont les produits qui seront les plus</w:t>
                            </w:r>
                          </w:p>
                          <w:p w14:paraId="4FD6B5EC" w14:textId="41059A8C"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Demandés pour garantir leur disponibilité et ne pas être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en rupture de stock. Notre logiciel sera multilingue pour</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toucher plusieurs personnes dont les personnes qui</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viennent de l’étranger s’installer dans notre pays.</w:t>
                            </w:r>
                          </w:p>
                          <w:p w14:paraId="0049BDEA" w14:textId="28077C79"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423EE5DB" w14:textId="0204D7C2"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0ED5CEC0" w14:textId="3B6941BE"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500BE406" w14:textId="73379763"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36B7AFAB" w14:textId="77777777"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963C5" id="Text Box 16" o:spid="_x0000_s1029" type="#_x0000_t202" style="position:absolute;margin-left:-27pt;margin-top:23.3pt;width:543.6pt;height:137.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" filled="f" stroked="f">
                <v:textbox>
                  <w:txbxContent>
                    <w:p w14:paraId="2A96BD14" w14:textId="4947AE50"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L’utilisateur aura le droit d’ajouter et modifier les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informations qui le concernent tels que son nom, date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de naissance… Une authentification est nécessaire pour</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permettre de savoir si c’est bien la personne qui</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commande et permet de garantir une sécurisation des</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données des clients. Des outils d’analyse et de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statistiques nous permettront de cerner et de savoir à</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peu près le nombre de demandes. Ceci nous permettra</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donc de savoir quels sont les produits qui seront les plus</w:t>
                      </w:r>
                    </w:p>
                    <w:p w14:paraId="4FD6B5EC" w14:textId="41059A8C"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r w:rsidRPr="002C61A4">
                        <w:rPr>
                          <w:rFonts w:ascii="Arimo-Regular" w:eastAsiaTheme="minorHAnsi" w:hAnsi="Arimo-Regular" w:cs="Arimo-Regular"/>
                          <w:b w:val="0"/>
                          <w:color w:val="auto"/>
                          <w:sz w:val="26"/>
                          <w:szCs w:val="26"/>
                          <w:lang w:val="fr-TN"/>
                        </w:rPr>
                        <w:t>Demandés pour garantir leur disponibilité et ne pas être</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en rupture de stock. Notre logiciel sera multilingue pour</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toucher plusieurs personnes dont les personnes qui</w:t>
                      </w:r>
                      <w:r>
                        <w:rPr>
                          <w:rFonts w:ascii="Arimo-Regular" w:eastAsiaTheme="minorHAnsi" w:hAnsi="Arimo-Regular" w:cs="Arimo-Regular"/>
                          <w:b w:val="0"/>
                          <w:color w:val="auto"/>
                          <w:sz w:val="26"/>
                          <w:szCs w:val="26"/>
                          <w:lang w:val="fr-FR"/>
                        </w:rPr>
                        <w:t xml:space="preserve"> </w:t>
                      </w:r>
                      <w:r w:rsidRPr="002C61A4">
                        <w:rPr>
                          <w:rFonts w:ascii="Arimo-Regular" w:eastAsiaTheme="minorHAnsi" w:hAnsi="Arimo-Regular" w:cs="Arimo-Regular"/>
                          <w:b w:val="0"/>
                          <w:color w:val="auto"/>
                          <w:sz w:val="26"/>
                          <w:szCs w:val="26"/>
                          <w:lang w:val="fr-TN"/>
                        </w:rPr>
                        <w:t>viennent de l’étranger s’installer dans notre pays.</w:t>
                      </w:r>
                    </w:p>
                    <w:p w14:paraId="0049BDEA" w14:textId="28077C79"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423EE5DB" w14:textId="0204D7C2"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0ED5CEC0" w14:textId="3B6941BE"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500BE406" w14:textId="73379763" w:rsid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p w14:paraId="36B7AFAB" w14:textId="77777777" w:rsidR="002C61A4" w:rsidRPr="002C61A4" w:rsidRDefault="002C61A4" w:rsidP="002C61A4">
                      <w:pPr>
                        <w:autoSpaceDE w:val="0"/>
                        <w:autoSpaceDN w:val="0"/>
                        <w:adjustRightInd w:val="0"/>
                        <w:spacing w:line="240" w:lineRule="auto"/>
                        <w:rPr>
                          <w:rFonts w:ascii="Arimo-Regular" w:eastAsiaTheme="minorHAnsi" w:hAnsi="Arimo-Regular" w:cs="Arimo-Regular"/>
                          <w:b w:val="0"/>
                          <w:color w:val="auto"/>
                          <w:sz w:val="26"/>
                          <w:szCs w:val="26"/>
                          <w:lang w:val="fr-TN"/>
                        </w:rPr>
                      </w:pPr>
                    </w:p>
                  </w:txbxContent>
                </v:textbox>
              </v:shape>
            </w:pict>
          </mc:Fallback>
        </mc:AlternateContent>
      </w:r>
      <w:r w:rsidRPr="002C61A4">
        <w:rPr>
          <w:i/>
          <w:iCs/>
          <w:color w:val="00B050"/>
          <w:lang w:val="fr-FR"/>
        </w:rPr>
        <w:t>3-</w:t>
      </w:r>
      <w:r w:rsidRPr="002C61A4">
        <w:rPr>
          <w:i/>
          <w:iCs/>
          <w:color w:val="00B050"/>
          <w:u w:val="single"/>
          <w:lang w:val="fr-FR"/>
        </w:rPr>
        <w:t>Les objectifs</w:t>
      </w:r>
      <w:r w:rsidR="00033C02">
        <w:rPr>
          <w:i/>
          <w:iCs/>
          <w:color w:val="00B050"/>
          <w:lang w:val="fr-FR"/>
        </w:rPr>
        <w:t> </w:t>
      </w:r>
      <w:r w:rsidRPr="00E67CFC">
        <w:rPr>
          <w:i/>
          <w:iCs/>
          <w:color w:val="00B050"/>
          <w:lang w:val="fr-FR"/>
        </w:rPr>
        <w:t>:</w:t>
      </w:r>
    </w:p>
    <w:p w14:paraId="5381A6A0" w14:textId="77777777" w:rsidR="002C61A4" w:rsidRDefault="002C61A4">
      <w:pPr>
        <w:spacing w:after="200"/>
        <w:rPr>
          <w:i/>
          <w:iCs/>
          <w:color w:val="00B050"/>
          <w:u w:val="single"/>
          <w:lang w:val="fr-FR"/>
        </w:rPr>
      </w:pPr>
      <w:r>
        <w:rPr>
          <w:i/>
          <w:iCs/>
          <w:color w:val="00B050"/>
          <w:u w:val="single"/>
          <w:lang w:val="fr-FR"/>
        </w:rPr>
        <w:br w:type="page"/>
      </w:r>
    </w:p>
    <w:p w14:paraId="417419DF" w14:textId="5D9136E7" w:rsidR="002C61A4" w:rsidRPr="00F9542E" w:rsidRDefault="002C61A4" w:rsidP="002C61A4">
      <w:pPr>
        <w:rPr>
          <w:rStyle w:val="Aucun"/>
          <w:rFonts w:asciiTheme="majorHAnsi" w:eastAsia="Helvetica Neue" w:hAnsiTheme="majorHAnsi" w:cstheme="majorHAnsi"/>
          <w:i/>
          <w:iCs/>
          <w:color w:val="00B050"/>
          <w:szCs w:val="28"/>
          <w:u w:val="single"/>
          <w:lang w:val="fr-FR"/>
        </w:rPr>
      </w:pPr>
      <w:r>
        <w:rPr>
          <w:i/>
          <w:iCs/>
          <w:color w:val="FF0000"/>
          <w:sz w:val="32"/>
          <w:szCs w:val="32"/>
          <w:lang w:val="fr-FR"/>
        </w:rPr>
        <w:lastRenderedPageBreak/>
        <w:t xml:space="preserve">  </w:t>
      </w:r>
      <w:r w:rsidRPr="00E67CFC">
        <w:rPr>
          <w:i/>
          <w:iCs/>
          <w:color w:val="00B050"/>
          <w:szCs w:val="28"/>
          <w:lang w:val="fr-FR"/>
        </w:rPr>
        <w:t>4</w:t>
      </w:r>
      <w:r w:rsidRPr="00E67CFC">
        <w:rPr>
          <w:i/>
          <w:iCs/>
          <w:color w:val="00B050"/>
          <w:szCs w:val="28"/>
          <w:u w:val="single"/>
          <w:lang w:val="fr-FR"/>
        </w:rPr>
        <w:t>-Le marché Cible</w:t>
      </w:r>
      <w:r w:rsidR="00033C02">
        <w:rPr>
          <w:i/>
          <w:iCs/>
          <w:color w:val="00B050"/>
          <w:szCs w:val="28"/>
          <w:lang w:val="fr-FR"/>
        </w:rPr>
        <w:t> </w:t>
      </w:r>
      <w:r w:rsidRPr="00E67CFC">
        <w:rPr>
          <w:i/>
          <w:iCs/>
          <w:color w:val="00B050"/>
          <w:szCs w:val="28"/>
          <w:lang w:val="fr-FR"/>
        </w:rPr>
        <w:t>:</w:t>
      </w:r>
    </w:p>
    <w:p w14:paraId="1262D15B" w14:textId="53D84E2D" w:rsidR="002C61A4" w:rsidRPr="00F9542E" w:rsidRDefault="00E67CFC" w:rsidP="002C61A4">
      <w:pPr>
        <w:rPr>
          <w:rStyle w:val="Aucun"/>
          <w:rFonts w:asciiTheme="majorHAnsi" w:eastAsia="Helvetica Neue" w:hAnsiTheme="majorHAnsi" w:cstheme="majorHAnsi"/>
          <w:i/>
          <w:iCs/>
          <w:color w:val="FF0000"/>
          <w:sz w:val="32"/>
          <w:szCs w:val="32"/>
          <w:u w:val="single"/>
          <w:lang w:val="fr-FR"/>
        </w:rPr>
      </w:pPr>
      <w:r>
        <w:rPr>
          <w:rFonts w:asciiTheme="majorHAnsi" w:eastAsia="Helvetica Neue" w:hAnsiTheme="majorHAnsi" w:cstheme="majorHAnsi"/>
          <w:i/>
          <w:iCs/>
          <w:noProof/>
          <w:color w:val="FF0000"/>
          <w:sz w:val="32"/>
          <w:szCs w:val="32"/>
          <w:u w:val="single"/>
        </w:rPr>
        <mc:AlternateContent>
          <mc:Choice Requires="wps">
            <w:drawing>
              <wp:anchor distT="0" distB="0" distL="114300" distR="114300" simplePos="0" relativeHeight="251665408" behindDoc="0" locked="0" layoutInCell="1" allowOverlap="1" wp14:anchorId="109B3B26" wp14:editId="166C088F">
                <wp:simplePos x="0" y="0"/>
                <wp:positionH relativeFrom="column">
                  <wp:posOffset>-236220</wp:posOffset>
                </wp:positionH>
                <wp:positionV relativeFrom="paragraph">
                  <wp:posOffset>285750</wp:posOffset>
                </wp:positionV>
                <wp:extent cx="6842760" cy="8915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6842760" cy="891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5A329" w14:textId="7BBBD0B0"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Le marché cible sera principalement composé de</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personnes âgées ne pouvant pas se déplacer, les</w:t>
                            </w:r>
                          </w:p>
                          <w:p w14:paraId="64386F89" w14:textId="4C310EA8"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personnes à mobilité réduite, les employés pour</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lesquelles les heures de travail rendent le</w:t>
                            </w:r>
                          </w:p>
                          <w:p w14:paraId="7A014EB9" w14:textId="49911078" w:rsid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déplacement pour faire les achats parfois complexes.</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Cela leur donnera la possibilité d’éviter les longues</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queues.</w:t>
                            </w:r>
                          </w:p>
                          <w:p w14:paraId="5D31A01D" w14:textId="77777777"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B3B26" id="Text Box 17" o:spid="_x0000_s1030" type="#_x0000_t202" style="position:absolute;margin-left:-18.6pt;margin-top:22.5pt;width:538.8pt;height:7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hfgIAAF0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" filled="f" stroked="f">
                <v:textbox>
                  <w:txbxContent>
                    <w:p w14:paraId="0835A329" w14:textId="7BBBD0B0"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Le marché cible sera principalement composé de</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personnes âgées ne pouvant pas se déplacer, les</w:t>
                      </w:r>
                    </w:p>
                    <w:p w14:paraId="64386F89" w14:textId="4C310EA8"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personnes à mobilité réduite, les employés pour</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lesquelles les heures de travail rendent le</w:t>
                      </w:r>
                    </w:p>
                    <w:p w14:paraId="7A014EB9" w14:textId="49911078" w:rsid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déplacement pour faire les achats parfois complexes.</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Cela leur donnera la possibilité d’éviter les longues</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queues.</w:t>
                      </w:r>
                    </w:p>
                    <w:p w14:paraId="5D31A01D" w14:textId="77777777"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p>
                  </w:txbxContent>
                </v:textbox>
              </v:shape>
            </w:pict>
          </mc:Fallback>
        </mc:AlternateContent>
      </w:r>
      <w:r w:rsidR="002C61A4" w:rsidRPr="00F9542E">
        <w:rPr>
          <w:rStyle w:val="Aucun"/>
          <w:rFonts w:asciiTheme="majorHAnsi" w:eastAsia="Helvetica Neue" w:hAnsiTheme="majorHAnsi" w:cstheme="majorHAnsi"/>
          <w:i/>
          <w:iCs/>
          <w:color w:val="FF0000"/>
          <w:sz w:val="32"/>
          <w:szCs w:val="32"/>
          <w:u w:val="single"/>
          <w:lang w:val="fr-FR"/>
        </w:rPr>
        <w:t xml:space="preserve">  </w:t>
      </w:r>
    </w:p>
    <w:p w14:paraId="2C3C05CA" w14:textId="15B6F060" w:rsidR="00E67CFC" w:rsidRPr="00F9542E" w:rsidRDefault="00E67CFC" w:rsidP="00E67CFC">
      <w:pPr>
        <w:rPr>
          <w:rFonts w:asciiTheme="majorHAnsi" w:eastAsia="Helvetica Neue" w:hAnsiTheme="majorHAnsi" w:cstheme="majorHAnsi"/>
          <w:sz w:val="32"/>
          <w:szCs w:val="32"/>
          <w:lang w:val="fr-FR"/>
        </w:rPr>
      </w:pPr>
    </w:p>
    <w:p w14:paraId="26304C1F" w14:textId="25E51269" w:rsidR="00E67CFC" w:rsidRPr="00F9542E" w:rsidRDefault="00E67CFC" w:rsidP="00E67CFC">
      <w:pPr>
        <w:rPr>
          <w:rFonts w:asciiTheme="majorHAnsi" w:eastAsia="Helvetica Neue" w:hAnsiTheme="majorHAnsi" w:cstheme="majorHAnsi"/>
          <w:sz w:val="32"/>
          <w:szCs w:val="32"/>
          <w:lang w:val="fr-FR"/>
        </w:rPr>
      </w:pPr>
    </w:p>
    <w:p w14:paraId="6000151E" w14:textId="7E370AF8" w:rsidR="00E67CFC" w:rsidRPr="00F9542E" w:rsidRDefault="00E67CFC" w:rsidP="00E67CFC">
      <w:pPr>
        <w:rPr>
          <w:rFonts w:asciiTheme="majorHAnsi" w:eastAsia="Helvetica Neue" w:hAnsiTheme="majorHAnsi" w:cstheme="majorHAnsi"/>
          <w:sz w:val="32"/>
          <w:szCs w:val="32"/>
          <w:lang w:val="fr-FR"/>
        </w:rPr>
      </w:pPr>
    </w:p>
    <w:p w14:paraId="20ACBB97" w14:textId="1DA54E20" w:rsidR="00E67CFC" w:rsidRPr="00F9542E" w:rsidRDefault="00E67CFC" w:rsidP="00E67CFC">
      <w:pPr>
        <w:rPr>
          <w:rStyle w:val="Aucun"/>
          <w:rFonts w:asciiTheme="majorHAnsi" w:eastAsia="Helvetica Neue" w:hAnsiTheme="majorHAnsi" w:cstheme="majorHAnsi"/>
          <w:i/>
          <w:iCs/>
          <w:color w:val="FF0000"/>
          <w:sz w:val="32"/>
          <w:szCs w:val="32"/>
          <w:u w:val="single"/>
          <w:lang w:val="fr-FR"/>
        </w:rPr>
      </w:pPr>
    </w:p>
    <w:p w14:paraId="69B2D2ED" w14:textId="33D599B8" w:rsidR="00E67CFC" w:rsidRPr="00033C02" w:rsidRDefault="00E67CFC" w:rsidP="00E67CFC">
      <w:pPr>
        <w:rPr>
          <w:rFonts w:eastAsia="Helvetica Neue" w:cstheme="minorHAnsi"/>
          <w:i/>
          <w:iCs/>
          <w:color w:val="00B050"/>
          <w:szCs w:val="28"/>
          <w:lang w:val="fr-FR"/>
        </w:rPr>
      </w:pPr>
      <w:r w:rsidRPr="00033C02">
        <w:rPr>
          <w:rFonts w:eastAsia="Helvetica Neue" w:cstheme="minorHAnsi"/>
          <w:i/>
          <w:iCs/>
          <w:color w:val="00B050"/>
          <w:szCs w:val="28"/>
          <w:lang w:val="fr-FR"/>
        </w:rPr>
        <w:t>5-</w:t>
      </w:r>
      <w:r w:rsidRPr="00033C02">
        <w:rPr>
          <w:rFonts w:eastAsia="Helvetica Neue" w:cstheme="minorHAnsi"/>
          <w:i/>
          <w:iCs/>
          <w:color w:val="00B050"/>
          <w:szCs w:val="28"/>
          <w:u w:val="single"/>
          <w:lang w:val="fr-FR"/>
        </w:rPr>
        <w:t xml:space="preserve">Logiciel </w:t>
      </w:r>
      <w:proofErr w:type="gramStart"/>
      <w:r w:rsidRPr="00033C02">
        <w:rPr>
          <w:rFonts w:eastAsia="Helvetica Neue" w:cstheme="minorHAnsi"/>
          <w:i/>
          <w:iCs/>
          <w:color w:val="00B050"/>
          <w:szCs w:val="28"/>
          <w:u w:val="single"/>
          <w:lang w:val="fr-FR"/>
        </w:rPr>
        <w:t>concurrent</w:t>
      </w:r>
      <w:r w:rsidRPr="00033C02">
        <w:rPr>
          <w:rFonts w:eastAsia="Helvetica Neue" w:cstheme="minorHAnsi"/>
          <w:i/>
          <w:iCs/>
          <w:color w:val="00B050"/>
          <w:szCs w:val="28"/>
          <w:lang w:val="fr-FR"/>
        </w:rPr>
        <w:t>:</w:t>
      </w:r>
      <w:proofErr w:type="gramEnd"/>
    </w:p>
    <w:p w14:paraId="1521CF12" w14:textId="73687580" w:rsidR="00E67CFC" w:rsidRPr="00033C02" w:rsidRDefault="00E67CFC" w:rsidP="00E67CFC">
      <w:pPr>
        <w:rPr>
          <w:rFonts w:asciiTheme="majorHAnsi" w:eastAsia="Helvetica Neue" w:hAnsiTheme="majorHAnsi" w:cstheme="majorHAnsi"/>
          <w:i/>
          <w:iCs/>
          <w:color w:val="00B050"/>
          <w:szCs w:val="28"/>
          <w:lang w:val="fr-FR"/>
        </w:rPr>
      </w:pPr>
      <w:r>
        <w:rPr>
          <w:rFonts w:asciiTheme="majorHAnsi" w:eastAsia="Helvetica Neue" w:hAnsiTheme="majorHAnsi" w:cstheme="majorHAnsi"/>
          <w:i/>
          <w:iCs/>
          <w:noProof/>
          <w:color w:val="00B050"/>
          <w:szCs w:val="28"/>
        </w:rPr>
        <mc:AlternateContent>
          <mc:Choice Requires="wps">
            <w:drawing>
              <wp:anchor distT="0" distB="0" distL="114300" distR="114300" simplePos="0" relativeHeight="251666432" behindDoc="0" locked="0" layoutInCell="1" allowOverlap="1" wp14:anchorId="25DA8F5D" wp14:editId="12F1C387">
                <wp:simplePos x="0" y="0"/>
                <wp:positionH relativeFrom="column">
                  <wp:posOffset>-175260</wp:posOffset>
                </wp:positionH>
                <wp:positionV relativeFrom="paragraph">
                  <wp:posOffset>71120</wp:posOffset>
                </wp:positionV>
                <wp:extent cx="6073140" cy="9448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073140" cy="944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8431E8" w14:textId="5B555345"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Plusieurs logiciels nous feront face et seront donc</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 xml:space="preserve">considérés comme des concurrents, en voici </w:t>
                            </w:r>
                            <w:proofErr w:type="spellStart"/>
                            <w:r w:rsidRPr="00E67CFC">
                              <w:rPr>
                                <w:rFonts w:ascii="Arimo-Regular" w:eastAsiaTheme="minorHAnsi" w:hAnsi="Arimo-Regular" w:cs="Arimo-Regular"/>
                                <w:b w:val="0"/>
                                <w:color w:val="auto"/>
                                <w:sz w:val="26"/>
                                <w:szCs w:val="26"/>
                                <w:lang w:val="fr-TN"/>
                              </w:rPr>
                              <w:t>quelquesuns</w:t>
                            </w:r>
                            <w:proofErr w:type="spellEnd"/>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w:t>
                            </w:r>
                          </w:p>
                          <w:p w14:paraId="1A7B8FB0" w14:textId="77777777"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*Attaronline.tn</w:t>
                            </w:r>
                          </w:p>
                          <w:p w14:paraId="57CE5DE3" w14:textId="114416E7" w:rsidR="00E67CFC" w:rsidRPr="00E67CFC" w:rsidRDefault="00E67CFC" w:rsidP="00E67CFC">
                            <w:pPr>
                              <w:rPr>
                                <w:sz w:val="26"/>
                                <w:szCs w:val="26"/>
                                <w:lang w:val="fr-FR"/>
                              </w:rPr>
                            </w:pPr>
                            <w:r w:rsidRPr="00E67CFC">
                              <w:rPr>
                                <w:rFonts w:ascii="Arimo-Regular" w:eastAsiaTheme="minorHAnsi" w:hAnsi="Arimo-Regular" w:cs="Arimo-Regular"/>
                                <w:b w:val="0"/>
                                <w:color w:val="auto"/>
                                <w:sz w:val="26"/>
                                <w:szCs w:val="26"/>
                                <w:lang w:val="fr-TN"/>
                              </w:rPr>
                              <w:t>*</w:t>
                            </w:r>
                            <w:proofErr w:type="spellStart"/>
                            <w:r w:rsidRPr="00E67CFC">
                              <w:rPr>
                                <w:rFonts w:ascii="Arimo-Regular" w:eastAsiaTheme="minorHAnsi" w:hAnsi="Arimo-Regular" w:cs="Arimo-Regular"/>
                                <w:b w:val="0"/>
                                <w:color w:val="auto"/>
                                <w:sz w:val="26"/>
                                <w:szCs w:val="26"/>
                                <w:lang w:val="fr-TN"/>
                              </w:rPr>
                              <w:t>Click.Tn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A8F5D" id="Text Box 18" o:spid="_x0000_s1031" type="#_x0000_t202" style="position:absolute;margin-left:-13.8pt;margin-top:5.6pt;width:478.2pt;height:7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" filled="f" stroked="f">
                <v:textbox>
                  <w:txbxContent>
                    <w:p w14:paraId="708431E8" w14:textId="5B555345"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Plusieurs logiciels nous feront face et seront donc</w:t>
                      </w:r>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 xml:space="preserve">considérés comme des concurrents, en voici </w:t>
                      </w:r>
                      <w:proofErr w:type="spellStart"/>
                      <w:r w:rsidRPr="00E67CFC">
                        <w:rPr>
                          <w:rFonts w:ascii="Arimo-Regular" w:eastAsiaTheme="minorHAnsi" w:hAnsi="Arimo-Regular" w:cs="Arimo-Regular"/>
                          <w:b w:val="0"/>
                          <w:color w:val="auto"/>
                          <w:sz w:val="26"/>
                          <w:szCs w:val="26"/>
                          <w:lang w:val="fr-TN"/>
                        </w:rPr>
                        <w:t>quelquesuns</w:t>
                      </w:r>
                      <w:proofErr w:type="spellEnd"/>
                      <w:r>
                        <w:rPr>
                          <w:rFonts w:ascii="Arimo-Regular" w:eastAsiaTheme="minorHAnsi" w:hAnsi="Arimo-Regular" w:cs="Arimo-Regular"/>
                          <w:b w:val="0"/>
                          <w:color w:val="auto"/>
                          <w:sz w:val="26"/>
                          <w:szCs w:val="26"/>
                          <w:lang w:val="fr-FR"/>
                        </w:rPr>
                        <w:t xml:space="preserve"> </w:t>
                      </w:r>
                      <w:r w:rsidRPr="00E67CFC">
                        <w:rPr>
                          <w:rFonts w:ascii="Arimo-Regular" w:eastAsiaTheme="minorHAnsi" w:hAnsi="Arimo-Regular" w:cs="Arimo-Regular"/>
                          <w:b w:val="0"/>
                          <w:color w:val="auto"/>
                          <w:sz w:val="26"/>
                          <w:szCs w:val="26"/>
                          <w:lang w:val="fr-TN"/>
                        </w:rPr>
                        <w:t>:</w:t>
                      </w:r>
                    </w:p>
                    <w:p w14:paraId="1A7B8FB0" w14:textId="77777777" w:rsidR="00E67CFC" w:rsidRPr="00E67CFC" w:rsidRDefault="00E67CFC" w:rsidP="00E67CFC">
                      <w:pPr>
                        <w:autoSpaceDE w:val="0"/>
                        <w:autoSpaceDN w:val="0"/>
                        <w:adjustRightInd w:val="0"/>
                        <w:spacing w:line="240" w:lineRule="auto"/>
                        <w:rPr>
                          <w:rFonts w:ascii="Arimo-Regular" w:eastAsiaTheme="minorHAnsi" w:hAnsi="Arimo-Regular" w:cs="Arimo-Regular"/>
                          <w:b w:val="0"/>
                          <w:color w:val="auto"/>
                          <w:sz w:val="26"/>
                          <w:szCs w:val="26"/>
                          <w:lang w:val="fr-TN"/>
                        </w:rPr>
                      </w:pPr>
                      <w:r w:rsidRPr="00E67CFC">
                        <w:rPr>
                          <w:rFonts w:ascii="Arimo-Regular" w:eastAsiaTheme="minorHAnsi" w:hAnsi="Arimo-Regular" w:cs="Arimo-Regular"/>
                          <w:b w:val="0"/>
                          <w:color w:val="auto"/>
                          <w:sz w:val="26"/>
                          <w:szCs w:val="26"/>
                          <w:lang w:val="fr-TN"/>
                        </w:rPr>
                        <w:t>*Attaronline.tn</w:t>
                      </w:r>
                    </w:p>
                    <w:p w14:paraId="57CE5DE3" w14:textId="114416E7" w:rsidR="00E67CFC" w:rsidRPr="00E67CFC" w:rsidRDefault="00E67CFC" w:rsidP="00E67CFC">
                      <w:pPr>
                        <w:rPr>
                          <w:sz w:val="26"/>
                          <w:szCs w:val="26"/>
                          <w:lang w:val="fr-FR"/>
                        </w:rPr>
                      </w:pPr>
                      <w:r w:rsidRPr="00E67CFC">
                        <w:rPr>
                          <w:rFonts w:ascii="Arimo-Regular" w:eastAsiaTheme="minorHAnsi" w:hAnsi="Arimo-Regular" w:cs="Arimo-Regular"/>
                          <w:b w:val="0"/>
                          <w:color w:val="auto"/>
                          <w:sz w:val="26"/>
                          <w:szCs w:val="26"/>
                          <w:lang w:val="fr-TN"/>
                        </w:rPr>
                        <w:t>*</w:t>
                      </w:r>
                      <w:proofErr w:type="spellStart"/>
                      <w:r w:rsidRPr="00E67CFC">
                        <w:rPr>
                          <w:rFonts w:ascii="Arimo-Regular" w:eastAsiaTheme="minorHAnsi" w:hAnsi="Arimo-Regular" w:cs="Arimo-Regular"/>
                          <w:b w:val="0"/>
                          <w:color w:val="auto"/>
                          <w:sz w:val="26"/>
                          <w:szCs w:val="26"/>
                          <w:lang w:val="fr-TN"/>
                        </w:rPr>
                        <w:t>Click.Tn</w:t>
                      </w:r>
                      <w:proofErr w:type="spellEnd"/>
                    </w:p>
                  </w:txbxContent>
                </v:textbox>
              </v:shape>
            </w:pict>
          </mc:Fallback>
        </mc:AlternateContent>
      </w:r>
    </w:p>
    <w:p w14:paraId="09709DDF" w14:textId="339D7248" w:rsidR="00E67CFC" w:rsidRPr="00033C02" w:rsidRDefault="00E67CFC" w:rsidP="00E67CFC">
      <w:pPr>
        <w:rPr>
          <w:rFonts w:asciiTheme="majorHAnsi" w:eastAsia="Helvetica Neue" w:hAnsiTheme="majorHAnsi" w:cstheme="majorHAnsi"/>
          <w:szCs w:val="28"/>
          <w:lang w:val="fr-FR"/>
        </w:rPr>
      </w:pPr>
    </w:p>
    <w:p w14:paraId="3A360EF8" w14:textId="46E91FA1" w:rsidR="00E67CFC" w:rsidRPr="00033C02" w:rsidRDefault="00E67CFC" w:rsidP="00E67CFC">
      <w:pPr>
        <w:rPr>
          <w:rFonts w:asciiTheme="majorHAnsi" w:eastAsia="Helvetica Neue" w:hAnsiTheme="majorHAnsi" w:cstheme="majorHAnsi"/>
          <w:szCs w:val="28"/>
          <w:lang w:val="fr-FR"/>
        </w:rPr>
      </w:pPr>
    </w:p>
    <w:p w14:paraId="786F2DAA" w14:textId="5C37CC37" w:rsidR="00E67CFC" w:rsidRPr="00033C02" w:rsidRDefault="00E67CFC" w:rsidP="00E67CFC">
      <w:pPr>
        <w:rPr>
          <w:rFonts w:asciiTheme="majorHAnsi" w:eastAsia="Helvetica Neue" w:hAnsiTheme="majorHAnsi" w:cstheme="majorHAnsi"/>
          <w:szCs w:val="28"/>
          <w:lang w:val="fr-FR"/>
        </w:rPr>
      </w:pPr>
    </w:p>
    <w:p w14:paraId="77494F38" w14:textId="4EA45422" w:rsidR="00E67CFC" w:rsidRPr="00033C02" w:rsidRDefault="00E67CFC" w:rsidP="00E67CFC">
      <w:pPr>
        <w:rPr>
          <w:rFonts w:asciiTheme="majorHAnsi" w:eastAsia="Helvetica Neue" w:hAnsiTheme="majorHAnsi" w:cstheme="majorHAnsi"/>
          <w:szCs w:val="28"/>
          <w:lang w:val="fr-FR"/>
        </w:rPr>
      </w:pPr>
    </w:p>
    <w:p w14:paraId="27D83CB0" w14:textId="7C94A96A" w:rsidR="00E67CFC" w:rsidRPr="00F9542E" w:rsidRDefault="00E67CFC" w:rsidP="00E67CFC">
      <w:pPr>
        <w:rPr>
          <w:rFonts w:asciiTheme="majorHAnsi" w:eastAsia="Helvetica Neue" w:hAnsiTheme="majorHAnsi" w:cstheme="majorHAnsi"/>
          <w:i/>
          <w:iCs/>
          <w:color w:val="FF0000"/>
          <w:sz w:val="32"/>
          <w:szCs w:val="32"/>
          <w:lang w:val="fr-FR"/>
        </w:rPr>
      </w:pPr>
      <w:r w:rsidRPr="00F9542E">
        <w:rPr>
          <w:rFonts w:asciiTheme="majorHAnsi" w:eastAsia="Helvetica Neue" w:hAnsiTheme="majorHAnsi" w:cstheme="majorHAnsi"/>
          <w:i/>
          <w:iCs/>
          <w:color w:val="FF0000"/>
          <w:sz w:val="32"/>
          <w:szCs w:val="32"/>
          <w:lang w:val="fr-FR"/>
        </w:rPr>
        <w:t>II</w:t>
      </w:r>
      <w:proofErr w:type="gramStart"/>
      <w:r w:rsidRPr="00F9542E">
        <w:rPr>
          <w:rFonts w:asciiTheme="majorHAnsi" w:eastAsia="Helvetica Neue" w:hAnsiTheme="majorHAnsi" w:cstheme="majorHAnsi"/>
          <w:i/>
          <w:iCs/>
          <w:color w:val="FF0000"/>
          <w:sz w:val="32"/>
          <w:szCs w:val="32"/>
          <w:lang w:val="fr-FR"/>
        </w:rPr>
        <w:t xml:space="preserve">-  </w:t>
      </w:r>
      <w:r w:rsidRPr="00F9542E">
        <w:rPr>
          <w:rFonts w:asciiTheme="majorHAnsi" w:eastAsia="Helvetica Neue" w:hAnsiTheme="majorHAnsi" w:cstheme="majorHAnsi"/>
          <w:i/>
          <w:iCs/>
          <w:color w:val="FF0000"/>
          <w:sz w:val="32"/>
          <w:szCs w:val="32"/>
          <w:u w:val="single"/>
          <w:lang w:val="fr-FR"/>
        </w:rPr>
        <w:t>Description</w:t>
      </w:r>
      <w:proofErr w:type="gramEnd"/>
      <w:r w:rsidRPr="00F9542E">
        <w:rPr>
          <w:rFonts w:asciiTheme="majorHAnsi" w:eastAsia="Helvetica Neue" w:hAnsiTheme="majorHAnsi" w:cstheme="majorHAnsi"/>
          <w:i/>
          <w:iCs/>
          <w:color w:val="FF0000"/>
          <w:sz w:val="32"/>
          <w:szCs w:val="32"/>
          <w:u w:val="single"/>
          <w:lang w:val="fr-FR"/>
        </w:rPr>
        <w:t xml:space="preserve"> fonctionnelle</w:t>
      </w:r>
      <w:r w:rsidR="00033C02">
        <w:rPr>
          <w:rFonts w:asciiTheme="majorHAnsi" w:eastAsia="Helvetica Neue" w:hAnsiTheme="majorHAnsi" w:cstheme="majorHAnsi"/>
          <w:i/>
          <w:iCs/>
          <w:color w:val="FF0000"/>
          <w:sz w:val="32"/>
          <w:szCs w:val="32"/>
          <w:u w:val="single"/>
          <w:lang w:val="fr-FR"/>
        </w:rPr>
        <w:t> </w:t>
      </w:r>
      <w:r w:rsidRPr="00F9542E">
        <w:rPr>
          <w:rFonts w:asciiTheme="majorHAnsi" w:eastAsia="Helvetica Neue" w:hAnsiTheme="majorHAnsi" w:cstheme="majorHAnsi"/>
          <w:i/>
          <w:iCs/>
          <w:color w:val="FF0000"/>
          <w:sz w:val="32"/>
          <w:szCs w:val="32"/>
          <w:lang w:val="fr-FR"/>
        </w:rPr>
        <w:t>:</w:t>
      </w:r>
    </w:p>
    <w:p w14:paraId="587B6B9B" w14:textId="4B024C43" w:rsidR="00E67CFC" w:rsidRPr="00F9542E" w:rsidRDefault="00E67CFC" w:rsidP="00E67CFC">
      <w:pPr>
        <w:rPr>
          <w:rFonts w:asciiTheme="majorHAnsi" w:eastAsia="Helvetica Neue" w:hAnsiTheme="majorHAnsi" w:cstheme="majorHAnsi"/>
          <w:i/>
          <w:iCs/>
          <w:color w:val="FF0000"/>
          <w:sz w:val="32"/>
          <w:szCs w:val="32"/>
          <w:lang w:val="fr-FR"/>
        </w:rPr>
      </w:pPr>
      <w:r w:rsidRPr="00F9542E">
        <w:rPr>
          <w:rFonts w:asciiTheme="majorHAnsi" w:eastAsia="Helvetica Neue" w:hAnsiTheme="majorHAnsi" w:cstheme="majorHAnsi"/>
          <w:i/>
          <w:iCs/>
          <w:color w:val="FF0000"/>
          <w:sz w:val="32"/>
          <w:szCs w:val="32"/>
          <w:lang w:val="fr-FR"/>
        </w:rPr>
        <w:t xml:space="preserve">   </w:t>
      </w:r>
    </w:p>
    <w:p w14:paraId="6B663AD9" w14:textId="6400E1B2" w:rsidR="00F9542E" w:rsidRDefault="00F9542E" w:rsidP="00E67CFC">
      <w:pPr>
        <w:rPr>
          <w:rFonts w:asciiTheme="majorHAnsi" w:eastAsia="Helvetica Neue" w:hAnsiTheme="majorHAnsi" w:cstheme="majorHAnsi"/>
          <w:i/>
          <w:iCs/>
          <w:color w:val="00B050"/>
          <w:szCs w:val="28"/>
          <w:u w:val="single"/>
          <w:lang w:val="fr-FR"/>
        </w:rPr>
      </w:pPr>
      <w:r w:rsidRPr="00F9542E">
        <w:rPr>
          <w:rFonts w:eastAsia="Helvetica Neue" w:cstheme="minorHAnsi"/>
          <w:i/>
          <w:iCs/>
          <w:noProof/>
          <w:color w:val="00B050"/>
          <w:szCs w:val="28"/>
          <w:lang w:val="fr-FR"/>
        </w:rPr>
        <mc:AlternateContent>
          <mc:Choice Requires="wps">
            <w:drawing>
              <wp:anchor distT="0" distB="0" distL="114300" distR="114300" simplePos="0" relativeHeight="251651072" behindDoc="0" locked="0" layoutInCell="1" allowOverlap="1" wp14:anchorId="7F59488F" wp14:editId="3D84E7AA">
                <wp:simplePos x="0" y="0"/>
                <wp:positionH relativeFrom="column">
                  <wp:posOffset>-388620</wp:posOffset>
                </wp:positionH>
                <wp:positionV relativeFrom="paragraph">
                  <wp:posOffset>346710</wp:posOffset>
                </wp:positionV>
                <wp:extent cx="6888480" cy="23850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88480" cy="2385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09F7FE" w14:textId="77777777" w:rsidR="00F9542E" w:rsidRPr="00F9542E" w:rsidRDefault="00F9542E" w:rsidP="00F9542E">
                            <w:pPr>
                              <w:jc w:val="both"/>
                              <w:rPr>
                                <w:rFonts w:ascii="Arimo-Regular" w:hAnsi="Arimo-Regular"/>
                                <w:b w:val="0"/>
                                <w:bCs/>
                                <w:color w:val="0F0D29" w:themeColor="text1"/>
                                <w:lang w:val="fr-FR"/>
                              </w:rPr>
                            </w:pPr>
                            <w:r w:rsidRPr="00F9542E">
                              <w:rPr>
                                <w:rFonts w:ascii="Arimo-Regular" w:hAnsi="Arimo-Regular"/>
                                <w:b w:val="0"/>
                                <w:bCs/>
                                <w:color w:val="0F0D29" w:themeColor="text1"/>
                                <w:lang w:val="fr-FR"/>
                              </w:rPr>
                              <w:t xml:space="preserve">Nous proposons donc plusieurs solutions pour faire de nos clients les plus satisfaits. </w:t>
                            </w:r>
                          </w:p>
                          <w:p w14:paraId="7120BA77" w14:textId="77777777" w:rsidR="00F9542E" w:rsidRPr="00F9542E" w:rsidRDefault="00F9542E" w:rsidP="00F9542E">
                            <w:pPr>
                              <w:jc w:val="both"/>
                              <w:rPr>
                                <w:rFonts w:ascii="Arimo-Regular" w:hAnsi="Arimo-Regular"/>
                                <w:b w:val="0"/>
                                <w:bCs/>
                                <w:color w:val="0F0D29" w:themeColor="text1"/>
                                <w:lang w:val="fr-FR"/>
                              </w:rPr>
                            </w:pPr>
                            <w:r w:rsidRPr="00F9542E">
                              <w:rPr>
                                <w:rFonts w:ascii="Arimo-Regular" w:hAnsi="Arimo-Regular"/>
                                <w:b w:val="0"/>
                                <w:bCs/>
                                <w:color w:val="0F0D29" w:themeColor="text1"/>
                                <w:lang w:val="fr-FR"/>
                              </w:rPr>
                              <w:t>Premièrement le choix de l’horaire de livraisons sera libre. Si le client souhaite recevoir sa livraison après ses horaires de travail il pourra. Dans certains cas, le client pourra faire face à un empêchement de dernière minute il aura une marge de temps pour nous prévenir et retarder l’horaire de livraison sera possible.</w:t>
                            </w:r>
                          </w:p>
                          <w:p w14:paraId="47A8A50A" w14:textId="77777777" w:rsidR="00F9542E" w:rsidRPr="00F9542E" w:rsidRDefault="00F9542E" w:rsidP="00F9542E">
                            <w:pPr>
                              <w:jc w:val="both"/>
                              <w:rPr>
                                <w:b w:val="0"/>
                                <w:bCs/>
                                <w:color w:val="0F0D29" w:themeColor="text1"/>
                                <w:lang w:val="fr-FR"/>
                              </w:rPr>
                            </w:pPr>
                            <w:r w:rsidRPr="00F9542E">
                              <w:rPr>
                                <w:rFonts w:ascii="Arimo-Regular" w:hAnsi="Arimo-Regular"/>
                                <w:b w:val="0"/>
                                <w:bCs/>
                                <w:color w:val="0F0D29" w:themeColor="text1"/>
                                <w:lang w:val="fr-FR"/>
                              </w:rPr>
                              <w:t>Nos livraisons vous seront faites en toute sécurité. Elles ne seront jamais manquantes, soumises à un risque de vol ou de perte, encore moins d’endommagement. Toutes les mesures nécessaires seront prises, nous pourrons compter sur le professionnalisme de nos livreurs ainsi que les autres ouvriers pour vous garantir les meilleures conditions de livraisons</w:t>
                            </w:r>
                            <w:r w:rsidRPr="00F9542E">
                              <w:rPr>
                                <w:b w:val="0"/>
                                <w:bCs/>
                                <w:color w:val="0F0D29" w:themeColor="text1"/>
                                <w:lang w:val="fr-FR"/>
                              </w:rPr>
                              <w:t>.</w:t>
                            </w:r>
                          </w:p>
                          <w:p w14:paraId="2BD043CE" w14:textId="77777777" w:rsidR="00F9542E" w:rsidRPr="00F9542E" w:rsidRDefault="00F9542E" w:rsidP="00F9542E">
                            <w:pPr>
                              <w:jc w:val="both"/>
                              <w:rPr>
                                <w:lang w:val="fr-FR"/>
                              </w:rPr>
                            </w:pPr>
                          </w:p>
                          <w:p w14:paraId="6ECAEDCE" w14:textId="77777777" w:rsidR="00F9542E" w:rsidRPr="00F9542E" w:rsidRDefault="00F9542E">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9488F" id="Text Box 3" o:spid="_x0000_s1032" type="#_x0000_t202" style="position:absolute;margin-left:-30.6pt;margin-top:27.3pt;width:542.4pt;height:187.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" filled="f" stroked="f">
                <v:textbox>
                  <w:txbxContent>
                    <w:p w14:paraId="2909F7FE" w14:textId="77777777" w:rsidR="00F9542E" w:rsidRPr="00F9542E" w:rsidRDefault="00F9542E" w:rsidP="00F9542E">
                      <w:pPr>
                        <w:jc w:val="both"/>
                        <w:rPr>
                          <w:rFonts w:ascii="Arimo-Regular" w:hAnsi="Arimo-Regular"/>
                          <w:b w:val="0"/>
                          <w:bCs/>
                          <w:color w:val="0F0D29" w:themeColor="text1"/>
                          <w:lang w:val="fr-FR"/>
                        </w:rPr>
                      </w:pPr>
                      <w:r w:rsidRPr="00F9542E">
                        <w:rPr>
                          <w:rFonts w:ascii="Arimo-Regular" w:hAnsi="Arimo-Regular"/>
                          <w:b w:val="0"/>
                          <w:bCs/>
                          <w:color w:val="0F0D29" w:themeColor="text1"/>
                          <w:lang w:val="fr-FR"/>
                        </w:rPr>
                        <w:t xml:space="preserve">Nous proposons donc plusieurs solutions pour faire de nos clients les plus satisfaits. </w:t>
                      </w:r>
                    </w:p>
                    <w:p w14:paraId="7120BA77" w14:textId="77777777" w:rsidR="00F9542E" w:rsidRPr="00F9542E" w:rsidRDefault="00F9542E" w:rsidP="00F9542E">
                      <w:pPr>
                        <w:jc w:val="both"/>
                        <w:rPr>
                          <w:rFonts w:ascii="Arimo-Regular" w:hAnsi="Arimo-Regular"/>
                          <w:b w:val="0"/>
                          <w:bCs/>
                          <w:color w:val="0F0D29" w:themeColor="text1"/>
                          <w:lang w:val="fr-FR"/>
                        </w:rPr>
                      </w:pPr>
                      <w:r w:rsidRPr="00F9542E">
                        <w:rPr>
                          <w:rFonts w:ascii="Arimo-Regular" w:hAnsi="Arimo-Regular"/>
                          <w:b w:val="0"/>
                          <w:bCs/>
                          <w:color w:val="0F0D29" w:themeColor="text1"/>
                          <w:lang w:val="fr-FR"/>
                        </w:rPr>
                        <w:t>Premièrement le choix de l’horaire de livraisons sera libre. Si le client souhaite recevoir sa livraison après ses horaires de travail il pourra. Dans certains cas, le client pourra faire face à un empêchement de dernière minute il aura une marge de temps pour nous prévenir et retarder l’horaire de livraison sera possible.</w:t>
                      </w:r>
                    </w:p>
                    <w:p w14:paraId="47A8A50A" w14:textId="77777777" w:rsidR="00F9542E" w:rsidRPr="00F9542E" w:rsidRDefault="00F9542E" w:rsidP="00F9542E">
                      <w:pPr>
                        <w:jc w:val="both"/>
                        <w:rPr>
                          <w:b w:val="0"/>
                          <w:bCs/>
                          <w:color w:val="0F0D29" w:themeColor="text1"/>
                          <w:lang w:val="fr-FR"/>
                        </w:rPr>
                      </w:pPr>
                      <w:r w:rsidRPr="00F9542E">
                        <w:rPr>
                          <w:rFonts w:ascii="Arimo-Regular" w:hAnsi="Arimo-Regular"/>
                          <w:b w:val="0"/>
                          <w:bCs/>
                          <w:color w:val="0F0D29" w:themeColor="text1"/>
                          <w:lang w:val="fr-FR"/>
                        </w:rPr>
                        <w:t>Nos livraisons vous seront faites en toute sécurité. Elles ne seront jamais manquantes, soumises à un risque de vol ou de perte, encore moins d’endommagement. Toutes les mesures nécessaires seront prises, nous pourrons compter sur le professionnalisme de nos livreurs ainsi que les autres ouvriers pour vous garantir les meilleures conditions de livraisons</w:t>
                      </w:r>
                      <w:r w:rsidRPr="00F9542E">
                        <w:rPr>
                          <w:b w:val="0"/>
                          <w:bCs/>
                          <w:color w:val="0F0D29" w:themeColor="text1"/>
                          <w:lang w:val="fr-FR"/>
                        </w:rPr>
                        <w:t>.</w:t>
                      </w:r>
                    </w:p>
                    <w:p w14:paraId="2BD043CE" w14:textId="77777777" w:rsidR="00F9542E" w:rsidRPr="00F9542E" w:rsidRDefault="00F9542E" w:rsidP="00F9542E">
                      <w:pPr>
                        <w:jc w:val="both"/>
                        <w:rPr>
                          <w:lang w:val="fr-FR"/>
                        </w:rPr>
                      </w:pPr>
                    </w:p>
                    <w:p w14:paraId="6ECAEDCE" w14:textId="77777777" w:rsidR="00F9542E" w:rsidRPr="00F9542E" w:rsidRDefault="00F9542E">
                      <w:pPr>
                        <w:rPr>
                          <w:lang w:val="fr-FR"/>
                        </w:rPr>
                      </w:pPr>
                    </w:p>
                  </w:txbxContent>
                </v:textbox>
              </v:shape>
            </w:pict>
          </mc:Fallback>
        </mc:AlternateContent>
      </w:r>
      <w:r w:rsidR="00E67CFC" w:rsidRPr="00F9542E">
        <w:rPr>
          <w:rFonts w:eastAsia="Helvetica Neue" w:cstheme="minorHAnsi"/>
          <w:i/>
          <w:iCs/>
          <w:color w:val="00B050"/>
          <w:szCs w:val="28"/>
          <w:lang w:val="fr-FR"/>
        </w:rPr>
        <w:t>1-</w:t>
      </w:r>
      <w:r w:rsidR="00E67CFC" w:rsidRPr="00F9542E">
        <w:rPr>
          <w:rFonts w:eastAsia="Helvetica Neue" w:cstheme="minorHAnsi"/>
          <w:i/>
          <w:iCs/>
          <w:color w:val="00B050"/>
          <w:szCs w:val="28"/>
          <w:u w:val="single"/>
          <w:lang w:val="fr-FR"/>
        </w:rPr>
        <w:t>Solution</w:t>
      </w:r>
      <w:r w:rsidRPr="00F9542E">
        <w:rPr>
          <w:rFonts w:eastAsia="Helvetica Neue" w:cstheme="minorHAnsi"/>
          <w:i/>
          <w:iCs/>
          <w:color w:val="00B050"/>
          <w:szCs w:val="28"/>
          <w:u w:val="single"/>
          <w:lang w:val="fr-FR"/>
        </w:rPr>
        <w:t xml:space="preserve"> proposée</w:t>
      </w:r>
      <w:r w:rsidR="00033C02">
        <w:rPr>
          <w:rFonts w:eastAsia="Helvetica Neue" w:cstheme="minorHAnsi"/>
          <w:i/>
          <w:iCs/>
          <w:color w:val="00B050"/>
          <w:szCs w:val="28"/>
          <w:u w:val="single"/>
          <w:lang w:val="fr-FR"/>
        </w:rPr>
        <w:t> </w:t>
      </w:r>
      <w:r w:rsidRPr="00F9542E">
        <w:rPr>
          <w:rFonts w:asciiTheme="majorHAnsi" w:eastAsia="Helvetica Neue" w:hAnsiTheme="majorHAnsi" w:cstheme="majorHAnsi"/>
          <w:i/>
          <w:iCs/>
          <w:color w:val="00B050"/>
          <w:szCs w:val="28"/>
          <w:lang w:val="fr-FR"/>
        </w:rPr>
        <w:t>:</w:t>
      </w:r>
    </w:p>
    <w:p w14:paraId="32348054" w14:textId="63FED190" w:rsidR="00E67CFC" w:rsidRDefault="00F9542E" w:rsidP="00F9542E">
      <w:pPr>
        <w:spacing w:after="200"/>
        <w:rPr>
          <w:rStyle w:val="Aucun"/>
          <w:rFonts w:eastAsia="Helvetica Neue" w:cstheme="majorHAnsi"/>
          <w:bCs/>
          <w:i/>
          <w:iCs/>
          <w:color w:val="00B050"/>
          <w:szCs w:val="28"/>
          <w:lang w:val="fr-FR"/>
        </w:rPr>
      </w:pPr>
      <w:r w:rsidRPr="00F9542E">
        <w:rPr>
          <w:rFonts w:asciiTheme="majorHAnsi" w:eastAsia="Helvetica Neue" w:hAnsiTheme="majorHAnsi" w:cstheme="majorHAnsi"/>
          <w:i/>
          <w:iCs/>
          <w:color w:val="00B050"/>
          <w:szCs w:val="28"/>
          <w:u w:val="single"/>
          <w:lang w:val="fr-FR"/>
        </w:rPr>
        <w:br w:type="page"/>
      </w:r>
      <w:r w:rsidRPr="00F9542E">
        <w:rPr>
          <w:rFonts w:eastAsia="Helvetica Neue" w:cstheme="minorHAnsi"/>
          <w:i/>
          <w:iCs/>
          <w:color w:val="00B050"/>
          <w:szCs w:val="28"/>
          <w:lang w:val="fr-FR"/>
        </w:rPr>
        <w:lastRenderedPageBreak/>
        <w:t>2-</w:t>
      </w:r>
      <w:r w:rsidRPr="00F9542E">
        <w:rPr>
          <w:rStyle w:val="Aucun"/>
          <w:rFonts w:eastAsia="Helvetica Neue" w:cstheme="minorHAnsi"/>
          <w:b w:val="0"/>
          <w:color w:val="auto"/>
          <w:szCs w:val="28"/>
          <w:lang w:val="fr-FR"/>
        </w:rPr>
        <w:t xml:space="preserve"> </w:t>
      </w:r>
      <w:r w:rsidRPr="00F9542E">
        <w:rPr>
          <w:rStyle w:val="Aucun"/>
          <w:rFonts w:eastAsia="Helvetica Neue" w:cstheme="minorHAnsi"/>
          <w:bCs/>
          <w:i/>
          <w:iCs/>
          <w:color w:val="00B050"/>
          <w:szCs w:val="28"/>
          <w:u w:val="single"/>
          <w:lang w:val="fr-FR"/>
        </w:rPr>
        <w:t>Les contraintes techniques et fonctionnelles</w:t>
      </w:r>
      <w:r w:rsidR="00033C02">
        <w:rPr>
          <w:rStyle w:val="Aucun"/>
          <w:rFonts w:eastAsia="Helvetica Neue" w:cstheme="majorHAnsi"/>
          <w:bCs/>
          <w:i/>
          <w:iCs/>
          <w:color w:val="00B050"/>
          <w:szCs w:val="28"/>
          <w:lang w:val="fr-FR"/>
        </w:rPr>
        <w:t> </w:t>
      </w:r>
      <w:r w:rsidRPr="00F9542E">
        <w:rPr>
          <w:rStyle w:val="Aucun"/>
          <w:rFonts w:eastAsia="Helvetica Neue" w:cstheme="majorHAnsi"/>
          <w:bCs/>
          <w:i/>
          <w:iCs/>
          <w:color w:val="00B050"/>
          <w:szCs w:val="28"/>
          <w:lang w:val="fr-FR"/>
        </w:rPr>
        <w:t>:</w:t>
      </w:r>
    </w:p>
    <w:p w14:paraId="5A469DA9" w14:textId="0FF56D4B" w:rsidR="00F9542E" w:rsidRDefault="00F9542E" w:rsidP="00F9542E">
      <w:pPr>
        <w:spacing w:after="200"/>
        <w:rPr>
          <w:rFonts w:asciiTheme="majorHAnsi" w:eastAsia="Helvetica Neue" w:hAnsiTheme="majorHAnsi" w:cstheme="majorHAnsi"/>
          <w:i/>
          <w:iCs/>
          <w:color w:val="00B050"/>
          <w:szCs w:val="28"/>
          <w:u w:val="single"/>
          <w:lang w:val="fr-FR"/>
        </w:rPr>
      </w:pPr>
      <w:r>
        <w:rPr>
          <w:rFonts w:asciiTheme="majorHAnsi" w:eastAsia="Helvetica Neue" w:hAnsiTheme="majorHAnsi" w:cstheme="majorHAnsi"/>
          <w:i/>
          <w:iCs/>
          <w:noProof/>
          <w:color w:val="00B050"/>
          <w:szCs w:val="28"/>
          <w:u w:val="single"/>
          <w:lang w:val="fr-FR"/>
        </w:rPr>
        <mc:AlternateContent>
          <mc:Choice Requires="wps">
            <w:drawing>
              <wp:anchor distT="0" distB="0" distL="114300" distR="114300" simplePos="0" relativeHeight="251653120" behindDoc="0" locked="0" layoutInCell="1" allowOverlap="1" wp14:anchorId="04838179" wp14:editId="1A897744">
                <wp:simplePos x="0" y="0"/>
                <wp:positionH relativeFrom="column">
                  <wp:posOffset>-579120</wp:posOffset>
                </wp:positionH>
                <wp:positionV relativeFrom="paragraph">
                  <wp:posOffset>2513330</wp:posOffset>
                </wp:positionV>
                <wp:extent cx="5204460" cy="4724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20446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2E3747" w14:textId="6060E1DA" w:rsidR="00F9542E" w:rsidRPr="00F9542E" w:rsidRDefault="00F9542E">
                            <w:pPr>
                              <w:rPr>
                                <w:rFonts w:asciiTheme="majorHAnsi" w:hAnsiTheme="majorHAnsi" w:cstheme="majorHAnsi"/>
                                <w:i/>
                                <w:iCs/>
                                <w:color w:val="FF0000"/>
                                <w:sz w:val="32"/>
                                <w:szCs w:val="32"/>
                                <w:lang w:val="fr-FR"/>
                              </w:rPr>
                            </w:pPr>
                            <w:r w:rsidRPr="00F9542E">
                              <w:rPr>
                                <w:rFonts w:asciiTheme="majorHAnsi" w:hAnsiTheme="majorHAnsi" w:cstheme="majorHAnsi"/>
                                <w:i/>
                                <w:iCs/>
                                <w:color w:val="FF0000"/>
                                <w:sz w:val="32"/>
                                <w:szCs w:val="32"/>
                                <w:lang w:val="fr-FR"/>
                              </w:rPr>
                              <w:t xml:space="preserve">III- </w:t>
                            </w:r>
                            <w:r w:rsidRPr="00F9542E">
                              <w:rPr>
                                <w:rFonts w:asciiTheme="majorHAnsi" w:hAnsiTheme="majorHAnsi" w:cstheme="majorHAnsi"/>
                                <w:i/>
                                <w:iCs/>
                                <w:color w:val="FF0000"/>
                                <w:sz w:val="32"/>
                                <w:szCs w:val="32"/>
                                <w:u w:val="single"/>
                                <w:lang w:val="fr-FR"/>
                              </w:rPr>
                              <w:t>Description graphique et ergonomiqu</w:t>
                            </w:r>
                            <w:r w:rsidRPr="00F9542E">
                              <w:rPr>
                                <w:rFonts w:asciiTheme="majorHAnsi" w:hAnsiTheme="majorHAnsi" w:cstheme="majorHAnsi"/>
                                <w:i/>
                                <w:iCs/>
                                <w:color w:val="FF0000"/>
                                <w:sz w:val="32"/>
                                <w:szCs w:val="32"/>
                                <w:lang w:val="fr-FR"/>
                              </w:rPr>
                              <w: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38179" id="Text Box 5" o:spid="_x0000_s1033" type="#_x0000_t202" style="position:absolute;margin-left:-45.6pt;margin-top:197.9pt;width:409.8pt;height:37.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" filled="f" stroked="f">
                <v:textbox>
                  <w:txbxContent>
                    <w:p w14:paraId="582E3747" w14:textId="6060E1DA" w:rsidR="00F9542E" w:rsidRPr="00F9542E" w:rsidRDefault="00F9542E">
                      <w:pPr>
                        <w:rPr>
                          <w:rFonts w:asciiTheme="majorHAnsi" w:hAnsiTheme="majorHAnsi" w:cstheme="majorHAnsi"/>
                          <w:i/>
                          <w:iCs/>
                          <w:color w:val="FF0000"/>
                          <w:sz w:val="32"/>
                          <w:szCs w:val="32"/>
                          <w:lang w:val="fr-FR"/>
                        </w:rPr>
                      </w:pPr>
                      <w:r w:rsidRPr="00F9542E">
                        <w:rPr>
                          <w:rFonts w:asciiTheme="majorHAnsi" w:hAnsiTheme="majorHAnsi" w:cstheme="majorHAnsi"/>
                          <w:i/>
                          <w:iCs/>
                          <w:color w:val="FF0000"/>
                          <w:sz w:val="32"/>
                          <w:szCs w:val="32"/>
                          <w:lang w:val="fr-FR"/>
                        </w:rPr>
                        <w:t xml:space="preserve">III- </w:t>
                      </w:r>
                      <w:r w:rsidRPr="00F9542E">
                        <w:rPr>
                          <w:rFonts w:asciiTheme="majorHAnsi" w:hAnsiTheme="majorHAnsi" w:cstheme="majorHAnsi"/>
                          <w:i/>
                          <w:iCs/>
                          <w:color w:val="FF0000"/>
                          <w:sz w:val="32"/>
                          <w:szCs w:val="32"/>
                          <w:u w:val="single"/>
                          <w:lang w:val="fr-FR"/>
                        </w:rPr>
                        <w:t>Description graphique et ergonomiqu</w:t>
                      </w:r>
                      <w:r w:rsidRPr="00F9542E">
                        <w:rPr>
                          <w:rFonts w:asciiTheme="majorHAnsi" w:hAnsiTheme="majorHAnsi" w:cstheme="majorHAnsi"/>
                          <w:i/>
                          <w:iCs/>
                          <w:color w:val="FF0000"/>
                          <w:sz w:val="32"/>
                          <w:szCs w:val="32"/>
                          <w:lang w:val="fr-FR"/>
                        </w:rPr>
                        <w:t>e :</w:t>
                      </w:r>
                    </w:p>
                  </w:txbxContent>
                </v:textbox>
              </v:shape>
            </w:pict>
          </mc:Fallback>
        </mc:AlternateContent>
      </w:r>
      <w:r>
        <w:rPr>
          <w:rFonts w:asciiTheme="majorHAnsi" w:eastAsia="Helvetica Neue" w:hAnsiTheme="majorHAnsi" w:cstheme="majorHAnsi"/>
          <w:i/>
          <w:iCs/>
          <w:noProof/>
          <w:color w:val="00B050"/>
          <w:szCs w:val="28"/>
          <w:u w:val="single"/>
          <w:lang w:val="fr-FR"/>
        </w:rPr>
        <mc:AlternateContent>
          <mc:Choice Requires="wps">
            <w:drawing>
              <wp:anchor distT="0" distB="0" distL="114300" distR="114300" simplePos="0" relativeHeight="251652096" behindDoc="0" locked="0" layoutInCell="1" allowOverlap="1" wp14:anchorId="0A5C84A0" wp14:editId="07B41F30">
                <wp:simplePos x="0" y="0"/>
                <wp:positionH relativeFrom="column">
                  <wp:posOffset>-205740</wp:posOffset>
                </wp:positionH>
                <wp:positionV relativeFrom="paragraph">
                  <wp:posOffset>120650</wp:posOffset>
                </wp:positionV>
                <wp:extent cx="6743700" cy="2316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743700" cy="2316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610C15" w14:textId="77777777" w:rsidR="00F9542E" w:rsidRPr="00F9542E" w:rsidRDefault="00F9542E" w:rsidP="00F9542E">
                            <w:pPr>
                              <w:jc w:val="both"/>
                              <w:rPr>
                                <w:rFonts w:ascii="Arimo-Regular" w:hAnsi="Arimo-Regular"/>
                                <w:b w:val="0"/>
                                <w:bCs/>
                                <w:color w:val="0F0D29" w:themeColor="text1"/>
                                <w:sz w:val="26"/>
                                <w:szCs w:val="26"/>
                                <w:lang w:val="fr-FR"/>
                              </w:rPr>
                            </w:pPr>
                            <w:r w:rsidRPr="00F9542E">
                              <w:rPr>
                                <w:rFonts w:ascii="Arimo-Regular" w:hAnsi="Arimo-Regular"/>
                                <w:b w:val="0"/>
                                <w:bCs/>
                                <w:color w:val="0F0D29" w:themeColor="text1"/>
                                <w:sz w:val="26"/>
                                <w:szCs w:val="26"/>
                                <w:lang w:val="fr-FR"/>
                              </w:rPr>
                              <w:t xml:space="preserve">Notre livraison s’étend à un rayon géographique bien précis, assurer des commandes dans des zones en dehors ne sera pas possible. </w:t>
                            </w:r>
                          </w:p>
                          <w:p w14:paraId="3DFDE9E3" w14:textId="77777777" w:rsidR="00F9542E" w:rsidRPr="00F9542E" w:rsidRDefault="00F9542E" w:rsidP="00F9542E">
                            <w:pPr>
                              <w:jc w:val="both"/>
                              <w:rPr>
                                <w:rFonts w:ascii="Arimo-Regular" w:hAnsi="Arimo-Regular"/>
                                <w:b w:val="0"/>
                                <w:bCs/>
                                <w:color w:val="0F0D29" w:themeColor="text1"/>
                                <w:sz w:val="26"/>
                                <w:szCs w:val="26"/>
                                <w:lang w:val="fr-FR"/>
                              </w:rPr>
                            </w:pPr>
                            <w:r w:rsidRPr="00F9542E">
                              <w:rPr>
                                <w:rFonts w:ascii="Arimo-Regular" w:hAnsi="Arimo-Regular"/>
                                <w:b w:val="0"/>
                                <w:bCs/>
                                <w:color w:val="0F0D29" w:themeColor="text1"/>
                                <w:sz w:val="26"/>
                                <w:szCs w:val="26"/>
                                <w:lang w:val="fr-FR"/>
                              </w:rPr>
                              <w:t>Si jamais un client n’est pas présent pour sa livraison cela pourra nous causer un problème dans la planification des autres livraisons et donc provoquer plusieurs retards pour le restant des clients.</w:t>
                            </w:r>
                          </w:p>
                          <w:p w14:paraId="65ED561B" w14:textId="2DB59FA4" w:rsidR="00F9542E" w:rsidRPr="00F9542E" w:rsidRDefault="00F9542E" w:rsidP="00F9542E">
                            <w:pPr>
                              <w:jc w:val="both"/>
                              <w:rPr>
                                <w:rFonts w:ascii="Arimo-Regular" w:hAnsi="Arimo-Regular"/>
                                <w:b w:val="0"/>
                                <w:bCs/>
                                <w:color w:val="0F0D29" w:themeColor="text1"/>
                                <w:sz w:val="26"/>
                                <w:szCs w:val="26"/>
                                <w:lang w:val="fr-FR"/>
                              </w:rPr>
                            </w:pPr>
                            <w:r w:rsidRPr="00F9542E">
                              <w:rPr>
                                <w:rFonts w:ascii="Arimo-Regular" w:hAnsi="Arimo-Regular"/>
                                <w:b w:val="0"/>
                                <w:bCs/>
                                <w:color w:val="0F0D29" w:themeColor="text1"/>
                                <w:sz w:val="26"/>
                                <w:szCs w:val="26"/>
                                <w:lang w:val="fr-FR"/>
                              </w:rPr>
                              <w:t>La dispersion géographique sera aussi un problème majeur. Nos livreurs pourront faire face à des trafics de circulation entre quelques zones.</w:t>
                            </w:r>
                          </w:p>
                          <w:p w14:paraId="5D063E80" w14:textId="77777777" w:rsidR="00F9542E" w:rsidRPr="00F9542E" w:rsidRDefault="00F9542E" w:rsidP="00F9542E">
                            <w:pPr>
                              <w:jc w:val="both"/>
                              <w:rPr>
                                <w:b w:val="0"/>
                                <w:bCs/>
                                <w:color w:val="0F0D29" w:themeColor="text1"/>
                                <w:sz w:val="26"/>
                                <w:szCs w:val="26"/>
                                <w:lang w:val="fr-FR"/>
                              </w:rPr>
                            </w:pPr>
                            <w:r w:rsidRPr="00F9542E">
                              <w:rPr>
                                <w:rFonts w:ascii="Arimo-Regular" w:hAnsi="Arimo-Regular"/>
                                <w:b w:val="0"/>
                                <w:bCs/>
                                <w:color w:val="0F0D29" w:themeColor="text1"/>
                                <w:sz w:val="26"/>
                                <w:szCs w:val="26"/>
                                <w:lang w:val="fr-FR"/>
                              </w:rPr>
                              <w:t>La charge ainsi que le nombre de commandes par jour pourront aussi être parfois grands et dépasser les capacités de nos livreurs. Nous essayerons bien sûr d’assurer un maximum de livraisons mais parfois les choix d’horaires ne seront pas disponibles</w:t>
                            </w:r>
                            <w:r w:rsidRPr="00F9542E">
                              <w:rPr>
                                <w:b w:val="0"/>
                                <w:bCs/>
                                <w:color w:val="0F0D29" w:themeColor="text1"/>
                                <w:sz w:val="26"/>
                                <w:szCs w:val="26"/>
                                <w:lang w:val="fr-FR"/>
                              </w:rPr>
                              <w:t>.</w:t>
                            </w:r>
                          </w:p>
                          <w:p w14:paraId="5398995A" w14:textId="77777777" w:rsidR="00F9542E" w:rsidRPr="00F9542E" w:rsidRDefault="00F9542E" w:rsidP="00F9542E">
                            <w:pPr>
                              <w:jc w:val="both"/>
                              <w:rPr>
                                <w:lang w:val="fr-FR"/>
                              </w:rPr>
                            </w:pPr>
                          </w:p>
                          <w:p w14:paraId="203FFE45" w14:textId="77777777" w:rsidR="00F9542E" w:rsidRPr="00F9542E" w:rsidRDefault="00F9542E" w:rsidP="00F9542E">
                            <w:pPr>
                              <w:rPr>
                                <w:lang w:val="fr-FR"/>
                              </w:rPr>
                            </w:pPr>
                          </w:p>
                          <w:p w14:paraId="1222951C" w14:textId="77777777" w:rsidR="00F9542E" w:rsidRPr="00F9542E" w:rsidRDefault="00F9542E">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C84A0" id="Text Box 4" o:spid="_x0000_s1034" type="#_x0000_t202" style="position:absolute;margin-left:-16.2pt;margin-top:9.5pt;width:531pt;height:18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" filled="f" stroked="f">
                <v:textbox>
                  <w:txbxContent>
                    <w:p w14:paraId="79610C15" w14:textId="77777777" w:rsidR="00F9542E" w:rsidRPr="00F9542E" w:rsidRDefault="00F9542E" w:rsidP="00F9542E">
                      <w:pPr>
                        <w:jc w:val="both"/>
                        <w:rPr>
                          <w:rFonts w:ascii="Arimo-Regular" w:hAnsi="Arimo-Regular"/>
                          <w:b w:val="0"/>
                          <w:bCs/>
                          <w:color w:val="0F0D29" w:themeColor="text1"/>
                          <w:sz w:val="26"/>
                          <w:szCs w:val="26"/>
                          <w:lang w:val="fr-FR"/>
                        </w:rPr>
                      </w:pPr>
                      <w:r w:rsidRPr="00F9542E">
                        <w:rPr>
                          <w:rFonts w:ascii="Arimo-Regular" w:hAnsi="Arimo-Regular"/>
                          <w:b w:val="0"/>
                          <w:bCs/>
                          <w:color w:val="0F0D29" w:themeColor="text1"/>
                          <w:sz w:val="26"/>
                          <w:szCs w:val="26"/>
                          <w:lang w:val="fr-FR"/>
                        </w:rPr>
                        <w:t xml:space="preserve">Notre livraison s’étend à un rayon géographique bien précis, assurer des commandes dans des zones en dehors ne sera pas possible. </w:t>
                      </w:r>
                    </w:p>
                    <w:p w14:paraId="3DFDE9E3" w14:textId="77777777" w:rsidR="00F9542E" w:rsidRPr="00F9542E" w:rsidRDefault="00F9542E" w:rsidP="00F9542E">
                      <w:pPr>
                        <w:jc w:val="both"/>
                        <w:rPr>
                          <w:rFonts w:ascii="Arimo-Regular" w:hAnsi="Arimo-Regular"/>
                          <w:b w:val="0"/>
                          <w:bCs/>
                          <w:color w:val="0F0D29" w:themeColor="text1"/>
                          <w:sz w:val="26"/>
                          <w:szCs w:val="26"/>
                          <w:lang w:val="fr-FR"/>
                        </w:rPr>
                      </w:pPr>
                      <w:r w:rsidRPr="00F9542E">
                        <w:rPr>
                          <w:rFonts w:ascii="Arimo-Regular" w:hAnsi="Arimo-Regular"/>
                          <w:b w:val="0"/>
                          <w:bCs/>
                          <w:color w:val="0F0D29" w:themeColor="text1"/>
                          <w:sz w:val="26"/>
                          <w:szCs w:val="26"/>
                          <w:lang w:val="fr-FR"/>
                        </w:rPr>
                        <w:t>Si jamais un client n’est pas présent pour sa livraison cela pourra nous causer un problème dans la planification des autres livraisons et donc provoquer plusieurs retards pour le restant des clients.</w:t>
                      </w:r>
                    </w:p>
                    <w:p w14:paraId="65ED561B" w14:textId="2DB59FA4" w:rsidR="00F9542E" w:rsidRPr="00F9542E" w:rsidRDefault="00F9542E" w:rsidP="00F9542E">
                      <w:pPr>
                        <w:jc w:val="both"/>
                        <w:rPr>
                          <w:rFonts w:ascii="Arimo-Regular" w:hAnsi="Arimo-Regular"/>
                          <w:b w:val="0"/>
                          <w:bCs/>
                          <w:color w:val="0F0D29" w:themeColor="text1"/>
                          <w:sz w:val="26"/>
                          <w:szCs w:val="26"/>
                          <w:lang w:val="fr-FR"/>
                        </w:rPr>
                      </w:pPr>
                      <w:r w:rsidRPr="00F9542E">
                        <w:rPr>
                          <w:rFonts w:ascii="Arimo-Regular" w:hAnsi="Arimo-Regular"/>
                          <w:b w:val="0"/>
                          <w:bCs/>
                          <w:color w:val="0F0D29" w:themeColor="text1"/>
                          <w:sz w:val="26"/>
                          <w:szCs w:val="26"/>
                          <w:lang w:val="fr-FR"/>
                        </w:rPr>
                        <w:t>La dispersion géographique sera aussi un problème majeur. Nos livreurs pourront faire face à des trafics de circulation entre quelques zones.</w:t>
                      </w:r>
                    </w:p>
                    <w:p w14:paraId="5D063E80" w14:textId="77777777" w:rsidR="00F9542E" w:rsidRPr="00F9542E" w:rsidRDefault="00F9542E" w:rsidP="00F9542E">
                      <w:pPr>
                        <w:jc w:val="both"/>
                        <w:rPr>
                          <w:b w:val="0"/>
                          <w:bCs/>
                          <w:color w:val="0F0D29" w:themeColor="text1"/>
                          <w:sz w:val="26"/>
                          <w:szCs w:val="26"/>
                          <w:lang w:val="fr-FR"/>
                        </w:rPr>
                      </w:pPr>
                      <w:r w:rsidRPr="00F9542E">
                        <w:rPr>
                          <w:rFonts w:ascii="Arimo-Regular" w:hAnsi="Arimo-Regular"/>
                          <w:b w:val="0"/>
                          <w:bCs/>
                          <w:color w:val="0F0D29" w:themeColor="text1"/>
                          <w:sz w:val="26"/>
                          <w:szCs w:val="26"/>
                          <w:lang w:val="fr-FR"/>
                        </w:rPr>
                        <w:t>La charge ainsi que le nombre de commandes par jour pourront aussi être parfois grands et dépasser les capacités de nos livreurs. Nous essayerons bien sûr d’assurer un maximum de livraisons mais parfois les choix d’horaires ne seront pas disponibles</w:t>
                      </w:r>
                      <w:r w:rsidRPr="00F9542E">
                        <w:rPr>
                          <w:b w:val="0"/>
                          <w:bCs/>
                          <w:color w:val="0F0D29" w:themeColor="text1"/>
                          <w:sz w:val="26"/>
                          <w:szCs w:val="26"/>
                          <w:lang w:val="fr-FR"/>
                        </w:rPr>
                        <w:t>.</w:t>
                      </w:r>
                    </w:p>
                    <w:p w14:paraId="5398995A" w14:textId="77777777" w:rsidR="00F9542E" w:rsidRPr="00F9542E" w:rsidRDefault="00F9542E" w:rsidP="00F9542E">
                      <w:pPr>
                        <w:jc w:val="both"/>
                        <w:rPr>
                          <w:lang w:val="fr-FR"/>
                        </w:rPr>
                      </w:pPr>
                    </w:p>
                    <w:p w14:paraId="203FFE45" w14:textId="77777777" w:rsidR="00F9542E" w:rsidRPr="00F9542E" w:rsidRDefault="00F9542E" w:rsidP="00F9542E">
                      <w:pPr>
                        <w:rPr>
                          <w:lang w:val="fr-FR"/>
                        </w:rPr>
                      </w:pPr>
                    </w:p>
                    <w:p w14:paraId="1222951C" w14:textId="77777777" w:rsidR="00F9542E" w:rsidRPr="00F9542E" w:rsidRDefault="00F9542E">
                      <w:pPr>
                        <w:rPr>
                          <w:lang w:val="fr-FR"/>
                        </w:rPr>
                      </w:pPr>
                    </w:p>
                  </w:txbxContent>
                </v:textbox>
              </v:shape>
            </w:pict>
          </mc:Fallback>
        </mc:AlternateContent>
      </w:r>
    </w:p>
    <w:p w14:paraId="556E8932" w14:textId="3BC77CEE" w:rsidR="00F9542E" w:rsidRPr="00F9542E" w:rsidRDefault="00F9542E" w:rsidP="00F9542E">
      <w:pPr>
        <w:rPr>
          <w:rFonts w:asciiTheme="majorHAnsi" w:eastAsia="Helvetica Neue" w:hAnsiTheme="majorHAnsi" w:cstheme="majorHAnsi"/>
          <w:szCs w:val="28"/>
          <w:lang w:val="fr-FR"/>
        </w:rPr>
      </w:pPr>
    </w:p>
    <w:p w14:paraId="6F108A3A" w14:textId="6893D61E" w:rsidR="00F9542E" w:rsidRPr="00F9542E" w:rsidRDefault="00F9542E" w:rsidP="00F9542E">
      <w:pPr>
        <w:rPr>
          <w:rFonts w:asciiTheme="majorHAnsi" w:eastAsia="Helvetica Neue" w:hAnsiTheme="majorHAnsi" w:cstheme="majorHAnsi"/>
          <w:szCs w:val="28"/>
          <w:lang w:val="fr-FR"/>
        </w:rPr>
      </w:pPr>
    </w:p>
    <w:p w14:paraId="0A8A3144" w14:textId="7290B48C" w:rsidR="00F9542E" w:rsidRPr="00F9542E" w:rsidRDefault="00F9542E" w:rsidP="00F9542E">
      <w:pPr>
        <w:rPr>
          <w:rFonts w:asciiTheme="majorHAnsi" w:eastAsia="Helvetica Neue" w:hAnsiTheme="majorHAnsi" w:cstheme="majorHAnsi"/>
          <w:szCs w:val="28"/>
          <w:lang w:val="fr-FR"/>
        </w:rPr>
      </w:pPr>
    </w:p>
    <w:p w14:paraId="346B5D90" w14:textId="15F13D26" w:rsidR="00F9542E" w:rsidRPr="00F9542E" w:rsidRDefault="00F9542E" w:rsidP="00F9542E">
      <w:pPr>
        <w:rPr>
          <w:rFonts w:asciiTheme="majorHAnsi" w:eastAsia="Helvetica Neue" w:hAnsiTheme="majorHAnsi" w:cstheme="majorHAnsi"/>
          <w:szCs w:val="28"/>
          <w:lang w:val="fr-FR"/>
        </w:rPr>
      </w:pPr>
    </w:p>
    <w:p w14:paraId="62C39A7E" w14:textId="050ABCC0" w:rsidR="00F9542E" w:rsidRPr="00F9542E" w:rsidRDefault="00F9542E" w:rsidP="00F9542E">
      <w:pPr>
        <w:rPr>
          <w:rFonts w:asciiTheme="majorHAnsi" w:eastAsia="Helvetica Neue" w:hAnsiTheme="majorHAnsi" w:cstheme="majorHAnsi"/>
          <w:szCs w:val="28"/>
          <w:lang w:val="fr-FR"/>
        </w:rPr>
      </w:pPr>
    </w:p>
    <w:p w14:paraId="07F7D796" w14:textId="4A16540F" w:rsidR="00F9542E" w:rsidRPr="00F9542E" w:rsidRDefault="00F9542E" w:rsidP="00F9542E">
      <w:pPr>
        <w:rPr>
          <w:rFonts w:asciiTheme="majorHAnsi" w:eastAsia="Helvetica Neue" w:hAnsiTheme="majorHAnsi" w:cstheme="majorHAnsi"/>
          <w:szCs w:val="28"/>
          <w:lang w:val="fr-FR"/>
        </w:rPr>
      </w:pPr>
    </w:p>
    <w:p w14:paraId="55A390A0" w14:textId="7EF02768" w:rsidR="00F9542E" w:rsidRPr="00F9542E" w:rsidRDefault="00F9542E" w:rsidP="00F9542E">
      <w:pPr>
        <w:rPr>
          <w:rFonts w:asciiTheme="majorHAnsi" w:eastAsia="Helvetica Neue" w:hAnsiTheme="majorHAnsi" w:cstheme="majorHAnsi"/>
          <w:szCs w:val="28"/>
          <w:lang w:val="fr-FR"/>
        </w:rPr>
      </w:pPr>
    </w:p>
    <w:p w14:paraId="5E24C674" w14:textId="43DE2BC7" w:rsidR="00F9542E" w:rsidRPr="00F9542E" w:rsidRDefault="00F9542E" w:rsidP="00F9542E">
      <w:pPr>
        <w:rPr>
          <w:rFonts w:asciiTheme="majorHAnsi" w:eastAsia="Helvetica Neue" w:hAnsiTheme="majorHAnsi" w:cstheme="majorHAnsi"/>
          <w:szCs w:val="28"/>
          <w:lang w:val="fr-FR"/>
        </w:rPr>
      </w:pPr>
    </w:p>
    <w:p w14:paraId="3D4250C1" w14:textId="3420BF53" w:rsidR="00F9542E" w:rsidRPr="00F9542E" w:rsidRDefault="00F9542E" w:rsidP="00F9542E">
      <w:pPr>
        <w:rPr>
          <w:rFonts w:asciiTheme="majorHAnsi" w:eastAsia="Helvetica Neue" w:hAnsiTheme="majorHAnsi" w:cstheme="majorHAnsi"/>
          <w:szCs w:val="28"/>
          <w:lang w:val="fr-FR"/>
        </w:rPr>
      </w:pPr>
    </w:p>
    <w:p w14:paraId="6758AA5E" w14:textId="4F8CC279" w:rsidR="00F9542E" w:rsidRPr="00F9542E" w:rsidRDefault="00F9542E" w:rsidP="00F9542E">
      <w:pPr>
        <w:rPr>
          <w:rFonts w:asciiTheme="majorHAnsi" w:eastAsia="Helvetica Neue" w:hAnsiTheme="majorHAnsi" w:cstheme="majorHAnsi"/>
          <w:szCs w:val="28"/>
          <w:lang w:val="fr-FR"/>
        </w:rPr>
      </w:pPr>
    </w:p>
    <w:p w14:paraId="660D6C21" w14:textId="2BFA1577" w:rsidR="00F9542E" w:rsidRDefault="00F9542E" w:rsidP="00F9542E">
      <w:pPr>
        <w:rPr>
          <w:rFonts w:asciiTheme="majorHAnsi" w:eastAsia="Helvetica Neue" w:hAnsiTheme="majorHAnsi" w:cstheme="majorHAnsi"/>
          <w:i/>
          <w:iCs/>
          <w:color w:val="00B050"/>
          <w:szCs w:val="28"/>
          <w:u w:val="single"/>
          <w:lang w:val="fr-FR"/>
        </w:rPr>
      </w:pPr>
    </w:p>
    <w:p w14:paraId="34164A27" w14:textId="27F3DA10" w:rsidR="00F9542E" w:rsidRDefault="00F9542E" w:rsidP="00F9542E">
      <w:pPr>
        <w:rPr>
          <w:rFonts w:eastAsia="Helvetica Neue" w:cstheme="minorHAnsi"/>
          <w:i/>
          <w:iCs/>
          <w:color w:val="00B050"/>
          <w:szCs w:val="28"/>
          <w:lang w:val="fr-FR"/>
        </w:rPr>
      </w:pPr>
      <w:r w:rsidRPr="00F9542E">
        <w:rPr>
          <w:rFonts w:eastAsia="Helvetica Neue" w:cstheme="minorHAnsi"/>
          <w:i/>
          <w:iCs/>
          <w:color w:val="00B050"/>
          <w:szCs w:val="28"/>
          <w:lang w:val="fr-FR"/>
        </w:rPr>
        <w:t xml:space="preserve">1- </w:t>
      </w:r>
      <w:r w:rsidRPr="00F9542E">
        <w:rPr>
          <w:rFonts w:eastAsia="Helvetica Neue" w:cstheme="minorHAnsi"/>
          <w:i/>
          <w:iCs/>
          <w:color w:val="00B050"/>
          <w:szCs w:val="28"/>
          <w:u w:val="single"/>
          <w:lang w:val="fr-FR"/>
        </w:rPr>
        <w:t>Structure du logiciel</w:t>
      </w:r>
      <w:r w:rsidR="00033C02">
        <w:rPr>
          <w:rFonts w:eastAsia="Helvetica Neue" w:cstheme="minorHAnsi"/>
          <w:i/>
          <w:iCs/>
          <w:color w:val="00B050"/>
          <w:szCs w:val="28"/>
          <w:lang w:val="fr-FR"/>
        </w:rPr>
        <w:t> </w:t>
      </w:r>
      <w:r w:rsidRPr="00F9542E">
        <w:rPr>
          <w:rFonts w:eastAsia="Helvetica Neue" w:cstheme="minorHAnsi"/>
          <w:i/>
          <w:iCs/>
          <w:color w:val="00B050"/>
          <w:szCs w:val="28"/>
          <w:lang w:val="fr-FR"/>
        </w:rPr>
        <w:t>:</w:t>
      </w:r>
    </w:p>
    <w:p w14:paraId="64D09862" w14:textId="704AB566" w:rsidR="001F46C2" w:rsidRDefault="001F46C2" w:rsidP="00F9542E">
      <w:pPr>
        <w:rPr>
          <w:rFonts w:eastAsia="Helvetica Neue" w:cstheme="minorHAnsi"/>
          <w:i/>
          <w:iCs/>
          <w:color w:val="00B050"/>
          <w:szCs w:val="28"/>
          <w:lang w:val="fr-FR"/>
        </w:rPr>
      </w:pPr>
    </w:p>
    <w:p w14:paraId="338A3930" w14:textId="3DEC26AA" w:rsidR="001F46C2" w:rsidRPr="000E42F8" w:rsidRDefault="004A76F0" w:rsidP="001F46C2">
      <w:pPr>
        <w:rPr>
          <w:rFonts w:ascii="Arimo-Regular" w:eastAsia="Helvetica Neue" w:hAnsi="Arimo-Regular" w:cstheme="minorHAnsi"/>
          <w:b w:val="0"/>
          <w:bCs/>
          <w:color w:val="0F0D29" w:themeColor="text1"/>
          <w:sz w:val="26"/>
          <w:szCs w:val="26"/>
          <w:lang w:val="fr-FR"/>
        </w:rPr>
      </w:pPr>
      <w:r w:rsidRPr="000E42F8">
        <w:rPr>
          <w:rFonts w:ascii="Arimo-Regular" w:eastAsia="Helvetica Neue" w:hAnsi="Arimo-Regular" w:cstheme="minorHAnsi"/>
          <w:b w:val="0"/>
          <w:bCs/>
          <w:color w:val="0F0D29" w:themeColor="text1"/>
          <w:sz w:val="26"/>
          <w:szCs w:val="26"/>
          <w:lang w:val="fr-FR"/>
        </w:rPr>
        <w:t>A</w:t>
      </w:r>
      <w:r w:rsidR="001F46C2" w:rsidRPr="000E42F8">
        <w:rPr>
          <w:rFonts w:ascii="Arimo-Regular" w:eastAsia="Helvetica Neue" w:hAnsi="Arimo-Regular" w:cstheme="minorHAnsi"/>
          <w:b w:val="0"/>
          <w:bCs/>
          <w:color w:val="0F0D29" w:themeColor="text1"/>
          <w:sz w:val="26"/>
          <w:szCs w:val="26"/>
          <w:lang w:val="fr-FR"/>
        </w:rPr>
        <w:t xml:space="preserve"> propos de notre logiciel, il est si facile à utiliser.</w:t>
      </w:r>
    </w:p>
    <w:p w14:paraId="58C0A2C1" w14:textId="387E8141" w:rsidR="001F46C2" w:rsidRPr="000E42F8" w:rsidRDefault="001F46C2" w:rsidP="001F46C2">
      <w:pPr>
        <w:rPr>
          <w:rFonts w:ascii="Arimo-Regular" w:eastAsia="Helvetica Neue" w:hAnsi="Arimo-Regular" w:cstheme="minorHAnsi"/>
          <w:b w:val="0"/>
          <w:bCs/>
          <w:color w:val="0F0D29" w:themeColor="text1"/>
          <w:sz w:val="26"/>
          <w:szCs w:val="26"/>
          <w:lang w:val="fr-FR"/>
        </w:rPr>
      </w:pPr>
      <w:r w:rsidRPr="000E42F8">
        <w:rPr>
          <w:rFonts w:ascii="Arimo-Regular" w:eastAsia="Helvetica Neue" w:hAnsi="Arimo-Regular" w:cstheme="minorHAnsi"/>
          <w:b w:val="0"/>
          <w:bCs/>
          <w:color w:val="0F0D29" w:themeColor="text1"/>
          <w:sz w:val="26"/>
          <w:szCs w:val="26"/>
          <w:lang w:val="fr-FR"/>
        </w:rPr>
        <w:t>Nous allons donc commencer par la première page où nous allons voir 2 boutons en haut où vous pouvez créer un compte ou vous connecter</w:t>
      </w:r>
      <w:r w:rsidR="004A76F0" w:rsidRPr="000E42F8">
        <w:rPr>
          <w:rFonts w:ascii="Arimo-Regular" w:eastAsia="Helvetica Neue" w:hAnsi="Arimo-Regular" w:cstheme="minorHAnsi"/>
          <w:b w:val="0"/>
          <w:bCs/>
          <w:color w:val="0F0D29" w:themeColor="text1"/>
          <w:sz w:val="26"/>
          <w:szCs w:val="26"/>
          <w:lang w:val="fr-FR"/>
        </w:rPr>
        <w:t>.</w:t>
      </w:r>
    </w:p>
    <w:p w14:paraId="1A103E88" w14:textId="3C1F0B9F" w:rsidR="001F46C2" w:rsidRPr="000E42F8" w:rsidRDefault="004A76F0" w:rsidP="001F46C2">
      <w:pPr>
        <w:rPr>
          <w:rFonts w:ascii="Arimo-Regular" w:eastAsia="Helvetica Neue" w:hAnsi="Arimo-Regular" w:cstheme="minorHAnsi"/>
          <w:b w:val="0"/>
          <w:bCs/>
          <w:color w:val="0F0D29" w:themeColor="text1"/>
          <w:sz w:val="26"/>
          <w:szCs w:val="26"/>
          <w:lang w:val="fr-FR"/>
        </w:rPr>
      </w:pPr>
      <w:r w:rsidRPr="000E42F8">
        <w:rPr>
          <w:rFonts w:ascii="Arimo-Regular" w:eastAsia="Helvetica Neue" w:hAnsi="Arimo-Regular" w:cstheme="minorHAnsi"/>
          <w:b w:val="0"/>
          <w:bCs/>
          <w:color w:val="0F0D29" w:themeColor="text1"/>
          <w:sz w:val="26"/>
          <w:szCs w:val="26"/>
          <w:lang w:val="fr-FR"/>
        </w:rPr>
        <w:t>A</w:t>
      </w:r>
      <w:r w:rsidR="001F46C2" w:rsidRPr="000E42F8">
        <w:rPr>
          <w:rFonts w:ascii="Arimo-Regular" w:eastAsia="Helvetica Neue" w:hAnsi="Arimo-Regular" w:cstheme="minorHAnsi"/>
          <w:b w:val="0"/>
          <w:bCs/>
          <w:color w:val="0F0D29" w:themeColor="text1"/>
          <w:sz w:val="26"/>
          <w:szCs w:val="26"/>
          <w:lang w:val="fr-FR"/>
        </w:rPr>
        <w:t>u milieu de la page, nous avons nos offres spéciales sous forme d</w:t>
      </w:r>
      <w:r w:rsidR="00033C02">
        <w:rPr>
          <w:rFonts w:ascii="Arimo-Regular" w:eastAsia="Helvetica Neue" w:hAnsi="Arimo-Regular" w:cstheme="minorHAnsi"/>
          <w:b w:val="0"/>
          <w:bCs/>
          <w:color w:val="0F0D29" w:themeColor="text1"/>
          <w:sz w:val="26"/>
          <w:szCs w:val="26"/>
          <w:lang w:val="fr-FR"/>
        </w:rPr>
        <w:t>’</w:t>
      </w:r>
      <w:r w:rsidR="001F46C2" w:rsidRPr="000E42F8">
        <w:rPr>
          <w:rFonts w:ascii="Arimo-Regular" w:eastAsia="Helvetica Neue" w:hAnsi="Arimo-Regular" w:cstheme="minorHAnsi"/>
          <w:b w:val="0"/>
          <w:bCs/>
          <w:color w:val="0F0D29" w:themeColor="text1"/>
          <w:sz w:val="26"/>
          <w:szCs w:val="26"/>
          <w:lang w:val="fr-FR"/>
        </w:rPr>
        <w:t>images dans le reste de la page nos catégories que nous proposons</w:t>
      </w:r>
      <w:r w:rsidRPr="000E42F8">
        <w:rPr>
          <w:rFonts w:ascii="Arimo-Regular" w:eastAsia="Helvetica Neue" w:hAnsi="Arimo-Regular" w:cstheme="minorHAnsi"/>
          <w:b w:val="0"/>
          <w:bCs/>
          <w:color w:val="0F0D29" w:themeColor="text1"/>
          <w:sz w:val="26"/>
          <w:szCs w:val="26"/>
          <w:lang w:val="fr-FR"/>
        </w:rPr>
        <w:t>.</w:t>
      </w:r>
    </w:p>
    <w:p w14:paraId="4B78A162" w14:textId="79ABF2DC" w:rsidR="004A76F0" w:rsidRDefault="004A76F0" w:rsidP="001F46C2">
      <w:pPr>
        <w:rPr>
          <w:rFonts w:eastAsia="Helvetica Neue" w:cstheme="minorHAnsi"/>
          <w:b w:val="0"/>
          <w:bCs/>
          <w:color w:val="0F0D29" w:themeColor="text1"/>
          <w:sz w:val="26"/>
          <w:szCs w:val="26"/>
          <w:lang w:val="fr-FR"/>
        </w:rPr>
      </w:pPr>
      <w:r>
        <w:rPr>
          <w:rFonts w:eastAsia="Helvetica Neue" w:cstheme="minorHAnsi"/>
          <w:b w:val="0"/>
          <w:bCs/>
          <w:noProof/>
          <w:color w:val="0F0D29" w:themeColor="text1"/>
          <w:sz w:val="26"/>
          <w:szCs w:val="26"/>
          <w:lang w:val="fr-FR"/>
        </w:rPr>
        <w:drawing>
          <wp:inline distT="0" distB="0" distL="0" distR="0" wp14:anchorId="5490CC3F" wp14:editId="2FE148ED">
            <wp:extent cx="5486400" cy="3200400"/>
            <wp:effectExtent l="0" t="57150" r="0" b="952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2F4756" w14:textId="0CD06E76" w:rsidR="004A76F0" w:rsidRDefault="004A76F0" w:rsidP="001F46C2">
      <w:pPr>
        <w:rPr>
          <w:rFonts w:eastAsia="Helvetica Neue" w:cstheme="minorHAnsi"/>
          <w:b w:val="0"/>
          <w:bCs/>
          <w:color w:val="0F0D29" w:themeColor="text1"/>
          <w:sz w:val="26"/>
          <w:szCs w:val="26"/>
          <w:lang w:val="fr-FR"/>
        </w:rPr>
      </w:pPr>
    </w:p>
    <w:p w14:paraId="332A4B88" w14:textId="3C672FD8" w:rsidR="004A76F0" w:rsidRPr="000E42F8" w:rsidRDefault="004A76F0" w:rsidP="004A76F0">
      <w:pPr>
        <w:rPr>
          <w:rFonts w:ascii="Arimo-Regular" w:eastAsia="Helvetica Neue" w:hAnsi="Arimo-Regular" w:cstheme="minorHAnsi"/>
          <w:b w:val="0"/>
          <w:bCs/>
          <w:color w:val="0F0D29" w:themeColor="text1"/>
          <w:sz w:val="26"/>
          <w:szCs w:val="26"/>
          <w:lang w:val="fr-FR"/>
        </w:rPr>
      </w:pPr>
      <w:r w:rsidRPr="000E42F8">
        <w:rPr>
          <w:rFonts w:ascii="Arimo-Regular" w:eastAsia="Helvetica Neue" w:hAnsi="Arimo-Regular" w:cstheme="minorHAnsi"/>
          <w:b w:val="0"/>
          <w:bCs/>
          <w:color w:val="0F0D29" w:themeColor="text1"/>
          <w:sz w:val="26"/>
          <w:szCs w:val="26"/>
          <w:lang w:val="fr-FR"/>
        </w:rPr>
        <w:t>Ainsi, lorsque nous cliquons sur l</w:t>
      </w:r>
      <w:r w:rsidR="00033C02">
        <w:rPr>
          <w:rFonts w:ascii="Arimo-Regular" w:eastAsia="Helvetica Neue" w:hAnsi="Arimo-Regular" w:cstheme="minorHAnsi"/>
          <w:b w:val="0"/>
          <w:bCs/>
          <w:color w:val="0F0D29" w:themeColor="text1"/>
          <w:sz w:val="26"/>
          <w:szCs w:val="26"/>
          <w:lang w:val="fr-FR"/>
        </w:rPr>
        <w:t>’</w:t>
      </w:r>
      <w:r w:rsidRPr="000E42F8">
        <w:rPr>
          <w:rFonts w:ascii="Arimo-Regular" w:eastAsia="Helvetica Neue" w:hAnsi="Arimo-Regular" w:cstheme="minorHAnsi"/>
          <w:b w:val="0"/>
          <w:bCs/>
          <w:color w:val="0F0D29" w:themeColor="text1"/>
          <w:sz w:val="26"/>
          <w:szCs w:val="26"/>
          <w:lang w:val="fr-FR"/>
        </w:rPr>
        <w:t xml:space="preserve">une des catégories, une autre page apparaît où nous avons trouvé les </w:t>
      </w:r>
      <w:proofErr w:type="spellStart"/>
      <w:r w:rsidRPr="000E42F8">
        <w:rPr>
          <w:rFonts w:ascii="Arimo-Regular" w:eastAsia="Helvetica Neue" w:hAnsi="Arimo-Regular" w:cstheme="minorHAnsi"/>
          <w:b w:val="0"/>
          <w:bCs/>
          <w:color w:val="0F0D29" w:themeColor="text1"/>
          <w:sz w:val="26"/>
          <w:szCs w:val="26"/>
          <w:lang w:val="fr-FR"/>
        </w:rPr>
        <w:t>sous_catégories</w:t>
      </w:r>
      <w:proofErr w:type="spellEnd"/>
      <w:r w:rsidRPr="000E42F8">
        <w:rPr>
          <w:rFonts w:ascii="Arimo-Regular" w:eastAsia="Helvetica Neue" w:hAnsi="Arimo-Regular" w:cstheme="minorHAnsi"/>
          <w:b w:val="0"/>
          <w:bCs/>
          <w:color w:val="0F0D29" w:themeColor="text1"/>
          <w:sz w:val="26"/>
          <w:szCs w:val="26"/>
          <w:lang w:val="fr-FR"/>
        </w:rPr>
        <w:t>.</w:t>
      </w:r>
      <w:r w:rsidRPr="000E42F8">
        <w:rPr>
          <w:rFonts w:ascii="Arimo-Regular" w:eastAsia="Helvetica Neue" w:hAnsi="Arimo-Regular" w:cstheme="minorHAnsi"/>
          <w:b w:val="0"/>
          <w:bCs/>
          <w:color w:val="0F0D29" w:themeColor="text1"/>
          <w:sz w:val="26"/>
          <w:szCs w:val="26"/>
          <w:lang w:val="fr-FR"/>
        </w:rPr>
        <w:t xml:space="preserve"> D</w:t>
      </w:r>
      <w:r w:rsidRPr="000E42F8">
        <w:rPr>
          <w:rFonts w:ascii="Arimo-Regular" w:eastAsia="Helvetica Neue" w:hAnsi="Arimo-Regular" w:cstheme="minorHAnsi"/>
          <w:b w:val="0"/>
          <w:bCs/>
          <w:color w:val="0F0D29" w:themeColor="text1"/>
          <w:sz w:val="26"/>
          <w:szCs w:val="26"/>
          <w:lang w:val="fr-FR"/>
        </w:rPr>
        <w:t>ans chacun il y a des photos des produits et de leur prix et sous chacun il y a un bouton</w:t>
      </w:r>
      <w:r w:rsidRPr="000E42F8">
        <w:rPr>
          <w:rFonts w:ascii="Arimo-Regular" w:eastAsia="Helvetica Neue" w:hAnsi="Arimo-Regular" w:cstheme="minorHAnsi"/>
          <w:b w:val="0"/>
          <w:bCs/>
          <w:color w:val="0F0D29" w:themeColor="text1"/>
          <w:sz w:val="26"/>
          <w:szCs w:val="26"/>
          <w:lang w:val="fr-FR"/>
        </w:rPr>
        <w:t xml:space="preserve"> pour ajouter le produit au panier et </w:t>
      </w:r>
      <w:r w:rsidRPr="000E42F8">
        <w:rPr>
          <w:rFonts w:ascii="Arimo-Regular" w:eastAsia="Helvetica Neue" w:hAnsi="Arimo-Regular" w:cstheme="minorHAnsi"/>
          <w:b w:val="0"/>
          <w:bCs/>
          <w:color w:val="0F0D29" w:themeColor="text1"/>
          <w:sz w:val="26"/>
          <w:szCs w:val="26"/>
          <w:lang w:val="fr-FR"/>
        </w:rPr>
        <w:t>lorsque vous avez terminé les achats, vous cliqueriez sur le bouton</w:t>
      </w:r>
      <w:r w:rsidRPr="000E42F8">
        <w:rPr>
          <w:rFonts w:ascii="Arimo-Regular" w:eastAsia="Helvetica Neue" w:hAnsi="Arimo-Regular" w:cstheme="minorHAnsi"/>
          <w:b w:val="0"/>
          <w:bCs/>
          <w:color w:val="0F0D29" w:themeColor="text1"/>
          <w:sz w:val="26"/>
          <w:szCs w:val="26"/>
          <w:lang w:val="fr-FR"/>
        </w:rPr>
        <w:t xml:space="preserve"> commander maintenant qui se trouve à la fin du </w:t>
      </w:r>
      <w:r w:rsidR="00FA2A83" w:rsidRPr="000E42F8">
        <w:rPr>
          <w:rFonts w:ascii="Arimo-Regular" w:eastAsia="Helvetica Neue" w:hAnsi="Arimo-Regular" w:cstheme="minorHAnsi"/>
          <w:b w:val="0"/>
          <w:bCs/>
          <w:color w:val="0F0D29" w:themeColor="text1"/>
          <w:sz w:val="26"/>
          <w:szCs w:val="26"/>
          <w:lang w:val="fr-FR"/>
        </w:rPr>
        <w:t>page.</w:t>
      </w:r>
    </w:p>
    <w:p w14:paraId="0083A0C5" w14:textId="62A071E5" w:rsidR="004A76F0" w:rsidRDefault="004A76F0" w:rsidP="004A76F0">
      <w:pPr>
        <w:rPr>
          <w:rFonts w:eastAsia="Helvetica Neue" w:cstheme="minorHAnsi"/>
          <w:b w:val="0"/>
          <w:bCs/>
          <w:color w:val="2665F0" w:themeColor="text2" w:themeTint="99"/>
          <w:sz w:val="26"/>
          <w:szCs w:val="26"/>
          <w:lang w:val="fr-FR"/>
        </w:rPr>
      </w:pPr>
      <w:r>
        <w:rPr>
          <w:rFonts w:eastAsia="Helvetica Neue" w:cstheme="minorHAnsi"/>
          <w:b w:val="0"/>
          <w:bCs/>
          <w:color w:val="0F0D29" w:themeColor="text1"/>
          <w:sz w:val="26"/>
          <w:szCs w:val="26"/>
          <w:lang w:val="fr-FR"/>
        </w:rPr>
        <w:t xml:space="preserve"> </w:t>
      </w:r>
    </w:p>
    <w:p w14:paraId="59198232" w14:textId="42A4AA94" w:rsidR="004A76F0" w:rsidRDefault="004A76F0" w:rsidP="004A76F0">
      <w:pPr>
        <w:rPr>
          <w:rFonts w:eastAsia="Helvetica Neue" w:cstheme="minorHAnsi"/>
          <w:b w:val="0"/>
          <w:bCs/>
          <w:color w:val="2665F0" w:themeColor="text2" w:themeTint="99"/>
          <w:sz w:val="26"/>
          <w:szCs w:val="26"/>
          <w:lang w:val="fr-FR"/>
        </w:rPr>
      </w:pPr>
    </w:p>
    <w:p w14:paraId="4230D79E" w14:textId="41B3FF15" w:rsidR="004A76F0" w:rsidRDefault="004A76F0" w:rsidP="004A76F0">
      <w:pPr>
        <w:rPr>
          <w:rFonts w:eastAsia="Helvetica Neue" w:cstheme="minorHAnsi"/>
          <w:b w:val="0"/>
          <w:bCs/>
          <w:color w:val="2665F0" w:themeColor="text2" w:themeTint="99"/>
          <w:sz w:val="26"/>
          <w:szCs w:val="26"/>
          <w:lang w:val="fr-FR"/>
        </w:rPr>
      </w:pPr>
      <w:r>
        <w:rPr>
          <w:rFonts w:eastAsia="Helvetica Neue" w:cstheme="minorHAnsi"/>
          <w:b w:val="0"/>
          <w:bCs/>
          <w:noProof/>
          <w:sz w:val="26"/>
          <w:szCs w:val="26"/>
          <w:lang w:val="fr-FR"/>
        </w:rPr>
        <w:drawing>
          <wp:inline distT="0" distB="0" distL="0" distR="0" wp14:anchorId="1621D98C" wp14:editId="6CD59ECE">
            <wp:extent cx="5486400" cy="2065020"/>
            <wp:effectExtent l="95250" t="0" r="762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14D8F70" w14:textId="51925217" w:rsidR="00FA2A83" w:rsidRDefault="00FA2A83" w:rsidP="004A76F0">
      <w:pPr>
        <w:rPr>
          <w:rFonts w:eastAsia="Helvetica Neue" w:cstheme="minorHAnsi"/>
          <w:b w:val="0"/>
          <w:bCs/>
          <w:color w:val="2665F0" w:themeColor="text2" w:themeTint="99"/>
          <w:sz w:val="26"/>
          <w:szCs w:val="26"/>
          <w:lang w:val="fr-FR"/>
        </w:rPr>
      </w:pPr>
      <w:r>
        <w:rPr>
          <w:rFonts w:eastAsia="Helvetica Neue" w:cstheme="minorHAnsi"/>
          <w:b w:val="0"/>
          <w:bCs/>
          <w:noProof/>
          <w:sz w:val="26"/>
          <w:szCs w:val="26"/>
          <w:lang w:val="fr-FR"/>
        </w:rPr>
        <w:drawing>
          <wp:inline distT="0" distB="0" distL="0" distR="0" wp14:anchorId="0266A4DE" wp14:editId="62B0DA1A">
            <wp:extent cx="5486400" cy="2065020"/>
            <wp:effectExtent l="76200" t="0" r="114300" b="3048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Pr>
          <w:rFonts w:eastAsia="Helvetica Neue" w:cstheme="minorHAnsi"/>
          <w:b w:val="0"/>
          <w:bCs/>
          <w:noProof/>
          <w:sz w:val="26"/>
          <w:szCs w:val="26"/>
          <w:lang w:val="fr-FR"/>
        </w:rPr>
        <w:drawing>
          <wp:inline distT="0" distB="0" distL="0" distR="0" wp14:anchorId="75640F99" wp14:editId="2CEA0E20">
            <wp:extent cx="5486400" cy="2065020"/>
            <wp:effectExtent l="76200" t="0" r="7620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494CF21" w14:textId="77777777" w:rsidR="00FA2A83" w:rsidRDefault="00FA2A83" w:rsidP="004A76F0">
      <w:pPr>
        <w:rPr>
          <w:rFonts w:eastAsia="Helvetica Neue" w:cstheme="minorHAnsi"/>
          <w:b w:val="0"/>
          <w:bCs/>
          <w:color w:val="2665F0" w:themeColor="text2" w:themeTint="99"/>
          <w:sz w:val="26"/>
          <w:szCs w:val="26"/>
          <w:lang w:val="fr-FR"/>
        </w:rPr>
      </w:pPr>
    </w:p>
    <w:p w14:paraId="1A1B3478" w14:textId="77777777" w:rsidR="00FA2A83" w:rsidRDefault="00FA2A83" w:rsidP="00FA2A83">
      <w:pPr>
        <w:rPr>
          <w:rFonts w:eastAsia="Helvetica Neue" w:cstheme="minorHAnsi"/>
          <w:b w:val="0"/>
          <w:bCs/>
          <w:color w:val="0F0D29" w:themeColor="text1"/>
          <w:sz w:val="26"/>
          <w:szCs w:val="26"/>
          <w:lang w:val="fr-FR"/>
        </w:rPr>
      </w:pPr>
    </w:p>
    <w:p w14:paraId="63C98CE4" w14:textId="77777777" w:rsidR="00FA2A83" w:rsidRDefault="00FA2A83" w:rsidP="00FA2A83">
      <w:pPr>
        <w:rPr>
          <w:rFonts w:eastAsia="Helvetica Neue" w:cstheme="minorHAnsi"/>
          <w:b w:val="0"/>
          <w:bCs/>
          <w:color w:val="0F0D29" w:themeColor="text1"/>
          <w:sz w:val="26"/>
          <w:szCs w:val="26"/>
          <w:lang w:val="fr-FR"/>
        </w:rPr>
      </w:pPr>
    </w:p>
    <w:p w14:paraId="11A41852" w14:textId="25DED444" w:rsidR="00FA2A83" w:rsidRDefault="00FA2A83" w:rsidP="00FA2A83">
      <w:pPr>
        <w:rPr>
          <w:rFonts w:eastAsia="Helvetica Neue" w:cstheme="minorHAnsi"/>
          <w:b w:val="0"/>
          <w:bCs/>
          <w:color w:val="0F0D29" w:themeColor="text1"/>
          <w:sz w:val="26"/>
          <w:szCs w:val="26"/>
          <w:lang w:val="fr-FR"/>
        </w:rPr>
      </w:pPr>
      <w:r>
        <w:rPr>
          <w:rFonts w:eastAsia="Helvetica Neue" w:cstheme="minorHAnsi"/>
          <w:b w:val="0"/>
          <w:bCs/>
          <w:noProof/>
          <w:sz w:val="26"/>
          <w:szCs w:val="26"/>
          <w:lang w:val="fr-FR"/>
        </w:rPr>
        <w:drawing>
          <wp:inline distT="0" distB="0" distL="0" distR="0" wp14:anchorId="70820DA4" wp14:editId="201ACE8B">
            <wp:extent cx="5486400" cy="2065020"/>
            <wp:effectExtent l="76200" t="0" r="114300" b="3048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F47EEE3" w14:textId="77777777" w:rsidR="00FA2A83" w:rsidRDefault="00FA2A83" w:rsidP="00FA2A83">
      <w:pPr>
        <w:rPr>
          <w:rFonts w:eastAsia="Helvetica Neue" w:cstheme="minorHAnsi"/>
          <w:b w:val="0"/>
          <w:bCs/>
          <w:color w:val="0F0D29" w:themeColor="text1"/>
          <w:sz w:val="26"/>
          <w:szCs w:val="26"/>
          <w:lang w:val="fr-FR"/>
        </w:rPr>
      </w:pPr>
    </w:p>
    <w:p w14:paraId="2F0C271F" w14:textId="5B6D744D" w:rsidR="00FA2A83" w:rsidRDefault="00FA2A83" w:rsidP="00FA2A83">
      <w:pPr>
        <w:rPr>
          <w:rFonts w:eastAsia="Helvetica Neue" w:cstheme="minorHAnsi"/>
          <w:b w:val="0"/>
          <w:bCs/>
          <w:color w:val="0F0D29" w:themeColor="text1"/>
          <w:sz w:val="26"/>
          <w:szCs w:val="26"/>
          <w:lang w:val="fr-FR"/>
        </w:rPr>
      </w:pPr>
      <w:r>
        <w:rPr>
          <w:rFonts w:eastAsia="Helvetica Neue" w:cstheme="minorHAnsi"/>
          <w:b w:val="0"/>
          <w:bCs/>
          <w:color w:val="0F0D29" w:themeColor="text1"/>
          <w:sz w:val="26"/>
          <w:szCs w:val="26"/>
          <w:lang w:val="fr-FR"/>
        </w:rPr>
        <w:t>L</w:t>
      </w:r>
      <w:r w:rsidRPr="00FA2A83">
        <w:rPr>
          <w:rFonts w:eastAsia="Helvetica Neue" w:cstheme="minorHAnsi"/>
          <w:b w:val="0"/>
          <w:bCs/>
          <w:color w:val="0F0D29" w:themeColor="text1"/>
          <w:sz w:val="26"/>
          <w:szCs w:val="26"/>
          <w:lang w:val="fr-FR"/>
        </w:rPr>
        <w:t>orsque vous avez terminé de choisir les produits, nous passons à la page suivante</w:t>
      </w:r>
      <w:proofErr w:type="gramStart"/>
      <w:r w:rsidR="00033C02">
        <w:rPr>
          <w:rFonts w:eastAsia="Helvetica Neue" w:cstheme="minorHAnsi"/>
          <w:b w:val="0"/>
          <w:bCs/>
          <w:color w:val="0F0D29" w:themeColor="text1"/>
          <w:sz w:val="26"/>
          <w:szCs w:val="26"/>
          <w:lang w:val="fr-FR"/>
        </w:rPr>
        <w:t> </w:t>
      </w:r>
      <w:r>
        <w:rPr>
          <w:rFonts w:eastAsia="Helvetica Neue" w:cstheme="minorHAnsi"/>
          <w:b w:val="0"/>
          <w:bCs/>
          <w:color w:val="0F0D29" w:themeColor="text1"/>
          <w:sz w:val="26"/>
          <w:szCs w:val="26"/>
          <w:lang w:val="fr-FR"/>
        </w:rPr>
        <w:t>:Le</w:t>
      </w:r>
      <w:proofErr w:type="gramEnd"/>
      <w:r>
        <w:rPr>
          <w:rFonts w:eastAsia="Helvetica Neue" w:cstheme="minorHAnsi"/>
          <w:b w:val="0"/>
          <w:bCs/>
          <w:color w:val="0F0D29" w:themeColor="text1"/>
          <w:sz w:val="26"/>
          <w:szCs w:val="26"/>
          <w:lang w:val="fr-FR"/>
        </w:rPr>
        <w:t xml:space="preserve"> panier </w:t>
      </w:r>
      <w:r w:rsidRPr="00FA2A83">
        <w:rPr>
          <w:rFonts w:eastAsia="Helvetica Neue" w:cstheme="minorHAnsi"/>
          <w:b w:val="0"/>
          <w:bCs/>
          <w:color w:val="0F0D29" w:themeColor="text1"/>
          <w:sz w:val="26"/>
          <w:szCs w:val="26"/>
          <w:lang w:val="fr-FR"/>
        </w:rPr>
        <w:t>où nous trouvons ce que nous choisissons et nous pouvons également en supprimer un si vous le souhaitez</w:t>
      </w:r>
    </w:p>
    <w:p w14:paraId="77DDE15F" w14:textId="77777777" w:rsidR="00FA2A83" w:rsidRDefault="00FA2A83" w:rsidP="00FA2A83">
      <w:pPr>
        <w:rPr>
          <w:rFonts w:eastAsia="Helvetica Neue" w:cstheme="minorHAnsi"/>
          <w:b w:val="0"/>
          <w:bCs/>
          <w:color w:val="0F0D29" w:themeColor="text1"/>
          <w:sz w:val="26"/>
          <w:szCs w:val="26"/>
          <w:lang w:val="fr-FR"/>
        </w:rPr>
      </w:pPr>
    </w:p>
    <w:p w14:paraId="567A0660" w14:textId="398117DE" w:rsidR="00FA2A83" w:rsidRDefault="000E42F8" w:rsidP="00FA2A83">
      <w:pPr>
        <w:rPr>
          <w:rFonts w:eastAsia="Helvetica Neue" w:cstheme="minorHAnsi"/>
          <w:i/>
          <w:iCs/>
          <w:color w:val="00B050"/>
          <w:szCs w:val="28"/>
          <w:lang w:val="fr-FR"/>
        </w:rPr>
      </w:pPr>
      <w:r w:rsidRPr="000E42F8">
        <w:rPr>
          <w:rFonts w:eastAsia="Helvetica Neue" w:cstheme="minorHAnsi"/>
          <w:i/>
          <w:iCs/>
          <w:color w:val="00B050"/>
          <w:szCs w:val="28"/>
          <w:lang w:val="fr-FR"/>
        </w:rPr>
        <w:t>2-</w:t>
      </w:r>
      <w:r w:rsidRPr="000E42F8">
        <w:rPr>
          <w:rFonts w:eastAsia="Helvetica Neue" w:cstheme="minorHAnsi"/>
          <w:i/>
          <w:iCs/>
          <w:color w:val="00B050"/>
          <w:szCs w:val="28"/>
          <w:u w:val="single"/>
          <w:lang w:val="fr-FR"/>
        </w:rPr>
        <w:t>Charte graphique</w:t>
      </w:r>
      <w:r w:rsidR="00033C02">
        <w:rPr>
          <w:rFonts w:eastAsia="Helvetica Neue" w:cstheme="minorHAnsi"/>
          <w:i/>
          <w:iCs/>
          <w:color w:val="00B050"/>
          <w:szCs w:val="28"/>
          <w:lang w:val="fr-FR"/>
        </w:rPr>
        <w:t> </w:t>
      </w:r>
      <w:r w:rsidRPr="000E42F8">
        <w:rPr>
          <w:rFonts w:eastAsia="Helvetica Neue" w:cstheme="minorHAnsi"/>
          <w:i/>
          <w:iCs/>
          <w:color w:val="00B050"/>
          <w:szCs w:val="28"/>
          <w:lang w:val="fr-FR"/>
        </w:rPr>
        <w:t>:</w:t>
      </w:r>
    </w:p>
    <w:p w14:paraId="5E554D06" w14:textId="30937415" w:rsidR="00033C02" w:rsidRDefault="00033C02" w:rsidP="00FA2A83">
      <w:pPr>
        <w:rPr>
          <w:rFonts w:eastAsia="Helvetica Neue" w:cstheme="minorHAnsi"/>
          <w:i/>
          <w:iCs/>
          <w:color w:val="00B050"/>
          <w:szCs w:val="28"/>
          <w:lang w:val="fr-FR"/>
        </w:rPr>
      </w:pPr>
      <w:r>
        <w:rPr>
          <w:rFonts w:eastAsia="Helvetica Neue" w:cstheme="minorHAnsi"/>
          <w:i/>
          <w:iCs/>
          <w:noProof/>
          <w:color w:val="00B050"/>
          <w:szCs w:val="28"/>
          <w:lang w:val="fr-FR"/>
        </w:rPr>
        <mc:AlternateContent>
          <mc:Choice Requires="wps">
            <w:drawing>
              <wp:anchor distT="0" distB="0" distL="114300" distR="114300" simplePos="0" relativeHeight="251656192" behindDoc="0" locked="0" layoutInCell="1" allowOverlap="1" wp14:anchorId="37F4C2B2" wp14:editId="5B26709B">
                <wp:simplePos x="0" y="0"/>
                <wp:positionH relativeFrom="margin">
                  <wp:align>center</wp:align>
                </wp:positionH>
                <wp:positionV relativeFrom="paragraph">
                  <wp:posOffset>647700</wp:posOffset>
                </wp:positionV>
                <wp:extent cx="6545580" cy="24917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6545580" cy="2491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D87673" w14:textId="47C4A83F"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En y associant le mot graphique, le résultat est un</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document de référence appelé charte graphique, il</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contient les règles fondamentales d’utilisation des</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signes graphiques constituant l’identité visuelle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d’une entreprise, d’une marque, d’une organisation</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 xml:space="preserve">ou d’un </w:t>
                            </w:r>
                            <w:r w:rsidRPr="000E42F8">
                              <w:rPr>
                                <w:rFonts w:ascii="Arimo-Regular" w:eastAsiaTheme="minorHAnsi" w:hAnsi="Arimo-Regular" w:cs="OpenSans-Regular"/>
                                <w:b w:val="0"/>
                                <w:color w:val="auto"/>
                                <w:sz w:val="26"/>
                                <w:szCs w:val="26"/>
                                <w:lang w:val="fr-TN"/>
                              </w:rPr>
                              <w:t>projet. L’élément</w:t>
                            </w:r>
                            <w:r w:rsidRPr="000E42F8">
                              <w:rPr>
                                <w:rFonts w:ascii="Arimo-Regular" w:eastAsiaTheme="minorHAnsi" w:hAnsi="Arimo-Regular" w:cs="OpenSans-Regular"/>
                                <w:b w:val="0"/>
                                <w:color w:val="auto"/>
                                <w:sz w:val="26"/>
                                <w:szCs w:val="26"/>
                                <w:lang w:val="fr-TN"/>
                              </w:rPr>
                              <w:t xml:space="preserve"> central d’une charte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graphique est le logo donc nous avons choisit de</w:t>
                            </w:r>
                          </w:p>
                          <w:p w14:paraId="6CEABEA4" w14:textId="42FED8B6"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proofErr w:type="gramStart"/>
                            <w:r w:rsidRPr="000E42F8">
                              <w:rPr>
                                <w:rFonts w:ascii="Arimo-Regular" w:eastAsiaTheme="minorHAnsi" w:hAnsi="Arimo-Regular" w:cs="OpenSans-Regular"/>
                                <w:b w:val="0"/>
                                <w:color w:val="auto"/>
                                <w:sz w:val="26"/>
                                <w:szCs w:val="26"/>
                                <w:lang w:val="fr-TN"/>
                              </w:rPr>
                              <w:t>représenter</w:t>
                            </w:r>
                            <w:proofErr w:type="gramEnd"/>
                            <w:r w:rsidRPr="000E42F8">
                              <w:rPr>
                                <w:rFonts w:ascii="Arimo-Regular" w:eastAsiaTheme="minorHAnsi" w:hAnsi="Arimo-Regular" w:cs="OpenSans-Regular"/>
                                <w:b w:val="0"/>
                                <w:color w:val="auto"/>
                                <w:sz w:val="26"/>
                                <w:szCs w:val="26"/>
                                <w:lang w:val="fr-TN"/>
                              </w:rPr>
                              <w:t xml:space="preserve"> notre application par un curseur qui</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facilite la compréhension de notre idée ( click and</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 xml:space="preserve">shopping ) un site de </w:t>
                            </w:r>
                            <w:r w:rsidRPr="000E42F8">
                              <w:rPr>
                                <w:rFonts w:ascii="Arimo-Regular" w:eastAsiaTheme="minorHAnsi" w:hAnsi="Arimo-Regular" w:cs="OpenSans-Regular"/>
                                <w:b w:val="0"/>
                                <w:color w:val="auto"/>
                                <w:sz w:val="26"/>
                                <w:szCs w:val="26"/>
                                <w:lang w:val="fr-TN"/>
                              </w:rPr>
                              <w:t>e-Commerce</w:t>
                            </w:r>
                            <w:r w:rsidRPr="000E42F8">
                              <w:rPr>
                                <w:rFonts w:ascii="Arimo-Regular" w:eastAsiaTheme="minorHAnsi" w:hAnsi="Arimo-Regular" w:cs="OpenSans-Regular"/>
                                <w:b w:val="0"/>
                                <w:color w:val="auto"/>
                                <w:sz w:val="26"/>
                                <w:szCs w:val="26"/>
                                <w:lang w:val="fr-TN"/>
                              </w:rPr>
                              <w:t xml:space="preserve"> avec un logo d’un</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 xml:space="preserve">camion et un </w:t>
                            </w:r>
                            <w:proofErr w:type="spellStart"/>
                            <w:r w:rsidRPr="000E42F8">
                              <w:rPr>
                                <w:rFonts w:ascii="Arimo-Regular" w:eastAsiaTheme="minorHAnsi" w:hAnsi="Arimo-Regular" w:cs="OpenSans-Regular"/>
                                <w:b w:val="0"/>
                                <w:color w:val="auto"/>
                                <w:sz w:val="26"/>
                                <w:szCs w:val="26"/>
                                <w:lang w:val="fr-TN"/>
                              </w:rPr>
                              <w:t>slogant</w:t>
                            </w:r>
                            <w:proofErr w:type="spellEnd"/>
                            <w:r w:rsidRPr="000E42F8">
                              <w:rPr>
                                <w:rFonts w:ascii="Arimo-Regular" w:eastAsiaTheme="minorHAnsi" w:hAnsi="Arimo-Regular" w:cs="OpenSans-Regular"/>
                                <w:b w:val="0"/>
                                <w:color w:val="auto"/>
                                <w:sz w:val="26"/>
                                <w:szCs w:val="26"/>
                                <w:lang w:val="fr-TN"/>
                              </w:rPr>
                              <w:t xml:space="preserve"> de livraison</w:t>
                            </w:r>
                          </w:p>
                          <w:p w14:paraId="1FD0E410" w14:textId="7CC81576"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Les couleurs doivent rester limité pour simplifier la</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mémorisation de l’identité visuelle et sa</w:t>
                            </w:r>
                          </w:p>
                          <w:p w14:paraId="5AD7CA32" w14:textId="0853CDDB"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différenciation par rapport à la concurrence.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Les couleurs principales de notre application sont le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Bold"/>
                                <w:bCs/>
                                <w:color w:val="auto"/>
                                <w:sz w:val="26"/>
                                <w:szCs w:val="26"/>
                                <w:lang w:val="fr-TN"/>
                              </w:rPr>
                              <w:t>noir,</w:t>
                            </w:r>
                            <w:r w:rsidRPr="000E42F8">
                              <w:rPr>
                                <w:rFonts w:ascii="Arimo-Regular" w:eastAsiaTheme="minorHAnsi" w:hAnsi="Arimo-Regular" w:cs="OpenSans-Bold"/>
                                <w:bCs/>
                                <w:color w:val="auto"/>
                                <w:sz w:val="26"/>
                                <w:szCs w:val="26"/>
                                <w:lang w:val="fr-TN"/>
                              </w:rPr>
                              <w:t xml:space="preserve"> gris et blanc</w:t>
                            </w:r>
                            <w:r w:rsidRPr="000E42F8">
                              <w:rPr>
                                <w:rFonts w:ascii="Arimo-Regular" w:eastAsiaTheme="minorHAnsi" w:hAnsi="Arimo-Regular" w:cs="OpenSans-Regular"/>
                                <w:b w:val="0"/>
                                <w:color w:val="auto"/>
                                <w:sz w:val="26"/>
                                <w:szCs w:val="26"/>
                                <w:lang w:val="fr-TN"/>
                              </w:rPr>
                              <w:t>.</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Ainsi que le vert pour notre titre d’application avec le</w:t>
                            </w:r>
                            <w:r>
                              <w:rPr>
                                <w:rFonts w:ascii="Arimo-Regular" w:eastAsiaTheme="minorHAnsi" w:hAnsi="Arimo-Regular" w:cs="OpenSans-Regular"/>
                                <w:b w:val="0"/>
                                <w:color w:val="auto"/>
                                <w:sz w:val="26"/>
                                <w:szCs w:val="26"/>
                                <w:lang w:val="fr-FR"/>
                              </w:rPr>
                              <w:t xml:space="preserve"> </w:t>
                            </w:r>
                            <w:proofErr w:type="spellStart"/>
                            <w:proofErr w:type="gramStart"/>
                            <w:r>
                              <w:rPr>
                                <w:rFonts w:ascii="Arimo-Regular" w:eastAsiaTheme="minorHAnsi" w:hAnsi="Arimo-Regular" w:cs="OpenSans-Regular"/>
                                <w:b w:val="0"/>
                                <w:color w:val="auto"/>
                                <w:sz w:val="26"/>
                                <w:szCs w:val="26"/>
                                <w:lang w:val="fr-FR"/>
                              </w:rPr>
                              <w:t>vert,bleu</w:t>
                            </w:r>
                            <w:proofErr w:type="spellEnd"/>
                            <w:proofErr w:type="gramEnd"/>
                            <w:r>
                              <w:rPr>
                                <w:rFonts w:ascii="Arimo-Regular" w:eastAsiaTheme="minorHAnsi" w:hAnsi="Arimo-Regular" w:cs="OpenSans-Regular"/>
                                <w:b w:val="0"/>
                                <w:color w:val="auto"/>
                                <w:sz w:val="26"/>
                                <w:szCs w:val="26"/>
                                <w:lang w:val="fr-FR"/>
                              </w:rPr>
                              <w:t xml:space="preserve"> ,rose , jaune </w:t>
                            </w:r>
                            <w:r w:rsidRPr="000E42F8">
                              <w:rPr>
                                <w:rFonts w:ascii="Arimo-Regular" w:eastAsiaTheme="minorHAnsi" w:hAnsi="Arimo-Regular" w:cs="OpenSans-Regular"/>
                                <w:b w:val="0"/>
                                <w:color w:val="auto"/>
                                <w:sz w:val="26"/>
                                <w:szCs w:val="26"/>
                                <w:lang w:val="fr-TN"/>
                              </w:rPr>
                              <w:t xml:space="preserve"> et rouge pour les différents buttons.</w:t>
                            </w:r>
                          </w:p>
                          <w:p w14:paraId="6B3DA396" w14:textId="16721729" w:rsid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L’objectif de notre charte est de représenter</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l’application et l’interface d’une manière simple et</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belle à l’utilisation et pour assurer l’identité et</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l’image de notre application.</w:t>
                            </w:r>
                          </w:p>
                          <w:p w14:paraId="31EF2BBB" w14:textId="77777777"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4C2B2" id="Text Box 22" o:spid="_x0000_s1035" type="#_x0000_t202" style="position:absolute;margin-left:0;margin-top:51pt;width:515.4pt;height:196.2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" filled="f" stroked="f">
                <v:textbox>
                  <w:txbxContent>
                    <w:p w14:paraId="2AD87673" w14:textId="47C4A83F"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En y associant le mot graphique, le résultat est un</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document de référence appelé charte graphique, il</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contient les règles fondamentales d’utilisation des</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signes graphiques constituant l’identité visuelle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d’une entreprise, d’une marque, d’une organisation</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 xml:space="preserve">ou d’un </w:t>
                      </w:r>
                      <w:r w:rsidRPr="000E42F8">
                        <w:rPr>
                          <w:rFonts w:ascii="Arimo-Regular" w:eastAsiaTheme="minorHAnsi" w:hAnsi="Arimo-Regular" w:cs="OpenSans-Regular"/>
                          <w:b w:val="0"/>
                          <w:color w:val="auto"/>
                          <w:sz w:val="26"/>
                          <w:szCs w:val="26"/>
                          <w:lang w:val="fr-TN"/>
                        </w:rPr>
                        <w:t>projet. L’élément</w:t>
                      </w:r>
                      <w:r w:rsidRPr="000E42F8">
                        <w:rPr>
                          <w:rFonts w:ascii="Arimo-Regular" w:eastAsiaTheme="minorHAnsi" w:hAnsi="Arimo-Regular" w:cs="OpenSans-Regular"/>
                          <w:b w:val="0"/>
                          <w:color w:val="auto"/>
                          <w:sz w:val="26"/>
                          <w:szCs w:val="26"/>
                          <w:lang w:val="fr-TN"/>
                        </w:rPr>
                        <w:t xml:space="preserve"> central d’une charte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graphique est le logo donc nous avons choisit de</w:t>
                      </w:r>
                    </w:p>
                    <w:p w14:paraId="6CEABEA4" w14:textId="42FED8B6"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proofErr w:type="gramStart"/>
                      <w:r w:rsidRPr="000E42F8">
                        <w:rPr>
                          <w:rFonts w:ascii="Arimo-Regular" w:eastAsiaTheme="minorHAnsi" w:hAnsi="Arimo-Regular" w:cs="OpenSans-Regular"/>
                          <w:b w:val="0"/>
                          <w:color w:val="auto"/>
                          <w:sz w:val="26"/>
                          <w:szCs w:val="26"/>
                          <w:lang w:val="fr-TN"/>
                        </w:rPr>
                        <w:t>représenter</w:t>
                      </w:r>
                      <w:proofErr w:type="gramEnd"/>
                      <w:r w:rsidRPr="000E42F8">
                        <w:rPr>
                          <w:rFonts w:ascii="Arimo-Regular" w:eastAsiaTheme="minorHAnsi" w:hAnsi="Arimo-Regular" w:cs="OpenSans-Regular"/>
                          <w:b w:val="0"/>
                          <w:color w:val="auto"/>
                          <w:sz w:val="26"/>
                          <w:szCs w:val="26"/>
                          <w:lang w:val="fr-TN"/>
                        </w:rPr>
                        <w:t xml:space="preserve"> notre application par un curseur qui</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facilite la compréhension de notre idée ( click and</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 xml:space="preserve">shopping ) un site de </w:t>
                      </w:r>
                      <w:r w:rsidRPr="000E42F8">
                        <w:rPr>
                          <w:rFonts w:ascii="Arimo-Regular" w:eastAsiaTheme="minorHAnsi" w:hAnsi="Arimo-Regular" w:cs="OpenSans-Regular"/>
                          <w:b w:val="0"/>
                          <w:color w:val="auto"/>
                          <w:sz w:val="26"/>
                          <w:szCs w:val="26"/>
                          <w:lang w:val="fr-TN"/>
                        </w:rPr>
                        <w:t>e-Commerce</w:t>
                      </w:r>
                      <w:r w:rsidRPr="000E42F8">
                        <w:rPr>
                          <w:rFonts w:ascii="Arimo-Regular" w:eastAsiaTheme="minorHAnsi" w:hAnsi="Arimo-Regular" w:cs="OpenSans-Regular"/>
                          <w:b w:val="0"/>
                          <w:color w:val="auto"/>
                          <w:sz w:val="26"/>
                          <w:szCs w:val="26"/>
                          <w:lang w:val="fr-TN"/>
                        </w:rPr>
                        <w:t xml:space="preserve"> avec un logo d’un</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 xml:space="preserve">camion et un </w:t>
                      </w:r>
                      <w:proofErr w:type="spellStart"/>
                      <w:r w:rsidRPr="000E42F8">
                        <w:rPr>
                          <w:rFonts w:ascii="Arimo-Regular" w:eastAsiaTheme="minorHAnsi" w:hAnsi="Arimo-Regular" w:cs="OpenSans-Regular"/>
                          <w:b w:val="0"/>
                          <w:color w:val="auto"/>
                          <w:sz w:val="26"/>
                          <w:szCs w:val="26"/>
                          <w:lang w:val="fr-TN"/>
                        </w:rPr>
                        <w:t>slogant</w:t>
                      </w:r>
                      <w:proofErr w:type="spellEnd"/>
                      <w:r w:rsidRPr="000E42F8">
                        <w:rPr>
                          <w:rFonts w:ascii="Arimo-Regular" w:eastAsiaTheme="minorHAnsi" w:hAnsi="Arimo-Regular" w:cs="OpenSans-Regular"/>
                          <w:b w:val="0"/>
                          <w:color w:val="auto"/>
                          <w:sz w:val="26"/>
                          <w:szCs w:val="26"/>
                          <w:lang w:val="fr-TN"/>
                        </w:rPr>
                        <w:t xml:space="preserve"> de livraison</w:t>
                      </w:r>
                    </w:p>
                    <w:p w14:paraId="1FD0E410" w14:textId="7CC81576"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Les couleurs doivent rester limité pour simplifier la</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mémorisation de l’identité visuelle et sa</w:t>
                      </w:r>
                    </w:p>
                    <w:p w14:paraId="5AD7CA32" w14:textId="0853CDDB"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différenciation par rapport à la concurrence.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Les couleurs principales de notre application sont le</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Bold"/>
                          <w:bCs/>
                          <w:color w:val="auto"/>
                          <w:sz w:val="26"/>
                          <w:szCs w:val="26"/>
                          <w:lang w:val="fr-TN"/>
                        </w:rPr>
                        <w:t>noir,</w:t>
                      </w:r>
                      <w:r w:rsidRPr="000E42F8">
                        <w:rPr>
                          <w:rFonts w:ascii="Arimo-Regular" w:eastAsiaTheme="minorHAnsi" w:hAnsi="Arimo-Regular" w:cs="OpenSans-Bold"/>
                          <w:bCs/>
                          <w:color w:val="auto"/>
                          <w:sz w:val="26"/>
                          <w:szCs w:val="26"/>
                          <w:lang w:val="fr-TN"/>
                        </w:rPr>
                        <w:t xml:space="preserve"> gris et blanc</w:t>
                      </w:r>
                      <w:r w:rsidRPr="000E42F8">
                        <w:rPr>
                          <w:rFonts w:ascii="Arimo-Regular" w:eastAsiaTheme="minorHAnsi" w:hAnsi="Arimo-Regular" w:cs="OpenSans-Regular"/>
                          <w:b w:val="0"/>
                          <w:color w:val="auto"/>
                          <w:sz w:val="26"/>
                          <w:szCs w:val="26"/>
                          <w:lang w:val="fr-TN"/>
                        </w:rPr>
                        <w:t>.</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Ainsi que le vert pour notre titre d’application avec le</w:t>
                      </w:r>
                      <w:r>
                        <w:rPr>
                          <w:rFonts w:ascii="Arimo-Regular" w:eastAsiaTheme="minorHAnsi" w:hAnsi="Arimo-Regular" w:cs="OpenSans-Regular"/>
                          <w:b w:val="0"/>
                          <w:color w:val="auto"/>
                          <w:sz w:val="26"/>
                          <w:szCs w:val="26"/>
                          <w:lang w:val="fr-FR"/>
                        </w:rPr>
                        <w:t xml:space="preserve"> </w:t>
                      </w:r>
                      <w:proofErr w:type="spellStart"/>
                      <w:proofErr w:type="gramStart"/>
                      <w:r>
                        <w:rPr>
                          <w:rFonts w:ascii="Arimo-Regular" w:eastAsiaTheme="minorHAnsi" w:hAnsi="Arimo-Regular" w:cs="OpenSans-Regular"/>
                          <w:b w:val="0"/>
                          <w:color w:val="auto"/>
                          <w:sz w:val="26"/>
                          <w:szCs w:val="26"/>
                          <w:lang w:val="fr-FR"/>
                        </w:rPr>
                        <w:t>vert,bleu</w:t>
                      </w:r>
                      <w:proofErr w:type="spellEnd"/>
                      <w:proofErr w:type="gramEnd"/>
                      <w:r>
                        <w:rPr>
                          <w:rFonts w:ascii="Arimo-Regular" w:eastAsiaTheme="minorHAnsi" w:hAnsi="Arimo-Regular" w:cs="OpenSans-Regular"/>
                          <w:b w:val="0"/>
                          <w:color w:val="auto"/>
                          <w:sz w:val="26"/>
                          <w:szCs w:val="26"/>
                          <w:lang w:val="fr-FR"/>
                        </w:rPr>
                        <w:t xml:space="preserve"> ,rose , jaune </w:t>
                      </w:r>
                      <w:r w:rsidRPr="000E42F8">
                        <w:rPr>
                          <w:rFonts w:ascii="Arimo-Regular" w:eastAsiaTheme="minorHAnsi" w:hAnsi="Arimo-Regular" w:cs="OpenSans-Regular"/>
                          <w:b w:val="0"/>
                          <w:color w:val="auto"/>
                          <w:sz w:val="26"/>
                          <w:szCs w:val="26"/>
                          <w:lang w:val="fr-TN"/>
                        </w:rPr>
                        <w:t xml:space="preserve"> et rouge pour les différents buttons.</w:t>
                      </w:r>
                    </w:p>
                    <w:p w14:paraId="6B3DA396" w14:textId="16721729" w:rsid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r w:rsidRPr="000E42F8">
                        <w:rPr>
                          <w:rFonts w:ascii="Arimo-Regular" w:eastAsiaTheme="minorHAnsi" w:hAnsi="Arimo-Regular" w:cs="OpenSans-Regular"/>
                          <w:b w:val="0"/>
                          <w:color w:val="auto"/>
                          <w:sz w:val="26"/>
                          <w:szCs w:val="26"/>
                          <w:lang w:val="fr-TN"/>
                        </w:rPr>
                        <w:t>L’objectif de notre charte est de représenter</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l’application et l’interface d’une manière simple et</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belle à l’utilisation et pour assurer l’identité et</w:t>
                      </w:r>
                      <w:r>
                        <w:rPr>
                          <w:rFonts w:ascii="Arimo-Regular" w:eastAsiaTheme="minorHAnsi" w:hAnsi="Arimo-Regular" w:cs="OpenSans-Regular"/>
                          <w:b w:val="0"/>
                          <w:color w:val="auto"/>
                          <w:sz w:val="26"/>
                          <w:szCs w:val="26"/>
                          <w:lang w:val="fr-FR"/>
                        </w:rPr>
                        <w:t xml:space="preserve"> </w:t>
                      </w:r>
                      <w:r w:rsidRPr="000E42F8">
                        <w:rPr>
                          <w:rFonts w:ascii="Arimo-Regular" w:eastAsiaTheme="minorHAnsi" w:hAnsi="Arimo-Regular" w:cs="OpenSans-Regular"/>
                          <w:b w:val="0"/>
                          <w:color w:val="auto"/>
                          <w:sz w:val="26"/>
                          <w:szCs w:val="26"/>
                          <w:lang w:val="fr-TN"/>
                        </w:rPr>
                        <w:t>l’image de notre application.</w:t>
                      </w:r>
                    </w:p>
                    <w:p w14:paraId="31EF2BBB" w14:textId="77777777" w:rsidR="000E42F8" w:rsidRPr="000E42F8" w:rsidRDefault="000E42F8" w:rsidP="000E42F8">
                      <w:pPr>
                        <w:autoSpaceDE w:val="0"/>
                        <w:autoSpaceDN w:val="0"/>
                        <w:adjustRightInd w:val="0"/>
                        <w:spacing w:line="240" w:lineRule="auto"/>
                        <w:rPr>
                          <w:rFonts w:ascii="Arimo-Regular" w:eastAsiaTheme="minorHAnsi" w:hAnsi="Arimo-Regular" w:cs="OpenSans-Regular"/>
                          <w:b w:val="0"/>
                          <w:color w:val="auto"/>
                          <w:sz w:val="26"/>
                          <w:szCs w:val="26"/>
                          <w:lang w:val="fr-TN"/>
                        </w:rPr>
                      </w:pPr>
                    </w:p>
                  </w:txbxContent>
                </v:textbox>
                <w10:wrap anchorx="margin"/>
              </v:shape>
            </w:pict>
          </mc:Fallback>
        </mc:AlternateContent>
      </w:r>
      <w:r>
        <w:rPr>
          <w:rFonts w:eastAsia="Helvetica Neue" w:cstheme="minorHAnsi"/>
          <w:i/>
          <w:iCs/>
          <w:noProof/>
          <w:color w:val="00B050"/>
          <w:szCs w:val="28"/>
          <w:lang w:val="fr-FR"/>
        </w:rPr>
        <w:drawing>
          <wp:inline distT="0" distB="0" distL="0" distR="0" wp14:anchorId="340F128E" wp14:editId="5D5A1A01">
            <wp:extent cx="464820" cy="464820"/>
            <wp:effectExtent l="0" t="0" r="0" b="0"/>
            <wp:docPr id="24" name="Graphic 2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oppingcart.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464820" cy="464820"/>
                    </a:xfrm>
                    <a:prstGeom prst="rect">
                      <a:avLst/>
                    </a:prstGeom>
                  </pic:spPr>
                </pic:pic>
              </a:graphicData>
            </a:graphic>
          </wp:inline>
        </w:drawing>
      </w:r>
    </w:p>
    <w:p w14:paraId="23D924F8" w14:textId="77777777" w:rsidR="00033C02" w:rsidRDefault="00033C02">
      <w:pPr>
        <w:spacing w:after="200"/>
        <w:rPr>
          <w:rFonts w:eastAsia="Helvetica Neue" w:cstheme="minorHAnsi"/>
          <w:i/>
          <w:iCs/>
          <w:color w:val="00B050"/>
          <w:szCs w:val="28"/>
          <w:lang w:val="fr-FR"/>
        </w:rPr>
      </w:pPr>
      <w:r>
        <w:rPr>
          <w:rFonts w:eastAsia="Helvetica Neue" w:cstheme="minorHAnsi"/>
          <w:i/>
          <w:iCs/>
          <w:color w:val="00B050"/>
          <w:szCs w:val="28"/>
          <w:lang w:val="fr-FR"/>
        </w:rPr>
        <w:br w:type="page"/>
      </w:r>
    </w:p>
    <w:p w14:paraId="2F998BC3" w14:textId="27DE7488" w:rsidR="00387EC4" w:rsidRDefault="00033C02" w:rsidP="00033C02">
      <w:pPr>
        <w:rPr>
          <w:rFonts w:asciiTheme="majorHAnsi" w:eastAsia="Helvetica Neue" w:hAnsiTheme="majorHAnsi" w:cstheme="majorHAnsi"/>
          <w:i/>
          <w:iCs/>
          <w:color w:val="FF0000"/>
          <w:sz w:val="32"/>
          <w:szCs w:val="32"/>
          <w:lang w:val="fr-FR"/>
        </w:rPr>
      </w:pPr>
      <w:r w:rsidRPr="00033C02">
        <w:rPr>
          <w:rFonts w:asciiTheme="majorHAnsi" w:eastAsia="Helvetica Neue" w:hAnsiTheme="majorHAnsi" w:cstheme="majorHAnsi"/>
          <w:i/>
          <w:iCs/>
          <w:noProof/>
          <w:color w:val="FF0000"/>
          <w:sz w:val="32"/>
          <w:szCs w:val="32"/>
          <w:lang w:val="fr-FR"/>
        </w:rPr>
        <w:lastRenderedPageBreak/>
        <w:drawing>
          <wp:anchor distT="0" distB="0" distL="114300" distR="114300" simplePos="0" relativeHeight="251666432" behindDoc="0" locked="0" layoutInCell="1" allowOverlap="1" wp14:anchorId="1DEBA0B7" wp14:editId="4619E9D6">
            <wp:simplePos x="0" y="0"/>
            <wp:positionH relativeFrom="margin">
              <wp:posOffset>1516380</wp:posOffset>
            </wp:positionH>
            <wp:positionV relativeFrom="paragraph">
              <wp:posOffset>30480</wp:posOffset>
            </wp:positionV>
            <wp:extent cx="3535680" cy="358902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1651699_633628090634703_1781553212666726108_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35680" cy="3589020"/>
                    </a:xfrm>
                    <a:prstGeom prst="rect">
                      <a:avLst/>
                    </a:prstGeom>
                    <a:ln>
                      <a:noFill/>
                    </a:ln>
                    <a:effectLst>
                      <a:softEdge rad="112500"/>
                    </a:effectLst>
                  </pic:spPr>
                </pic:pic>
              </a:graphicData>
            </a:graphic>
            <wp14:sizeRelV relativeFrom="margin">
              <wp14:pctHeight>0</wp14:pctHeight>
            </wp14:sizeRelV>
          </wp:anchor>
        </w:drawing>
      </w:r>
      <w:r w:rsidRPr="00033C02">
        <w:rPr>
          <w:rFonts w:asciiTheme="majorHAnsi" w:eastAsia="Helvetica Neue" w:hAnsiTheme="majorHAnsi" w:cstheme="majorHAnsi"/>
          <w:i/>
          <w:iCs/>
          <w:noProof/>
          <w:color w:val="FF0000"/>
          <w:sz w:val="32"/>
          <w:szCs w:val="32"/>
          <w:lang w:val="fr-FR"/>
        </w:rPr>
        <w:drawing>
          <wp:inline distT="0" distB="0" distL="0" distR="0" wp14:anchorId="14378DA8" wp14:editId="340D488E">
            <wp:extent cx="4343400" cy="4655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1692440_344912119932750_6167674808099295429_n.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4655820"/>
                    </a:xfrm>
                    <a:prstGeom prst="rect">
                      <a:avLst/>
                    </a:prstGeom>
                    <a:ln>
                      <a:noFill/>
                    </a:ln>
                    <a:effectLst>
                      <a:softEdge rad="112500"/>
                    </a:effectLst>
                  </pic:spPr>
                </pic:pic>
              </a:graphicData>
            </a:graphic>
          </wp:inline>
        </w:drawing>
      </w:r>
      <w:r w:rsidRPr="00033C02">
        <w:rPr>
          <w:rFonts w:asciiTheme="majorHAnsi" w:eastAsia="Helvetica Neue" w:hAnsiTheme="majorHAnsi" w:cstheme="majorHAnsi"/>
          <w:i/>
          <w:iCs/>
          <w:color w:val="FF0000"/>
          <w:sz w:val="32"/>
          <w:szCs w:val="32"/>
          <w:lang w:val="fr-FR"/>
        </w:rPr>
        <w:br w:type="textWrapping" w:clear="all"/>
      </w:r>
      <w:r w:rsidRPr="00033C02">
        <w:rPr>
          <w:rFonts w:asciiTheme="majorHAnsi" w:eastAsia="Helvetica Neue" w:hAnsiTheme="majorHAnsi" w:cstheme="majorHAnsi"/>
          <w:i/>
          <w:iCs/>
          <w:color w:val="FF0000"/>
          <w:sz w:val="32"/>
          <w:szCs w:val="32"/>
          <w:lang w:val="fr-FR"/>
        </w:rPr>
        <w:lastRenderedPageBreak/>
        <w:t xml:space="preserve">IV- </w:t>
      </w:r>
      <w:r w:rsidRPr="00033C02">
        <w:rPr>
          <w:rFonts w:asciiTheme="majorHAnsi" w:eastAsia="Helvetica Neue" w:hAnsiTheme="majorHAnsi" w:cstheme="majorHAnsi"/>
          <w:i/>
          <w:iCs/>
          <w:color w:val="FF0000"/>
          <w:sz w:val="32"/>
          <w:szCs w:val="32"/>
          <w:u w:val="single"/>
          <w:lang w:val="fr-FR"/>
        </w:rPr>
        <w:t>Le Planning</w:t>
      </w:r>
      <w:r w:rsidRPr="00033C02">
        <w:rPr>
          <w:rFonts w:asciiTheme="majorHAnsi" w:eastAsia="Helvetica Neue" w:hAnsiTheme="majorHAnsi" w:cstheme="majorHAnsi"/>
          <w:i/>
          <w:iCs/>
          <w:color w:val="FF0000"/>
          <w:sz w:val="32"/>
          <w:szCs w:val="32"/>
          <w:lang w:val="fr-FR"/>
        </w:rPr>
        <w:t> :</w:t>
      </w:r>
    </w:p>
    <w:tbl>
      <w:tblPr>
        <w:tblStyle w:val="GridTable6Colorful-Accent3"/>
        <w:tblpPr w:leftFromText="180" w:rightFromText="180" w:vertAnchor="text" w:horzAnchor="margin" w:tblpY="1669"/>
        <w:tblW w:w="0" w:type="auto"/>
        <w:tblLook w:val="04A0" w:firstRow="1" w:lastRow="0" w:firstColumn="1" w:lastColumn="0" w:noHBand="0" w:noVBand="1"/>
      </w:tblPr>
      <w:tblGrid>
        <w:gridCol w:w="4963"/>
        <w:gridCol w:w="4963"/>
      </w:tblGrid>
      <w:tr w:rsidR="00387EC4" w14:paraId="5DF295E2" w14:textId="77777777" w:rsidTr="003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5E07F92E" w14:textId="77777777" w:rsidR="00387EC4" w:rsidRPr="00387EC4" w:rsidRDefault="00387EC4" w:rsidP="00387EC4">
            <w:pPr>
              <w:jc w:val="center"/>
              <w:rPr>
                <w:rFonts w:asciiTheme="majorHAnsi" w:eastAsia="Helvetica Neue" w:hAnsiTheme="majorHAnsi" w:cstheme="majorHAnsi"/>
                <w:i/>
                <w:iCs/>
                <w:color w:val="8F2550"/>
                <w:sz w:val="40"/>
                <w:szCs w:val="40"/>
                <w:u w:val="single"/>
                <w:lang w:val="fr-FR"/>
              </w:rPr>
            </w:pPr>
            <w:r w:rsidRPr="00387EC4">
              <w:rPr>
                <w:rFonts w:asciiTheme="majorHAnsi" w:eastAsia="Helvetica Neue" w:hAnsiTheme="majorHAnsi" w:cstheme="majorHAnsi"/>
                <w:i/>
                <w:iCs/>
                <w:color w:val="8F2550"/>
                <w:sz w:val="40"/>
                <w:szCs w:val="40"/>
                <w:u w:val="single"/>
                <w:lang w:val="fr-FR"/>
              </w:rPr>
              <w:t>Date</w:t>
            </w:r>
          </w:p>
        </w:tc>
        <w:tc>
          <w:tcPr>
            <w:tcW w:w="4963" w:type="dxa"/>
          </w:tcPr>
          <w:p w14:paraId="72EF35DF" w14:textId="77777777" w:rsidR="00387EC4" w:rsidRPr="00387EC4" w:rsidRDefault="00387EC4" w:rsidP="00387EC4">
            <w:pPr>
              <w:jc w:val="center"/>
              <w:cnfStyle w:val="100000000000" w:firstRow="1" w:lastRow="0" w:firstColumn="0" w:lastColumn="0" w:oddVBand="0" w:evenVBand="0" w:oddHBand="0" w:evenHBand="0" w:firstRowFirstColumn="0" w:firstRowLastColumn="0" w:lastRowFirstColumn="0" w:lastRowLastColumn="0"/>
              <w:rPr>
                <w:rFonts w:asciiTheme="majorHAnsi" w:eastAsia="Helvetica Neue" w:hAnsiTheme="majorHAnsi" w:cstheme="majorHAnsi"/>
                <w:i/>
                <w:iCs/>
                <w:color w:val="C00000"/>
                <w:sz w:val="40"/>
                <w:szCs w:val="40"/>
                <w:u w:val="single"/>
                <w:lang w:val="fr-FR"/>
              </w:rPr>
            </w:pPr>
            <w:r w:rsidRPr="00387EC4">
              <w:rPr>
                <w:rFonts w:asciiTheme="majorHAnsi" w:eastAsia="Helvetica Neue" w:hAnsiTheme="majorHAnsi" w:cstheme="majorHAnsi"/>
                <w:i/>
                <w:iCs/>
                <w:color w:val="C00000"/>
                <w:sz w:val="40"/>
                <w:szCs w:val="40"/>
                <w:u w:val="single"/>
                <w:lang w:val="fr-FR"/>
              </w:rPr>
              <w:t>Etapes</w:t>
            </w:r>
          </w:p>
        </w:tc>
      </w:tr>
      <w:tr w:rsidR="00387EC4" w14:paraId="0D2EA4EC" w14:textId="77777777" w:rsidTr="003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3E6CF244" w14:textId="77777777" w:rsidR="00387EC4" w:rsidRPr="00387EC4" w:rsidRDefault="00387EC4" w:rsidP="00387EC4">
            <w:pPr>
              <w:rPr>
                <w:rFonts w:asciiTheme="majorHAnsi" w:eastAsia="Helvetica Neue" w:hAnsiTheme="majorHAnsi" w:cstheme="majorHAnsi"/>
                <w:i/>
                <w:iCs/>
                <w:color w:val="0F0D29" w:themeColor="text1"/>
                <w:sz w:val="32"/>
                <w:szCs w:val="32"/>
                <w:lang w:val="fr-FR"/>
              </w:rPr>
            </w:pPr>
            <w:r w:rsidRPr="00387EC4">
              <w:rPr>
                <w:rFonts w:asciiTheme="majorHAnsi" w:eastAsia="Helvetica Neue" w:hAnsiTheme="majorHAnsi" w:cstheme="majorHAnsi"/>
                <w:i/>
                <w:iCs/>
                <w:color w:val="0F0D29" w:themeColor="text1"/>
                <w:sz w:val="32"/>
                <w:szCs w:val="32"/>
                <w:lang w:val="fr-FR"/>
              </w:rPr>
              <w:t>12/10/2020</w:t>
            </w:r>
          </w:p>
        </w:tc>
        <w:tc>
          <w:tcPr>
            <w:tcW w:w="4963" w:type="dxa"/>
          </w:tcPr>
          <w:p w14:paraId="7496FB82" w14:textId="77777777" w:rsidR="00387EC4" w:rsidRPr="00387EC4" w:rsidRDefault="00387EC4" w:rsidP="00387EC4">
            <w:pPr>
              <w:cnfStyle w:val="000000100000" w:firstRow="0" w:lastRow="0" w:firstColumn="0" w:lastColumn="0" w:oddVBand="0" w:evenVBand="0" w:oddHBand="1" w:evenHBand="0" w:firstRowFirstColumn="0" w:firstRowLastColumn="0" w:lastRowFirstColumn="0" w:lastRowLastColumn="0"/>
              <w:rPr>
                <w:rFonts w:asciiTheme="majorHAnsi" w:eastAsia="Helvetica Neue" w:hAnsiTheme="majorHAnsi" w:cstheme="majorHAnsi"/>
                <w:b w:val="0"/>
                <w:bCs/>
                <w:color w:val="0F0D29" w:themeColor="text1"/>
                <w:szCs w:val="28"/>
                <w:lang w:val="fr-FR"/>
              </w:rPr>
            </w:pPr>
            <w:r w:rsidRPr="00387EC4">
              <w:rPr>
                <w:rFonts w:asciiTheme="majorHAnsi" w:eastAsia="Helvetica Neue" w:hAnsiTheme="majorHAnsi" w:cstheme="majorHAnsi"/>
                <w:i/>
                <w:iCs/>
                <w:color w:val="0F0D29" w:themeColor="text1"/>
                <w:szCs w:val="28"/>
                <w:lang w:val="fr-FR"/>
              </w:rPr>
              <w:t>*</w:t>
            </w:r>
            <w:r w:rsidRPr="00387EC4">
              <w:rPr>
                <w:rFonts w:asciiTheme="majorHAnsi" w:eastAsia="Helvetica Neue" w:hAnsiTheme="majorHAnsi" w:cstheme="majorHAnsi"/>
                <w:b w:val="0"/>
                <w:bCs/>
                <w:color w:val="0F0D29" w:themeColor="text1"/>
                <w:szCs w:val="28"/>
                <w:lang w:val="fr-FR"/>
              </w:rPr>
              <w:t>Désigne de maquette pour le logiciel</w:t>
            </w:r>
          </w:p>
          <w:p w14:paraId="5F3B9E24" w14:textId="77777777" w:rsidR="00387EC4" w:rsidRPr="00387EC4" w:rsidRDefault="00387EC4" w:rsidP="00387EC4">
            <w:pPr>
              <w:cnfStyle w:val="000000100000" w:firstRow="0" w:lastRow="0" w:firstColumn="0" w:lastColumn="0" w:oddVBand="0" w:evenVBand="0" w:oddHBand="1" w:evenHBand="0" w:firstRowFirstColumn="0" w:firstRowLastColumn="0" w:lastRowFirstColumn="0" w:lastRowLastColumn="0"/>
              <w:rPr>
                <w:rFonts w:asciiTheme="majorHAnsi" w:eastAsia="Helvetica Neue" w:hAnsiTheme="majorHAnsi" w:cstheme="majorHAnsi"/>
                <w:b w:val="0"/>
                <w:bCs/>
                <w:color w:val="0F0D29" w:themeColor="text1"/>
                <w:sz w:val="32"/>
                <w:szCs w:val="32"/>
                <w:lang w:val="fr-FR"/>
              </w:rPr>
            </w:pPr>
            <w:r w:rsidRPr="00387EC4">
              <w:rPr>
                <w:rFonts w:asciiTheme="majorHAnsi" w:eastAsia="Helvetica Neue" w:hAnsiTheme="majorHAnsi" w:cstheme="majorHAnsi"/>
                <w:b w:val="0"/>
                <w:bCs/>
                <w:color w:val="0F0D29" w:themeColor="text1"/>
                <w:szCs w:val="28"/>
                <w:lang w:val="fr-FR"/>
              </w:rPr>
              <w:t>*Cahier de charge</w:t>
            </w:r>
          </w:p>
        </w:tc>
      </w:tr>
      <w:tr w:rsidR="00387EC4" w14:paraId="7A9F0C30" w14:textId="77777777" w:rsidTr="00387EC4">
        <w:tc>
          <w:tcPr>
            <w:cnfStyle w:val="001000000000" w:firstRow="0" w:lastRow="0" w:firstColumn="1" w:lastColumn="0" w:oddVBand="0" w:evenVBand="0" w:oddHBand="0" w:evenHBand="0" w:firstRowFirstColumn="0" w:firstRowLastColumn="0" w:lastRowFirstColumn="0" w:lastRowLastColumn="0"/>
            <w:tcW w:w="4963" w:type="dxa"/>
          </w:tcPr>
          <w:p w14:paraId="51799D0B" w14:textId="77777777" w:rsidR="00387EC4" w:rsidRPr="00387EC4" w:rsidRDefault="00387EC4" w:rsidP="00387EC4">
            <w:pPr>
              <w:rPr>
                <w:rFonts w:asciiTheme="majorHAnsi" w:eastAsia="Helvetica Neue" w:hAnsiTheme="majorHAnsi" w:cstheme="majorHAnsi"/>
                <w:b/>
                <w:bCs w:val="0"/>
                <w:i/>
                <w:iCs/>
                <w:color w:val="FFFFFF" w:themeColor="background1"/>
                <w:sz w:val="32"/>
                <w:szCs w:val="32"/>
                <w:lang w:val="fr-FR"/>
              </w:rPr>
            </w:pPr>
            <w:r w:rsidRPr="00387EC4">
              <w:rPr>
                <w:rFonts w:asciiTheme="majorHAnsi" w:eastAsia="Helvetica Neue" w:hAnsiTheme="majorHAnsi" w:cstheme="majorHAnsi"/>
                <w:i/>
                <w:iCs/>
                <w:color w:val="0F0D29" w:themeColor="text1"/>
                <w:sz w:val="32"/>
                <w:szCs w:val="32"/>
                <w:lang w:val="fr-FR"/>
              </w:rPr>
              <w:t>02/11/2020</w:t>
            </w:r>
          </w:p>
        </w:tc>
        <w:tc>
          <w:tcPr>
            <w:tcW w:w="4963" w:type="dxa"/>
          </w:tcPr>
          <w:p w14:paraId="418A8863" w14:textId="77777777" w:rsidR="00387EC4" w:rsidRPr="00387EC4" w:rsidRDefault="00387EC4" w:rsidP="00387EC4">
            <w:pPr>
              <w:cnfStyle w:val="000000000000" w:firstRow="0" w:lastRow="0" w:firstColumn="0" w:lastColumn="0" w:oddVBand="0" w:evenVBand="0" w:oddHBand="0" w:evenHBand="0" w:firstRowFirstColumn="0" w:firstRowLastColumn="0" w:lastRowFirstColumn="0" w:lastRowLastColumn="0"/>
              <w:rPr>
                <w:rFonts w:asciiTheme="majorHAnsi" w:eastAsia="Helvetica Neue" w:hAnsiTheme="majorHAnsi" w:cstheme="majorHAnsi"/>
                <w:b w:val="0"/>
                <w:bCs/>
                <w:color w:val="0F0D29" w:themeColor="text1"/>
                <w:szCs w:val="28"/>
                <w:lang w:val="fr-FR"/>
              </w:rPr>
            </w:pPr>
            <w:r>
              <w:rPr>
                <w:rFonts w:asciiTheme="majorHAnsi" w:eastAsia="Helvetica Neue" w:hAnsiTheme="majorHAnsi" w:cstheme="majorHAnsi"/>
                <w:b w:val="0"/>
                <w:bCs/>
                <w:color w:val="0F0D29" w:themeColor="text1"/>
                <w:szCs w:val="28"/>
                <w:lang w:val="fr-FR"/>
              </w:rPr>
              <w:t>*Les base de données et les fonctionnalités</w:t>
            </w:r>
          </w:p>
        </w:tc>
      </w:tr>
      <w:tr w:rsidR="00387EC4" w14:paraId="4D79F311" w14:textId="77777777" w:rsidTr="003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42A37F8E" w14:textId="77777777" w:rsidR="00387EC4" w:rsidRPr="00387EC4" w:rsidRDefault="00387EC4" w:rsidP="00387EC4">
            <w:pPr>
              <w:rPr>
                <w:rFonts w:asciiTheme="majorHAnsi" w:eastAsia="Helvetica Neue" w:hAnsiTheme="majorHAnsi" w:cstheme="majorHAnsi"/>
                <w:i/>
                <w:iCs/>
                <w:color w:val="0F0D29" w:themeColor="text1"/>
                <w:sz w:val="32"/>
                <w:szCs w:val="32"/>
                <w:lang w:val="fr-FR"/>
              </w:rPr>
            </w:pPr>
            <w:r w:rsidRPr="00387EC4">
              <w:rPr>
                <w:rFonts w:asciiTheme="majorHAnsi" w:eastAsia="Helvetica Neue" w:hAnsiTheme="majorHAnsi" w:cstheme="majorHAnsi"/>
                <w:i/>
                <w:iCs/>
                <w:color w:val="0F0D29" w:themeColor="text1"/>
                <w:sz w:val="32"/>
                <w:szCs w:val="32"/>
                <w:lang w:val="fr-FR"/>
              </w:rPr>
              <w:t>23/11/2020</w:t>
            </w:r>
          </w:p>
        </w:tc>
        <w:tc>
          <w:tcPr>
            <w:tcW w:w="4963" w:type="dxa"/>
          </w:tcPr>
          <w:p w14:paraId="156136A4" w14:textId="77777777" w:rsidR="00387EC4" w:rsidRPr="00387EC4" w:rsidRDefault="00387EC4" w:rsidP="00387EC4">
            <w:pPr>
              <w:cnfStyle w:val="000000100000" w:firstRow="0" w:lastRow="0" w:firstColumn="0" w:lastColumn="0" w:oddVBand="0" w:evenVBand="0" w:oddHBand="1" w:evenHBand="0" w:firstRowFirstColumn="0" w:firstRowLastColumn="0" w:lastRowFirstColumn="0" w:lastRowLastColumn="0"/>
              <w:rPr>
                <w:rFonts w:asciiTheme="majorHAnsi" w:eastAsia="Helvetica Neue" w:hAnsiTheme="majorHAnsi" w:cstheme="majorHAnsi"/>
                <w:b w:val="0"/>
                <w:bCs/>
                <w:color w:val="0F0D29" w:themeColor="text1"/>
                <w:szCs w:val="28"/>
                <w:lang w:val="fr-FR"/>
              </w:rPr>
            </w:pPr>
            <w:r>
              <w:rPr>
                <w:rFonts w:asciiTheme="majorHAnsi" w:eastAsia="Helvetica Neue" w:hAnsiTheme="majorHAnsi" w:cstheme="majorHAnsi"/>
                <w:b w:val="0"/>
                <w:bCs/>
                <w:color w:val="0F0D29" w:themeColor="text1"/>
                <w:szCs w:val="28"/>
                <w:lang w:val="fr-FR"/>
              </w:rPr>
              <w:t>*Test</w:t>
            </w:r>
          </w:p>
        </w:tc>
      </w:tr>
      <w:tr w:rsidR="00387EC4" w14:paraId="6FCA3ACA" w14:textId="77777777" w:rsidTr="00387EC4">
        <w:tc>
          <w:tcPr>
            <w:cnfStyle w:val="001000000000" w:firstRow="0" w:lastRow="0" w:firstColumn="1" w:lastColumn="0" w:oddVBand="0" w:evenVBand="0" w:oddHBand="0" w:evenHBand="0" w:firstRowFirstColumn="0" w:firstRowLastColumn="0" w:lastRowFirstColumn="0" w:lastRowLastColumn="0"/>
            <w:tcW w:w="4963" w:type="dxa"/>
          </w:tcPr>
          <w:p w14:paraId="5A6EA393" w14:textId="77777777" w:rsidR="00387EC4" w:rsidRPr="00387EC4" w:rsidRDefault="00387EC4" w:rsidP="00387EC4">
            <w:pPr>
              <w:rPr>
                <w:rFonts w:asciiTheme="majorHAnsi" w:eastAsia="Helvetica Neue" w:hAnsiTheme="majorHAnsi" w:cstheme="majorHAnsi"/>
                <w:i/>
                <w:iCs/>
                <w:color w:val="0F0D29" w:themeColor="text1"/>
                <w:sz w:val="32"/>
                <w:szCs w:val="32"/>
                <w:lang w:val="fr-FR"/>
              </w:rPr>
            </w:pPr>
            <w:r w:rsidRPr="00387EC4">
              <w:rPr>
                <w:rFonts w:asciiTheme="majorHAnsi" w:eastAsia="Helvetica Neue" w:hAnsiTheme="majorHAnsi" w:cstheme="majorHAnsi"/>
                <w:i/>
                <w:iCs/>
                <w:color w:val="0F0D29" w:themeColor="text1"/>
                <w:sz w:val="32"/>
                <w:szCs w:val="32"/>
                <w:lang w:val="fr-FR"/>
              </w:rPr>
              <w:t>14/12/2020</w:t>
            </w:r>
          </w:p>
        </w:tc>
        <w:tc>
          <w:tcPr>
            <w:tcW w:w="4963" w:type="dxa"/>
          </w:tcPr>
          <w:p w14:paraId="6186146B" w14:textId="77777777" w:rsidR="00387EC4" w:rsidRPr="00387EC4" w:rsidRDefault="00387EC4" w:rsidP="00387EC4">
            <w:pPr>
              <w:cnfStyle w:val="000000000000" w:firstRow="0" w:lastRow="0" w:firstColumn="0" w:lastColumn="0" w:oddVBand="0" w:evenVBand="0" w:oddHBand="0" w:evenHBand="0" w:firstRowFirstColumn="0" w:firstRowLastColumn="0" w:lastRowFirstColumn="0" w:lastRowLastColumn="0"/>
              <w:rPr>
                <w:rFonts w:asciiTheme="majorHAnsi" w:eastAsia="Helvetica Neue" w:hAnsiTheme="majorHAnsi" w:cstheme="majorHAnsi"/>
                <w:b w:val="0"/>
                <w:bCs/>
                <w:color w:val="0F0D29" w:themeColor="text1"/>
                <w:szCs w:val="28"/>
                <w:lang w:val="fr-FR"/>
              </w:rPr>
            </w:pPr>
            <w:r>
              <w:rPr>
                <w:rFonts w:asciiTheme="majorHAnsi" w:eastAsia="Helvetica Neue" w:hAnsiTheme="majorHAnsi" w:cstheme="majorHAnsi"/>
                <w:b w:val="0"/>
                <w:bCs/>
                <w:color w:val="0F0D29" w:themeColor="text1"/>
                <w:szCs w:val="28"/>
                <w:lang w:val="fr-FR"/>
              </w:rPr>
              <w:t>*Validation Technique</w:t>
            </w:r>
          </w:p>
        </w:tc>
      </w:tr>
      <w:tr w:rsidR="00387EC4" w14:paraId="5749E33D" w14:textId="77777777" w:rsidTr="003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3C3E4321" w14:textId="77777777" w:rsidR="00387EC4" w:rsidRPr="00387EC4" w:rsidRDefault="00387EC4" w:rsidP="00387EC4">
            <w:pPr>
              <w:rPr>
                <w:rFonts w:asciiTheme="majorHAnsi" w:eastAsia="Helvetica Neue" w:hAnsiTheme="majorHAnsi" w:cstheme="majorHAnsi"/>
                <w:i/>
                <w:iCs/>
                <w:color w:val="0F0D29" w:themeColor="text1"/>
                <w:sz w:val="32"/>
                <w:szCs w:val="32"/>
                <w:lang w:val="fr-FR"/>
              </w:rPr>
            </w:pPr>
            <w:r w:rsidRPr="00387EC4">
              <w:rPr>
                <w:rFonts w:asciiTheme="majorHAnsi" w:eastAsia="Helvetica Neue" w:hAnsiTheme="majorHAnsi" w:cstheme="majorHAnsi"/>
                <w:i/>
                <w:iCs/>
                <w:color w:val="0F0D29" w:themeColor="text1"/>
                <w:sz w:val="32"/>
                <w:szCs w:val="32"/>
                <w:lang w:val="fr-FR"/>
              </w:rPr>
              <w:t>25/12/2020</w:t>
            </w:r>
          </w:p>
        </w:tc>
        <w:tc>
          <w:tcPr>
            <w:tcW w:w="4963" w:type="dxa"/>
          </w:tcPr>
          <w:p w14:paraId="3BA22A9F" w14:textId="77777777" w:rsidR="00387EC4" w:rsidRPr="00387EC4" w:rsidRDefault="00387EC4" w:rsidP="00387EC4">
            <w:pPr>
              <w:cnfStyle w:val="000000100000" w:firstRow="0" w:lastRow="0" w:firstColumn="0" w:lastColumn="0" w:oddVBand="0" w:evenVBand="0" w:oddHBand="1" w:evenHBand="0" w:firstRowFirstColumn="0" w:firstRowLastColumn="0" w:lastRowFirstColumn="0" w:lastRowLastColumn="0"/>
              <w:rPr>
                <w:rFonts w:asciiTheme="majorHAnsi" w:eastAsia="Helvetica Neue" w:hAnsiTheme="majorHAnsi" w:cstheme="majorHAnsi"/>
                <w:b w:val="0"/>
                <w:bCs/>
                <w:color w:val="0F0D29" w:themeColor="text1"/>
                <w:szCs w:val="28"/>
                <w:lang w:val="fr-FR"/>
              </w:rPr>
            </w:pPr>
            <w:r>
              <w:rPr>
                <w:rFonts w:asciiTheme="majorHAnsi" w:eastAsia="Helvetica Neue" w:hAnsiTheme="majorHAnsi" w:cstheme="majorHAnsi"/>
                <w:b w:val="0"/>
                <w:bCs/>
                <w:color w:val="0F0D29" w:themeColor="text1"/>
                <w:szCs w:val="28"/>
                <w:lang w:val="fr-FR"/>
              </w:rPr>
              <w:t>*Validation commerciale</w:t>
            </w:r>
          </w:p>
        </w:tc>
      </w:tr>
    </w:tbl>
    <w:p w14:paraId="1C2943AD" w14:textId="77777777" w:rsidR="00387EC4" w:rsidRDefault="00387EC4">
      <w:pPr>
        <w:spacing w:after="200"/>
        <w:rPr>
          <w:rFonts w:asciiTheme="majorHAnsi" w:eastAsia="Helvetica Neue" w:hAnsiTheme="majorHAnsi" w:cstheme="majorHAnsi"/>
          <w:i/>
          <w:iCs/>
          <w:color w:val="FF0000"/>
          <w:sz w:val="32"/>
          <w:szCs w:val="32"/>
          <w:lang w:val="fr-FR"/>
        </w:rPr>
      </w:pPr>
      <w:r>
        <w:rPr>
          <w:rFonts w:asciiTheme="majorHAnsi" w:eastAsia="Helvetica Neue" w:hAnsiTheme="majorHAnsi" w:cstheme="majorHAnsi"/>
          <w:i/>
          <w:iCs/>
          <w:color w:val="FF0000"/>
          <w:sz w:val="32"/>
          <w:szCs w:val="32"/>
          <w:lang w:val="fr-FR"/>
        </w:rPr>
        <w:br w:type="page"/>
      </w:r>
    </w:p>
    <w:p w14:paraId="7C46169D" w14:textId="68B3A2A6" w:rsidR="00387EC4" w:rsidRDefault="00387EC4" w:rsidP="00033C02">
      <w:pPr>
        <w:rPr>
          <w:rFonts w:asciiTheme="majorHAnsi" w:eastAsia="Helvetica Neue" w:hAnsiTheme="majorHAnsi" w:cstheme="majorHAnsi"/>
          <w:i/>
          <w:iCs/>
          <w:color w:val="FF0000"/>
          <w:sz w:val="32"/>
          <w:szCs w:val="32"/>
          <w:lang w:val="fr-FR"/>
        </w:rPr>
      </w:pPr>
    </w:p>
    <w:p w14:paraId="4E739CC3" w14:textId="4451B23E" w:rsidR="00387EC4" w:rsidRDefault="00387EC4" w:rsidP="00033C02">
      <w:pPr>
        <w:rPr>
          <w:rFonts w:asciiTheme="majorHAnsi" w:eastAsia="Helvetica Neue" w:hAnsiTheme="majorHAnsi" w:cstheme="majorHAnsi"/>
          <w:i/>
          <w:iCs/>
          <w:color w:val="FF0000"/>
          <w:sz w:val="32"/>
          <w:szCs w:val="32"/>
          <w:lang w:val="fr-FR"/>
        </w:rPr>
      </w:pPr>
    </w:p>
    <w:p w14:paraId="0D2FC05B" w14:textId="7BF30FA3" w:rsidR="00387EC4" w:rsidRDefault="00387EC4" w:rsidP="00033C02">
      <w:pPr>
        <w:rPr>
          <w:rFonts w:asciiTheme="majorHAnsi" w:eastAsia="Helvetica Neue" w:hAnsiTheme="majorHAnsi" w:cstheme="majorHAnsi"/>
          <w:i/>
          <w:iCs/>
          <w:color w:val="FF0000"/>
          <w:sz w:val="32"/>
          <w:szCs w:val="32"/>
          <w:lang w:val="fr-FR"/>
        </w:rPr>
      </w:pPr>
    </w:p>
    <w:p w14:paraId="36ABE357" w14:textId="7B3D55A5" w:rsidR="00387EC4" w:rsidRDefault="00387EC4" w:rsidP="00033C02">
      <w:pPr>
        <w:rPr>
          <w:rFonts w:asciiTheme="majorHAnsi" w:eastAsia="Helvetica Neue" w:hAnsiTheme="majorHAnsi" w:cstheme="majorHAnsi"/>
          <w:i/>
          <w:iCs/>
          <w:color w:val="FF0000"/>
          <w:sz w:val="32"/>
          <w:szCs w:val="32"/>
          <w:lang w:val="fr-FR"/>
        </w:rPr>
      </w:pPr>
    </w:p>
    <w:p w14:paraId="7B0BA15C" w14:textId="083A4188" w:rsidR="00387EC4" w:rsidRDefault="00387EC4" w:rsidP="00033C02">
      <w:pPr>
        <w:rPr>
          <w:rFonts w:asciiTheme="majorHAnsi" w:eastAsia="Helvetica Neue" w:hAnsiTheme="majorHAnsi" w:cstheme="majorHAnsi"/>
          <w:i/>
          <w:iCs/>
          <w:color w:val="FF0000"/>
          <w:sz w:val="32"/>
          <w:szCs w:val="32"/>
          <w:lang w:val="fr-FR"/>
        </w:rPr>
      </w:pPr>
    </w:p>
    <w:p w14:paraId="3DF0C2AB" w14:textId="04D8AE82" w:rsidR="00387EC4" w:rsidRPr="003F4D72" w:rsidRDefault="00387EC4" w:rsidP="00033C02">
      <w:pPr>
        <w:rPr>
          <w:rFonts w:ascii="Calibri" w:eastAsia="Helvetica Neue" w:hAnsi="Calibri" w:cstheme="majorHAnsi"/>
          <w:i/>
          <w:iCs/>
          <w:color w:val="0F0D29" w:themeColor="text1"/>
          <w:sz w:val="96"/>
          <w:szCs w:val="96"/>
          <w:u w:val="single"/>
          <w:lang w:val="fr-FR"/>
        </w:rPr>
      </w:pPr>
      <w:r w:rsidRPr="00387EC4">
        <w:rPr>
          <w:rFonts w:asciiTheme="majorHAnsi" w:eastAsia="Helvetica Neue" w:hAnsiTheme="majorHAnsi" w:cstheme="majorHAnsi"/>
          <w:i/>
          <w:iCs/>
          <w:color w:val="0F0D29" w:themeColor="text1"/>
          <w:sz w:val="56"/>
          <w:szCs w:val="56"/>
          <w:lang w:val="fr-FR"/>
        </w:rPr>
        <w:t xml:space="preserve">    </w:t>
      </w:r>
      <w:r w:rsidRPr="003F4D72">
        <w:rPr>
          <w:rFonts w:ascii="Calibri" w:eastAsia="Helvetica Neue" w:hAnsi="Calibri" w:cstheme="majorHAnsi"/>
          <w:i/>
          <w:iCs/>
          <w:color w:val="8F2550"/>
          <w:sz w:val="96"/>
          <w:szCs w:val="96"/>
          <w:u w:val="single"/>
          <w:lang w:val="fr-FR"/>
        </w:rPr>
        <w:t xml:space="preserve">Notre </w:t>
      </w:r>
      <w:r w:rsidRPr="003F4D72">
        <w:rPr>
          <w:rFonts w:ascii="Calibri" w:eastAsia="Helvetica Neue" w:hAnsi="Calibri" w:cs="Calibri"/>
          <w:i/>
          <w:iCs/>
          <w:color w:val="8F2550"/>
          <w:sz w:val="96"/>
          <w:szCs w:val="96"/>
          <w:u w:val="single"/>
          <w:lang w:val="fr-FR"/>
        </w:rPr>
        <w:t>é</w:t>
      </w:r>
      <w:r w:rsidRPr="003F4D72">
        <w:rPr>
          <w:rFonts w:ascii="Calibri" w:eastAsia="Helvetica Neue" w:hAnsi="Calibri" w:cstheme="majorHAnsi"/>
          <w:i/>
          <w:iCs/>
          <w:color w:val="8F2550"/>
          <w:sz w:val="96"/>
          <w:szCs w:val="96"/>
          <w:u w:val="single"/>
          <w:lang w:val="fr-FR"/>
        </w:rPr>
        <w:t>quipe</w:t>
      </w:r>
      <w:r w:rsidRPr="003F4D72">
        <w:rPr>
          <w:rFonts w:ascii="Calibri" w:eastAsia="Helvetica Neue" w:hAnsi="Calibri" w:cs="Calibri"/>
          <w:i/>
          <w:iCs/>
          <w:color w:val="8F2550"/>
          <w:sz w:val="96"/>
          <w:szCs w:val="96"/>
          <w:u w:val="single"/>
          <w:lang w:val="fr-FR"/>
        </w:rPr>
        <w:t> </w:t>
      </w:r>
      <w:r w:rsidRPr="003F4D72">
        <w:rPr>
          <w:rFonts w:ascii="Calibri" w:eastAsia="Helvetica Neue" w:hAnsi="Calibri" w:cstheme="majorHAnsi"/>
          <w:i/>
          <w:iCs/>
          <w:color w:val="8F2550"/>
          <w:sz w:val="96"/>
          <w:szCs w:val="96"/>
          <w:u w:val="single"/>
          <w:lang w:val="fr-FR"/>
        </w:rPr>
        <w:t>:</w:t>
      </w:r>
    </w:p>
    <w:p w14:paraId="4A5EB8D4" w14:textId="2EE5726F" w:rsidR="00387EC4" w:rsidRPr="003F4D72" w:rsidRDefault="00387EC4" w:rsidP="00033C02">
      <w:pPr>
        <w:rPr>
          <w:rFonts w:ascii="DarkLand" w:eastAsia="Helvetica Neue" w:hAnsi="DarkLand" w:cstheme="majorHAnsi"/>
          <w:i/>
          <w:iCs/>
          <w:color w:val="0F0D29" w:themeColor="text1"/>
          <w:sz w:val="96"/>
          <w:szCs w:val="96"/>
          <w:lang w:val="fr-FR"/>
        </w:rPr>
      </w:pPr>
      <w:bookmarkStart w:id="0" w:name="_GoBack"/>
      <w:bookmarkEnd w:id="0"/>
    </w:p>
    <w:p w14:paraId="72C5D59D" w14:textId="2BF36E88" w:rsidR="00387EC4" w:rsidRPr="003F4D72" w:rsidRDefault="00387EC4" w:rsidP="00387EC4">
      <w:pPr>
        <w:autoSpaceDE w:val="0"/>
        <w:autoSpaceDN w:val="0"/>
        <w:adjustRightInd w:val="0"/>
        <w:spacing w:line="240" w:lineRule="auto"/>
        <w:rPr>
          <w:rFonts w:ascii="DarkLand" w:eastAsiaTheme="minorHAnsi" w:hAnsi="DarkLand" w:cs="ShadowsIntoLightTwo-Regular"/>
          <w:b w:val="0"/>
          <w:color w:val="auto"/>
          <w:sz w:val="96"/>
          <w:szCs w:val="96"/>
          <w:lang w:val="fr-TN"/>
        </w:rPr>
      </w:pPr>
      <w:r w:rsidRPr="003F4D72">
        <w:rPr>
          <w:rFonts w:ascii="DarkLand" w:eastAsia="Helvetica Neue" w:hAnsi="DarkLand" w:cstheme="majorHAnsi"/>
          <w:i/>
          <w:iCs/>
          <w:color w:val="FF0000"/>
          <w:sz w:val="96"/>
          <w:szCs w:val="96"/>
          <w:lang w:val="fr-FR"/>
        </w:rPr>
        <w:t xml:space="preserve">           </w:t>
      </w:r>
      <w:r w:rsidRPr="003F4D72">
        <w:rPr>
          <w:rFonts w:ascii="DarkLand" w:eastAsiaTheme="minorHAnsi" w:hAnsi="DarkLand" w:cs="ShadowsIntoLightTwo-Regular"/>
          <w:b w:val="0"/>
          <w:color w:val="auto"/>
          <w:sz w:val="96"/>
          <w:szCs w:val="96"/>
          <w:lang w:val="fr-TN"/>
        </w:rPr>
        <w:t xml:space="preserve">* </w:t>
      </w:r>
      <w:r w:rsidRPr="003F4D72">
        <w:rPr>
          <w:rFonts w:ascii="DarkLand" w:eastAsiaTheme="minorHAnsi" w:hAnsi="DarkLand" w:cs="ShadowsIntoLightTwo-Regular"/>
          <w:b w:val="0"/>
          <w:color w:val="auto"/>
          <w:sz w:val="96"/>
          <w:szCs w:val="96"/>
          <w:lang w:val="fr-TN"/>
        </w:rPr>
        <w:t>Makhloof</w:t>
      </w:r>
      <w:r w:rsidRPr="003F4D72">
        <w:rPr>
          <w:rFonts w:ascii="DarkLand" w:eastAsiaTheme="minorHAnsi" w:hAnsi="DarkLand" w:cs="ShadowsIntoLightTwo-Regular"/>
          <w:b w:val="0"/>
          <w:color w:val="auto"/>
          <w:sz w:val="96"/>
          <w:szCs w:val="96"/>
          <w:lang w:val="fr-TN"/>
        </w:rPr>
        <w:t xml:space="preserve"> Abdelaziz</w:t>
      </w:r>
    </w:p>
    <w:p w14:paraId="2AA0EA69" w14:textId="7A8D9A68" w:rsidR="00387EC4" w:rsidRPr="003F4D72" w:rsidRDefault="00387EC4" w:rsidP="00387EC4">
      <w:pPr>
        <w:autoSpaceDE w:val="0"/>
        <w:autoSpaceDN w:val="0"/>
        <w:adjustRightInd w:val="0"/>
        <w:spacing w:line="240" w:lineRule="auto"/>
        <w:rPr>
          <w:rFonts w:ascii="DarkLand" w:eastAsiaTheme="minorHAnsi" w:hAnsi="DarkLand" w:cs="ShadowsIntoLightTwo-Regular"/>
          <w:b w:val="0"/>
          <w:color w:val="auto"/>
          <w:sz w:val="96"/>
          <w:szCs w:val="96"/>
          <w:lang w:val="fr-TN"/>
        </w:rPr>
      </w:pPr>
      <w:r w:rsidRPr="003F4D72">
        <w:rPr>
          <w:rFonts w:ascii="DarkLand" w:eastAsiaTheme="minorHAnsi" w:hAnsi="DarkLand" w:cs="ShadowsIntoLightTwo-Regular"/>
          <w:b w:val="0"/>
          <w:color w:val="auto"/>
          <w:sz w:val="96"/>
          <w:szCs w:val="96"/>
          <w:lang w:val="fr-FR"/>
        </w:rPr>
        <w:t xml:space="preserve">             </w:t>
      </w:r>
      <w:r w:rsidRPr="003F4D72">
        <w:rPr>
          <w:rFonts w:ascii="DarkLand" w:eastAsiaTheme="minorHAnsi" w:hAnsi="DarkLand" w:cs="ShadowsIntoLightTwo-Regular"/>
          <w:b w:val="0"/>
          <w:color w:val="auto"/>
          <w:sz w:val="96"/>
          <w:szCs w:val="96"/>
          <w:lang w:val="fr-TN"/>
        </w:rPr>
        <w:t>*Litaiem Essia</w:t>
      </w:r>
    </w:p>
    <w:p w14:paraId="7A4D9A14" w14:textId="30491DA1" w:rsidR="00387EC4" w:rsidRPr="003F4D72" w:rsidRDefault="00387EC4" w:rsidP="00387EC4">
      <w:pPr>
        <w:autoSpaceDE w:val="0"/>
        <w:autoSpaceDN w:val="0"/>
        <w:adjustRightInd w:val="0"/>
        <w:spacing w:line="240" w:lineRule="auto"/>
        <w:rPr>
          <w:rFonts w:ascii="DarkLand" w:eastAsiaTheme="minorHAnsi" w:hAnsi="DarkLand" w:cs="ShadowsIntoLightTwo-Regular"/>
          <w:b w:val="0"/>
          <w:color w:val="auto"/>
          <w:sz w:val="96"/>
          <w:szCs w:val="96"/>
          <w:lang w:val="fr-TN"/>
        </w:rPr>
      </w:pPr>
      <w:r w:rsidRPr="003F4D72">
        <w:rPr>
          <w:rFonts w:ascii="DarkLand" w:eastAsiaTheme="minorHAnsi" w:hAnsi="DarkLand" w:cs="ShadowsIntoLightTwo-Regular"/>
          <w:b w:val="0"/>
          <w:color w:val="auto"/>
          <w:sz w:val="96"/>
          <w:szCs w:val="96"/>
          <w:lang w:val="fr-FR"/>
        </w:rPr>
        <w:t xml:space="preserve">             </w:t>
      </w:r>
      <w:r w:rsidRPr="003F4D72">
        <w:rPr>
          <w:rFonts w:ascii="DarkLand" w:eastAsiaTheme="minorHAnsi" w:hAnsi="DarkLand" w:cs="ShadowsIntoLightTwo-Regular"/>
          <w:b w:val="0"/>
          <w:color w:val="auto"/>
          <w:sz w:val="96"/>
          <w:szCs w:val="96"/>
          <w:lang w:val="fr-TN"/>
        </w:rPr>
        <w:t xml:space="preserve">*Boussema </w:t>
      </w:r>
      <w:r w:rsidRPr="003F4D72">
        <w:rPr>
          <w:rFonts w:ascii="DarkLand" w:eastAsiaTheme="minorHAnsi" w:hAnsi="DarkLand" w:cs="ShadowsIntoLightTwo-Regular"/>
          <w:b w:val="0"/>
          <w:color w:val="auto"/>
          <w:sz w:val="96"/>
          <w:szCs w:val="96"/>
          <w:lang w:val="fr-TN"/>
        </w:rPr>
        <w:t>Ahmed</w:t>
      </w:r>
    </w:p>
    <w:p w14:paraId="0E1CEC9A" w14:textId="5538A0AE" w:rsidR="00387EC4" w:rsidRPr="003F4D72" w:rsidRDefault="00387EC4" w:rsidP="00387EC4">
      <w:pPr>
        <w:autoSpaceDE w:val="0"/>
        <w:autoSpaceDN w:val="0"/>
        <w:adjustRightInd w:val="0"/>
        <w:spacing w:line="240" w:lineRule="auto"/>
        <w:rPr>
          <w:rFonts w:ascii="DarkLand" w:eastAsiaTheme="minorHAnsi" w:hAnsi="DarkLand" w:cs="ShadowsIntoLightTwo-Regular"/>
          <w:b w:val="0"/>
          <w:color w:val="auto"/>
          <w:sz w:val="96"/>
          <w:szCs w:val="96"/>
          <w:lang w:val="fr-TN"/>
        </w:rPr>
      </w:pPr>
      <w:r w:rsidRPr="003F4D72">
        <w:rPr>
          <w:rFonts w:ascii="DarkLand" w:eastAsiaTheme="minorHAnsi" w:hAnsi="DarkLand" w:cs="ShadowsIntoLightTwo-Regular"/>
          <w:b w:val="0"/>
          <w:color w:val="auto"/>
          <w:sz w:val="96"/>
          <w:szCs w:val="96"/>
          <w:lang w:val="fr-FR"/>
        </w:rPr>
        <w:t xml:space="preserve">             </w:t>
      </w:r>
      <w:r w:rsidRPr="003F4D72">
        <w:rPr>
          <w:rFonts w:ascii="DarkLand" w:eastAsiaTheme="minorHAnsi" w:hAnsi="DarkLand" w:cs="ShadowsIntoLightTwo-Regular"/>
          <w:b w:val="0"/>
          <w:color w:val="auto"/>
          <w:sz w:val="96"/>
          <w:szCs w:val="96"/>
          <w:lang w:val="fr-TN"/>
        </w:rPr>
        <w:t>*BenSalem Eya</w:t>
      </w:r>
    </w:p>
    <w:p w14:paraId="06AD82D3" w14:textId="61550B16" w:rsidR="00387EC4" w:rsidRPr="003F4D72" w:rsidRDefault="00387EC4" w:rsidP="00387EC4">
      <w:pPr>
        <w:autoSpaceDE w:val="0"/>
        <w:autoSpaceDN w:val="0"/>
        <w:adjustRightInd w:val="0"/>
        <w:spacing w:line="240" w:lineRule="auto"/>
        <w:rPr>
          <w:rFonts w:ascii="DarkLand" w:eastAsiaTheme="minorHAnsi" w:hAnsi="DarkLand" w:cs="ShadowsIntoLightTwo-Regular"/>
          <w:b w:val="0"/>
          <w:color w:val="auto"/>
          <w:sz w:val="96"/>
          <w:szCs w:val="96"/>
          <w:lang w:val="fr-TN"/>
        </w:rPr>
      </w:pPr>
      <w:r w:rsidRPr="003F4D72">
        <w:rPr>
          <w:rFonts w:ascii="DarkLand" w:eastAsiaTheme="minorHAnsi" w:hAnsi="DarkLand" w:cs="ShadowsIntoLightTwo-Regular"/>
          <w:b w:val="0"/>
          <w:color w:val="auto"/>
          <w:sz w:val="96"/>
          <w:szCs w:val="96"/>
          <w:lang w:val="fr-FR"/>
        </w:rPr>
        <w:t xml:space="preserve">             </w:t>
      </w:r>
      <w:r w:rsidRPr="003F4D72">
        <w:rPr>
          <w:rFonts w:ascii="DarkLand" w:eastAsiaTheme="minorHAnsi" w:hAnsi="DarkLand" w:cs="ShadowsIntoLightTwo-Regular"/>
          <w:b w:val="0"/>
          <w:color w:val="auto"/>
          <w:sz w:val="96"/>
          <w:szCs w:val="96"/>
          <w:lang w:val="fr-TN"/>
        </w:rPr>
        <w:t>*Gaaloul Ahmed</w:t>
      </w:r>
    </w:p>
    <w:p w14:paraId="2B9AB237" w14:textId="77777777" w:rsidR="00387EC4" w:rsidRPr="003F4D72" w:rsidRDefault="00387EC4">
      <w:pPr>
        <w:spacing w:after="200"/>
        <w:rPr>
          <w:rFonts w:ascii="DarkLand" w:eastAsia="Helvetica Neue" w:hAnsi="DarkLand" w:cstheme="majorHAnsi"/>
          <w:i/>
          <w:iCs/>
          <w:color w:val="FF0000"/>
          <w:sz w:val="72"/>
          <w:szCs w:val="72"/>
          <w:lang w:val="fr-FR"/>
        </w:rPr>
      </w:pPr>
      <w:r w:rsidRPr="003F4D72">
        <w:rPr>
          <w:rFonts w:ascii="DarkLand" w:eastAsia="Helvetica Neue" w:hAnsi="DarkLand" w:cstheme="majorHAnsi"/>
          <w:i/>
          <w:iCs/>
          <w:color w:val="FF0000"/>
          <w:sz w:val="72"/>
          <w:szCs w:val="72"/>
          <w:lang w:val="fr-FR"/>
        </w:rPr>
        <w:br w:type="page"/>
      </w:r>
    </w:p>
    <w:p w14:paraId="436AA093" w14:textId="77777777" w:rsidR="000E42F8" w:rsidRDefault="000E42F8" w:rsidP="00033C02">
      <w:pPr>
        <w:rPr>
          <w:rFonts w:asciiTheme="majorHAnsi" w:eastAsia="Helvetica Neue" w:hAnsiTheme="majorHAnsi" w:cstheme="majorHAnsi"/>
          <w:i/>
          <w:iCs/>
          <w:color w:val="FF0000"/>
          <w:sz w:val="32"/>
          <w:szCs w:val="32"/>
          <w:lang w:val="fr-FR"/>
        </w:rPr>
      </w:pPr>
    </w:p>
    <w:p w14:paraId="27BC156A" w14:textId="7857405B" w:rsidR="00033C02" w:rsidRDefault="00033C02" w:rsidP="00033C02">
      <w:pPr>
        <w:rPr>
          <w:rFonts w:asciiTheme="majorHAnsi" w:eastAsia="Helvetica Neue" w:hAnsiTheme="majorHAnsi" w:cstheme="majorHAnsi"/>
          <w:i/>
          <w:iCs/>
          <w:color w:val="FF0000"/>
          <w:sz w:val="32"/>
          <w:szCs w:val="32"/>
          <w:lang w:val="fr-FR"/>
        </w:rPr>
      </w:pPr>
    </w:p>
    <w:p w14:paraId="464CD6AC" w14:textId="0CD468D1" w:rsidR="00387EC4" w:rsidRDefault="00387EC4" w:rsidP="00033C02">
      <w:pPr>
        <w:rPr>
          <w:rFonts w:asciiTheme="majorHAnsi" w:eastAsia="Helvetica Neue" w:hAnsiTheme="majorHAnsi" w:cstheme="majorHAnsi"/>
          <w:i/>
          <w:iCs/>
          <w:color w:val="FF0000"/>
          <w:sz w:val="32"/>
          <w:szCs w:val="32"/>
          <w:lang w:val="fr-FR"/>
        </w:rPr>
      </w:pPr>
    </w:p>
    <w:p w14:paraId="4BC5D5B8" w14:textId="489F6DF5" w:rsidR="00387EC4" w:rsidRDefault="00387EC4">
      <w:pPr>
        <w:spacing w:after="200"/>
        <w:rPr>
          <w:rFonts w:asciiTheme="majorHAnsi" w:eastAsia="Helvetica Neue" w:hAnsiTheme="majorHAnsi" w:cstheme="majorHAnsi"/>
          <w:i/>
          <w:iCs/>
          <w:color w:val="FF0000"/>
          <w:sz w:val="32"/>
          <w:szCs w:val="32"/>
          <w:lang w:val="fr-FR"/>
        </w:rPr>
      </w:pPr>
      <w:r>
        <w:rPr>
          <w:rFonts w:asciiTheme="majorHAnsi" w:eastAsia="Helvetica Neue" w:hAnsiTheme="majorHAnsi" w:cstheme="majorHAnsi"/>
          <w:i/>
          <w:iCs/>
          <w:color w:val="FF0000"/>
          <w:sz w:val="32"/>
          <w:szCs w:val="32"/>
          <w:lang w:val="fr-FR"/>
        </w:rPr>
        <w:br w:type="page"/>
      </w:r>
    </w:p>
    <w:p w14:paraId="274A1ED5" w14:textId="77777777" w:rsidR="00387EC4" w:rsidRPr="00033C02" w:rsidRDefault="00387EC4" w:rsidP="00033C02">
      <w:pPr>
        <w:rPr>
          <w:rFonts w:asciiTheme="majorHAnsi" w:eastAsia="Helvetica Neue" w:hAnsiTheme="majorHAnsi" w:cstheme="majorHAnsi"/>
          <w:i/>
          <w:iCs/>
          <w:color w:val="FF0000"/>
          <w:sz w:val="32"/>
          <w:szCs w:val="32"/>
          <w:lang w:val="fr-FR"/>
        </w:rPr>
      </w:pPr>
    </w:p>
    <w:sectPr w:rsidR="00387EC4" w:rsidRPr="00033C02" w:rsidSect="00DF027C">
      <w:headerReference w:type="default" r:id="rId38"/>
      <w:footerReference w:type="default" r:id="rId3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7BFCF" w14:textId="77777777" w:rsidR="00821552" w:rsidRDefault="00821552">
      <w:r>
        <w:separator/>
      </w:r>
    </w:p>
    <w:p w14:paraId="2A863873" w14:textId="77777777" w:rsidR="00821552" w:rsidRDefault="00821552"/>
  </w:endnote>
  <w:endnote w:type="continuationSeparator" w:id="0">
    <w:p w14:paraId="2C40D6B9" w14:textId="77777777" w:rsidR="00821552" w:rsidRDefault="00821552">
      <w:r>
        <w:continuationSeparator/>
      </w:r>
    </w:p>
    <w:p w14:paraId="4E7A3BEA" w14:textId="77777777" w:rsidR="00821552" w:rsidRDefault="00821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Regular">
    <w:altName w:val="Calibri"/>
    <w:panose1 w:val="00000000000000000000"/>
    <w:charset w:val="00"/>
    <w:family w:val="auto"/>
    <w:notTrueType/>
    <w:pitch w:val="default"/>
    <w:sig w:usb0="00000003" w:usb1="00000000" w:usb2="00000000" w:usb3="00000000" w:csb0="00000001" w:csb1="00000000"/>
  </w:font>
  <w:font w:name="Arimo-Bol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Neue">
    <w:altName w:val="Sylfaen"/>
    <w:charset w:val="00"/>
    <w:family w:val="swiss"/>
    <w:pitch w:val="variable"/>
    <w:sig w:usb0="E50002FF" w:usb1="500079DB" w:usb2="00000010" w:usb3="00000000" w:csb0="00000001" w:csb1="00000000"/>
  </w:font>
  <w:font w:name="OpenSans-Regular">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DarkLand">
    <w:panose1 w:val="00000000000000000000"/>
    <w:charset w:val="00"/>
    <w:family w:val="modern"/>
    <w:notTrueType/>
    <w:pitch w:val="variable"/>
    <w:sig w:usb0="00000003" w:usb1="00000000" w:usb2="00000000" w:usb3="00000000" w:csb0="00000001" w:csb1="00000000"/>
  </w:font>
  <w:font w:name="ShadowsIntoLightTwo-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A8BDAA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24FAB7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17F22" w14:textId="77777777" w:rsidR="00821552" w:rsidRDefault="00821552">
      <w:r>
        <w:separator/>
      </w:r>
    </w:p>
    <w:p w14:paraId="77D7072D" w14:textId="77777777" w:rsidR="00821552" w:rsidRDefault="00821552"/>
  </w:footnote>
  <w:footnote w:type="continuationSeparator" w:id="0">
    <w:p w14:paraId="6F7903DD" w14:textId="77777777" w:rsidR="00821552" w:rsidRDefault="00821552">
      <w:r>
        <w:continuationSeparator/>
      </w:r>
    </w:p>
    <w:p w14:paraId="10963784" w14:textId="77777777" w:rsidR="00821552" w:rsidRDefault="008215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8B5D7A8" w14:textId="77777777" w:rsidTr="00D077E9">
      <w:trPr>
        <w:trHeight w:val="978"/>
      </w:trPr>
      <w:tc>
        <w:tcPr>
          <w:tcW w:w="9990" w:type="dxa"/>
          <w:tcBorders>
            <w:top w:val="nil"/>
            <w:left w:val="nil"/>
            <w:bottom w:val="single" w:sz="36" w:space="0" w:color="34ABA2" w:themeColor="accent3"/>
            <w:right w:val="nil"/>
          </w:tcBorders>
        </w:tcPr>
        <w:p w14:paraId="7C176620" w14:textId="77777777" w:rsidR="00D077E9" w:rsidRDefault="00D077E9">
          <w:pPr>
            <w:pStyle w:val="Header"/>
          </w:pPr>
        </w:p>
      </w:tc>
    </w:tr>
  </w:tbl>
  <w:p w14:paraId="631F0F96"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8A7"/>
    <w:multiLevelType w:val="hybridMultilevel"/>
    <w:tmpl w:val="711CBAC4"/>
    <w:lvl w:ilvl="0" w:tplc="47D4EA2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F7E5901"/>
    <w:multiLevelType w:val="hybridMultilevel"/>
    <w:tmpl w:val="F38E5302"/>
    <w:lvl w:ilvl="0" w:tplc="97FE6F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9E5D10"/>
    <w:multiLevelType w:val="hybridMultilevel"/>
    <w:tmpl w:val="083E941A"/>
    <w:lvl w:ilvl="0" w:tplc="E7928CAC">
      <w:start w:val="1"/>
      <w:numFmt w:val="upperRoman"/>
      <w:lvlText w:val="%1-"/>
      <w:lvlJc w:val="left"/>
      <w:pPr>
        <w:ind w:left="1440" w:hanging="1080"/>
      </w:pPr>
      <w:rPr>
        <w:rFonts w:eastAsiaTheme="majorEastAsia" w:cstheme="majorBidi" w:hint="default"/>
        <w:sz w:val="5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5D05406"/>
    <w:multiLevelType w:val="hybridMultilevel"/>
    <w:tmpl w:val="54F21910"/>
    <w:lvl w:ilvl="0" w:tplc="5EA662D8">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4" w15:restartNumberingAfterBreak="0">
    <w:nsid w:val="67DE062B"/>
    <w:multiLevelType w:val="hybridMultilevel"/>
    <w:tmpl w:val="B21EBE1E"/>
    <w:lvl w:ilvl="0" w:tplc="237212C6">
      <w:start w:val="1"/>
      <w:numFmt w:val="upperRoman"/>
      <w:lvlText w:val="%1."/>
      <w:lvlJc w:val="left"/>
      <w:pPr>
        <w:ind w:left="1004"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4B55DC"/>
    <w:multiLevelType w:val="hybridMultilevel"/>
    <w:tmpl w:val="640CA512"/>
    <w:lvl w:ilvl="0" w:tplc="E6D2B9B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52"/>
    <w:rsid w:val="0002482E"/>
    <w:rsid w:val="00033C02"/>
    <w:rsid w:val="00050324"/>
    <w:rsid w:val="000A0150"/>
    <w:rsid w:val="000E42F8"/>
    <w:rsid w:val="000E63C9"/>
    <w:rsid w:val="00130E9D"/>
    <w:rsid w:val="00150A6D"/>
    <w:rsid w:val="00185B35"/>
    <w:rsid w:val="001F2BC8"/>
    <w:rsid w:val="001F46C2"/>
    <w:rsid w:val="001F5F6B"/>
    <w:rsid w:val="00220DF2"/>
    <w:rsid w:val="00243EBC"/>
    <w:rsid w:val="00246A35"/>
    <w:rsid w:val="00284348"/>
    <w:rsid w:val="002C61A4"/>
    <w:rsid w:val="002F51F5"/>
    <w:rsid w:val="00312137"/>
    <w:rsid w:val="00330359"/>
    <w:rsid w:val="0033762F"/>
    <w:rsid w:val="00366C7E"/>
    <w:rsid w:val="00384EA3"/>
    <w:rsid w:val="00387EC4"/>
    <w:rsid w:val="003A39A1"/>
    <w:rsid w:val="003C2191"/>
    <w:rsid w:val="003D3863"/>
    <w:rsid w:val="003F4D72"/>
    <w:rsid w:val="004110DE"/>
    <w:rsid w:val="0044085A"/>
    <w:rsid w:val="004A76F0"/>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21552"/>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67CFC"/>
    <w:rsid w:val="00E81B40"/>
    <w:rsid w:val="00EF555B"/>
    <w:rsid w:val="00F027BB"/>
    <w:rsid w:val="00F11DCF"/>
    <w:rsid w:val="00F162EA"/>
    <w:rsid w:val="00F35607"/>
    <w:rsid w:val="00F52D27"/>
    <w:rsid w:val="00F83527"/>
    <w:rsid w:val="00F9542E"/>
    <w:rsid w:val="00FA2A8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7138B5"/>
  <w15:docId w15:val="{594B558A-8134-480B-B6E3-182A6793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nhideWhenUsed/>
    <w:rsid w:val="005037F0"/>
  </w:style>
  <w:style w:type="character" w:customStyle="1" w:styleId="HeaderChar">
    <w:name w:val="Header Char"/>
    <w:basedOn w:val="DefaultParagraphFont"/>
    <w:link w:val="Header"/>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Aucun">
    <w:name w:val="Aucun"/>
    <w:rsid w:val="00F35607"/>
  </w:style>
  <w:style w:type="paragraph" w:styleId="ListParagraph">
    <w:name w:val="List Paragraph"/>
    <w:basedOn w:val="Normal"/>
    <w:uiPriority w:val="34"/>
    <w:unhideWhenUsed/>
    <w:qFormat/>
    <w:rsid w:val="00F9542E"/>
    <w:pPr>
      <w:ind w:left="720"/>
      <w:contextualSpacing/>
    </w:pPr>
  </w:style>
  <w:style w:type="table" w:styleId="GridTable5Dark-Accent3">
    <w:name w:val="Grid Table 5 Dark Accent 3"/>
    <w:basedOn w:val="TableNormal"/>
    <w:uiPriority w:val="50"/>
    <w:rsid w:val="00387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GridTable5Dark-Accent5">
    <w:name w:val="Grid Table 5 Dark Accent 5"/>
    <w:basedOn w:val="TableNormal"/>
    <w:uiPriority w:val="50"/>
    <w:rsid w:val="00387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GridTable6Colorful-Accent3">
    <w:name w:val="Grid Table 6 Colorful Accent 3"/>
    <w:basedOn w:val="TableNormal"/>
    <w:uiPriority w:val="51"/>
    <w:rsid w:val="00387EC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oter" Target="footer1.xml"/><Relationship Id="rId21" Type="http://schemas.openxmlformats.org/officeDocument/2006/relationships/diagramQuickStyle" Target="diagrams/quickStyle3.xml"/><Relationship Id="rId34" Type="http://schemas.openxmlformats.org/officeDocument/2006/relationships/image" Target="media/image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image" Target="media/image3.sv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sia\AppData\Local\Microsoft\Office\16.0\DTS\en-US%7bE8C46405-1091-43BB-89FC-EC7722AE625E%7d\%7b13C3FC30-4F4A-4E97-8FB9-F719095CC698%7dtf16392850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57287D-88FE-4F06-BF9D-799EB796A8D3}" type="doc">
      <dgm:prSet loTypeId="urn:microsoft.com/office/officeart/2008/layout/HorizontalMultiLevelHierarchy" loCatId="hierarchy" qsTypeId="urn:microsoft.com/office/officeart/2005/8/quickstyle/simple2" qsCatId="simple" csTypeId="urn:microsoft.com/office/officeart/2005/8/colors/accent1_2" csCatId="accent1" phldr="1"/>
      <dgm:spPr/>
      <dgm:t>
        <a:bodyPr/>
        <a:lstStyle/>
        <a:p>
          <a:endParaRPr lang="fr-TN"/>
        </a:p>
      </dgm:t>
    </dgm:pt>
    <dgm:pt modelId="{3C93654E-173F-47AF-8EC4-93A330639208}">
      <dgm:prSet phldrT="[Text]" custT="1"/>
      <dgm:spPr/>
      <dgm:t>
        <a:bodyPr/>
        <a:lstStyle/>
        <a:p>
          <a:r>
            <a:rPr lang="fr-FR" sz="1500" b="1" cap="none" spc="50">
              <a:ln w="0"/>
              <a:effectLst>
                <a:innerShdw blurRad="63500" dist="50800" dir="13500000">
                  <a:srgbClr val="000000">
                    <a:alpha val="50000"/>
                  </a:srgbClr>
                </a:innerShdw>
              </a:effectLst>
            </a:rPr>
            <a:t>Nos Catégories</a:t>
          </a:r>
          <a:endParaRPr lang="fr-TN" sz="1500" b="1" cap="none" spc="50">
            <a:ln w="0"/>
            <a:effectLst>
              <a:innerShdw blurRad="63500" dist="50800" dir="13500000">
                <a:srgbClr val="000000">
                  <a:alpha val="50000"/>
                </a:srgbClr>
              </a:innerShdw>
            </a:effectLst>
          </a:endParaRPr>
        </a:p>
      </dgm:t>
    </dgm:pt>
    <dgm:pt modelId="{270BF3DD-F70C-48EA-9E6D-7F970713B0F4}" type="parTrans" cxnId="{6D854DE1-D63F-4FDE-A55F-1539FA5C03CB}">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D307A580-8C9D-4D19-850C-9A9E4167D2F9}" type="sibTrans" cxnId="{6D854DE1-D63F-4FDE-A55F-1539FA5C03CB}">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0CBA38C7-C69A-4BA6-AF3D-C9CD650FCD94}">
      <dgm:prSet phldrT="[Text]" custT="1"/>
      <dgm:spPr/>
      <dgm:t>
        <a:bodyPr/>
        <a:lstStyle/>
        <a:p>
          <a:r>
            <a:rPr lang="fr-FR" sz="1400" b="1" cap="none" spc="50">
              <a:ln w="0"/>
              <a:effectLst>
                <a:innerShdw blurRad="63500" dist="50800" dir="13500000">
                  <a:srgbClr val="000000">
                    <a:alpha val="50000"/>
                  </a:srgbClr>
                </a:innerShdw>
              </a:effectLst>
            </a:rPr>
            <a:t>éléctronique</a:t>
          </a:r>
          <a:endParaRPr lang="fr-TN" sz="1400" b="1" cap="none" spc="50">
            <a:ln w="0"/>
            <a:effectLst>
              <a:innerShdw blurRad="63500" dist="50800" dir="13500000">
                <a:srgbClr val="000000">
                  <a:alpha val="50000"/>
                </a:srgbClr>
              </a:innerShdw>
            </a:effectLst>
          </a:endParaRPr>
        </a:p>
      </dgm:t>
    </dgm:pt>
    <dgm:pt modelId="{7C039726-4B22-4E88-A3EB-F7C687749A8D}" type="parTrans" cxnId="{C5C6DBC6-B9E1-41C1-ACA6-A0805F4924A6}">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23512304-5A20-4041-B8F1-22560704E649}" type="sibTrans" cxnId="{C5C6DBC6-B9E1-41C1-ACA6-A0805F4924A6}">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B4A8C2D6-A33D-45FE-BF2F-807C4DB3E893}">
      <dgm:prSet phldrT="[Text]" custT="1"/>
      <dgm:spPr/>
      <dgm:t>
        <a:bodyPr/>
        <a:lstStyle/>
        <a:p>
          <a:r>
            <a:rPr lang="fr-FR" sz="1400" b="1" cap="none" spc="50">
              <a:ln w="0"/>
              <a:effectLst>
                <a:innerShdw blurRad="63500" dist="50800" dir="13500000">
                  <a:srgbClr val="000000">
                    <a:alpha val="50000"/>
                  </a:srgbClr>
                </a:innerShdw>
              </a:effectLst>
            </a:rPr>
            <a:t>fashion</a:t>
          </a:r>
          <a:endParaRPr lang="fr-TN" sz="1400" b="1" cap="none" spc="50">
            <a:ln w="0"/>
            <a:effectLst>
              <a:innerShdw blurRad="63500" dist="50800" dir="13500000">
                <a:srgbClr val="000000">
                  <a:alpha val="50000"/>
                </a:srgbClr>
              </a:innerShdw>
            </a:effectLst>
          </a:endParaRPr>
        </a:p>
      </dgm:t>
    </dgm:pt>
    <dgm:pt modelId="{19F49D3D-351A-4DBE-8E16-B42C0E121B36}" type="parTrans" cxnId="{9EF48A5F-251F-48A0-A1C4-8EE6AD6A9D4A}">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00B6BA20-38A8-46EE-8B7A-F94A826F33CD}" type="sibTrans" cxnId="{9EF48A5F-251F-48A0-A1C4-8EE6AD6A9D4A}">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3AD50D21-20CC-4F4C-8518-D9025AF37F99}">
      <dgm:prSet phldrT="[Text]" custT="1"/>
      <dgm:spPr/>
      <dgm:t>
        <a:bodyPr/>
        <a:lstStyle/>
        <a:p>
          <a:r>
            <a:rPr lang="fr-FR" sz="1400" b="1" cap="none" spc="50">
              <a:ln w="0"/>
              <a:effectLst>
                <a:innerShdw blurRad="63500" dist="50800" dir="13500000">
                  <a:srgbClr val="000000">
                    <a:alpha val="50000"/>
                  </a:srgbClr>
                </a:innerShdw>
              </a:effectLst>
            </a:rPr>
            <a:t>maison</a:t>
          </a:r>
          <a:endParaRPr lang="fr-TN" sz="1400" b="1" cap="none" spc="50">
            <a:ln w="0"/>
            <a:effectLst>
              <a:innerShdw blurRad="63500" dist="50800" dir="13500000">
                <a:srgbClr val="000000">
                  <a:alpha val="50000"/>
                </a:srgbClr>
              </a:innerShdw>
            </a:effectLst>
          </a:endParaRPr>
        </a:p>
      </dgm:t>
    </dgm:pt>
    <dgm:pt modelId="{D3F63697-E47A-4E61-A351-68D487DBA272}" type="parTrans" cxnId="{C4406684-E646-403D-BD41-5027D9E2866B}">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4CADEC99-C773-4CD0-BB30-E5F33CCB7645}" type="sibTrans" cxnId="{C4406684-E646-403D-BD41-5027D9E2866B}">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CB2A8029-67A6-436F-ACCB-97558A41ED27}">
      <dgm:prSet phldrT="[Text]" custT="1"/>
      <dgm:spPr/>
      <dgm:t>
        <a:bodyPr/>
        <a:lstStyle/>
        <a:p>
          <a:r>
            <a:rPr lang="fr-FR" sz="1400" b="1" cap="none" spc="50">
              <a:ln w="0"/>
              <a:effectLst>
                <a:innerShdw blurRad="63500" dist="50800" dir="13500000">
                  <a:srgbClr val="000000">
                    <a:alpha val="50000"/>
                  </a:srgbClr>
                </a:innerShdw>
              </a:effectLst>
            </a:rPr>
            <a:t>Santé et Beauté</a:t>
          </a:r>
          <a:endParaRPr lang="fr-TN" sz="1400" b="1" cap="none" spc="50">
            <a:ln w="0"/>
            <a:effectLst>
              <a:innerShdw blurRad="63500" dist="50800" dir="13500000">
                <a:srgbClr val="000000">
                  <a:alpha val="50000"/>
                </a:srgbClr>
              </a:innerShdw>
            </a:effectLst>
          </a:endParaRPr>
        </a:p>
      </dgm:t>
    </dgm:pt>
    <dgm:pt modelId="{5A6BAA2D-00C1-4067-9BF1-C15D01019C3B}" type="parTrans" cxnId="{E257EA07-2C13-4899-B7BC-A03032C71B53}">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41E53D20-6C6F-47C0-8E01-349036607E13}" type="sibTrans" cxnId="{E257EA07-2C13-4899-B7BC-A03032C71B53}">
      <dgm:prSet/>
      <dgm:spPr/>
      <dgm:t>
        <a:bodyPr/>
        <a:lstStyle/>
        <a:p>
          <a:endParaRPr lang="fr-TN" b="1" cap="none" spc="50">
            <a:ln w="0"/>
            <a:solidFill>
              <a:schemeClr val="bg2"/>
            </a:solidFill>
            <a:effectLst>
              <a:innerShdw blurRad="63500" dist="50800" dir="13500000">
                <a:srgbClr val="000000">
                  <a:alpha val="50000"/>
                </a:srgbClr>
              </a:innerShdw>
            </a:effectLst>
          </a:endParaRPr>
        </a:p>
      </dgm:t>
    </dgm:pt>
    <dgm:pt modelId="{F62B7BA4-EDFC-4557-AABF-589F35A13A57}" type="pres">
      <dgm:prSet presAssocID="{BD57287D-88FE-4F06-BF9D-799EB796A8D3}" presName="Name0" presStyleCnt="0">
        <dgm:presLayoutVars>
          <dgm:chPref val="1"/>
          <dgm:dir/>
          <dgm:animOne val="branch"/>
          <dgm:animLvl val="lvl"/>
          <dgm:resizeHandles val="exact"/>
        </dgm:presLayoutVars>
      </dgm:prSet>
      <dgm:spPr/>
    </dgm:pt>
    <dgm:pt modelId="{F0F69286-DCA9-4B7C-9BBE-9FB04E88609B}" type="pres">
      <dgm:prSet presAssocID="{3C93654E-173F-47AF-8EC4-93A330639208}" presName="root1" presStyleCnt="0"/>
      <dgm:spPr/>
    </dgm:pt>
    <dgm:pt modelId="{4472BC35-8691-4CEB-8A77-89EA29C367C3}" type="pres">
      <dgm:prSet presAssocID="{3C93654E-173F-47AF-8EC4-93A330639208}" presName="LevelOneTextNode" presStyleLbl="node0" presStyleIdx="0" presStyleCnt="1">
        <dgm:presLayoutVars>
          <dgm:chPref val="3"/>
        </dgm:presLayoutVars>
      </dgm:prSet>
      <dgm:spPr/>
    </dgm:pt>
    <dgm:pt modelId="{F8D85B65-D5AA-4EA2-B2B8-469046E8BBB2}" type="pres">
      <dgm:prSet presAssocID="{3C93654E-173F-47AF-8EC4-93A330639208}" presName="level2hierChild" presStyleCnt="0"/>
      <dgm:spPr/>
    </dgm:pt>
    <dgm:pt modelId="{7F86A4CE-5FBF-484C-A971-2ABEC884FAED}" type="pres">
      <dgm:prSet presAssocID="{7C039726-4B22-4E88-A3EB-F7C687749A8D}" presName="conn2-1" presStyleLbl="parChTrans1D2" presStyleIdx="0" presStyleCnt="4"/>
      <dgm:spPr/>
    </dgm:pt>
    <dgm:pt modelId="{5077C9B8-2056-4D3C-A886-3BE81957BF73}" type="pres">
      <dgm:prSet presAssocID="{7C039726-4B22-4E88-A3EB-F7C687749A8D}" presName="connTx" presStyleLbl="parChTrans1D2" presStyleIdx="0" presStyleCnt="4"/>
      <dgm:spPr/>
    </dgm:pt>
    <dgm:pt modelId="{0400A00F-C0DE-4E52-B988-BC64DFB1C82E}" type="pres">
      <dgm:prSet presAssocID="{0CBA38C7-C69A-4BA6-AF3D-C9CD650FCD94}" presName="root2" presStyleCnt="0"/>
      <dgm:spPr/>
    </dgm:pt>
    <dgm:pt modelId="{BAFE1333-9EA9-4478-9ACA-2B4862F44AE3}" type="pres">
      <dgm:prSet presAssocID="{0CBA38C7-C69A-4BA6-AF3D-C9CD650FCD94}" presName="LevelTwoTextNode" presStyleLbl="node2" presStyleIdx="0" presStyleCnt="4">
        <dgm:presLayoutVars>
          <dgm:chPref val="3"/>
        </dgm:presLayoutVars>
      </dgm:prSet>
      <dgm:spPr/>
    </dgm:pt>
    <dgm:pt modelId="{16F60F08-B837-4598-A4F4-9DB543763240}" type="pres">
      <dgm:prSet presAssocID="{0CBA38C7-C69A-4BA6-AF3D-C9CD650FCD94}" presName="level3hierChild" presStyleCnt="0"/>
      <dgm:spPr/>
    </dgm:pt>
    <dgm:pt modelId="{9852C11A-32E0-432B-B027-BE320E57934C}" type="pres">
      <dgm:prSet presAssocID="{19F49D3D-351A-4DBE-8E16-B42C0E121B36}" presName="conn2-1" presStyleLbl="parChTrans1D2" presStyleIdx="1" presStyleCnt="4"/>
      <dgm:spPr/>
    </dgm:pt>
    <dgm:pt modelId="{F1B4CDD0-C03B-4610-9EC5-8CCA0F7A3651}" type="pres">
      <dgm:prSet presAssocID="{19F49D3D-351A-4DBE-8E16-B42C0E121B36}" presName="connTx" presStyleLbl="parChTrans1D2" presStyleIdx="1" presStyleCnt="4"/>
      <dgm:spPr/>
    </dgm:pt>
    <dgm:pt modelId="{08E31C39-A1F2-4BD4-A7EA-320C8AB2C518}" type="pres">
      <dgm:prSet presAssocID="{B4A8C2D6-A33D-45FE-BF2F-807C4DB3E893}" presName="root2" presStyleCnt="0"/>
      <dgm:spPr/>
    </dgm:pt>
    <dgm:pt modelId="{7CE313E5-F498-4937-9FF8-5093AB9217AD}" type="pres">
      <dgm:prSet presAssocID="{B4A8C2D6-A33D-45FE-BF2F-807C4DB3E893}" presName="LevelTwoTextNode" presStyleLbl="node2" presStyleIdx="1" presStyleCnt="4">
        <dgm:presLayoutVars>
          <dgm:chPref val="3"/>
        </dgm:presLayoutVars>
      </dgm:prSet>
      <dgm:spPr/>
    </dgm:pt>
    <dgm:pt modelId="{10BD42F2-CD01-4498-BE5E-4F812D95EFE4}" type="pres">
      <dgm:prSet presAssocID="{B4A8C2D6-A33D-45FE-BF2F-807C4DB3E893}" presName="level3hierChild" presStyleCnt="0"/>
      <dgm:spPr/>
    </dgm:pt>
    <dgm:pt modelId="{7C3E7C17-DCBC-48EF-8A57-B54717002664}" type="pres">
      <dgm:prSet presAssocID="{D3F63697-E47A-4E61-A351-68D487DBA272}" presName="conn2-1" presStyleLbl="parChTrans1D2" presStyleIdx="2" presStyleCnt="4"/>
      <dgm:spPr/>
    </dgm:pt>
    <dgm:pt modelId="{B32FFDFF-C470-47CE-89F2-39347C0DC31B}" type="pres">
      <dgm:prSet presAssocID="{D3F63697-E47A-4E61-A351-68D487DBA272}" presName="connTx" presStyleLbl="parChTrans1D2" presStyleIdx="2" presStyleCnt="4"/>
      <dgm:spPr/>
    </dgm:pt>
    <dgm:pt modelId="{D964ACDA-F2C0-43B0-81B2-7EB47FAB99DE}" type="pres">
      <dgm:prSet presAssocID="{3AD50D21-20CC-4F4C-8518-D9025AF37F99}" presName="root2" presStyleCnt="0"/>
      <dgm:spPr/>
    </dgm:pt>
    <dgm:pt modelId="{30B45BD3-2165-46D2-96AF-7F0E1AEBD291}" type="pres">
      <dgm:prSet presAssocID="{3AD50D21-20CC-4F4C-8518-D9025AF37F99}" presName="LevelTwoTextNode" presStyleLbl="node2" presStyleIdx="2" presStyleCnt="4">
        <dgm:presLayoutVars>
          <dgm:chPref val="3"/>
        </dgm:presLayoutVars>
      </dgm:prSet>
      <dgm:spPr/>
    </dgm:pt>
    <dgm:pt modelId="{A4D65885-8553-4A17-9D90-0F790E3E4F45}" type="pres">
      <dgm:prSet presAssocID="{3AD50D21-20CC-4F4C-8518-D9025AF37F99}" presName="level3hierChild" presStyleCnt="0"/>
      <dgm:spPr/>
    </dgm:pt>
    <dgm:pt modelId="{A4739A2D-6C43-40C2-8B66-19C3B3978F85}" type="pres">
      <dgm:prSet presAssocID="{5A6BAA2D-00C1-4067-9BF1-C15D01019C3B}" presName="conn2-1" presStyleLbl="parChTrans1D2" presStyleIdx="3" presStyleCnt="4"/>
      <dgm:spPr/>
    </dgm:pt>
    <dgm:pt modelId="{A6A964F2-2E2E-4D94-95D3-B6E801C45C71}" type="pres">
      <dgm:prSet presAssocID="{5A6BAA2D-00C1-4067-9BF1-C15D01019C3B}" presName="connTx" presStyleLbl="parChTrans1D2" presStyleIdx="3" presStyleCnt="4"/>
      <dgm:spPr/>
    </dgm:pt>
    <dgm:pt modelId="{7C035167-B43A-4276-970E-9AACCE6425EB}" type="pres">
      <dgm:prSet presAssocID="{CB2A8029-67A6-436F-ACCB-97558A41ED27}" presName="root2" presStyleCnt="0"/>
      <dgm:spPr/>
    </dgm:pt>
    <dgm:pt modelId="{C07DCE1D-41EC-4810-8675-3C37707C47B5}" type="pres">
      <dgm:prSet presAssocID="{CB2A8029-67A6-436F-ACCB-97558A41ED27}" presName="LevelTwoTextNode" presStyleLbl="node2" presStyleIdx="3" presStyleCnt="4">
        <dgm:presLayoutVars>
          <dgm:chPref val="3"/>
        </dgm:presLayoutVars>
      </dgm:prSet>
      <dgm:spPr/>
    </dgm:pt>
    <dgm:pt modelId="{DC952FB9-616C-44B2-AE9C-D6F09CAA9014}" type="pres">
      <dgm:prSet presAssocID="{CB2A8029-67A6-436F-ACCB-97558A41ED27}" presName="level3hierChild" presStyleCnt="0"/>
      <dgm:spPr/>
    </dgm:pt>
  </dgm:ptLst>
  <dgm:cxnLst>
    <dgm:cxn modelId="{E257EA07-2C13-4899-B7BC-A03032C71B53}" srcId="{3C93654E-173F-47AF-8EC4-93A330639208}" destId="{CB2A8029-67A6-436F-ACCB-97558A41ED27}" srcOrd="3" destOrd="0" parTransId="{5A6BAA2D-00C1-4067-9BF1-C15D01019C3B}" sibTransId="{41E53D20-6C6F-47C0-8E01-349036607E13}"/>
    <dgm:cxn modelId="{B46B990C-8EF7-4C0F-9D4F-638BBEB33317}" type="presOf" srcId="{5A6BAA2D-00C1-4067-9BF1-C15D01019C3B}" destId="{A4739A2D-6C43-40C2-8B66-19C3B3978F85}" srcOrd="0" destOrd="0" presId="urn:microsoft.com/office/officeart/2008/layout/HorizontalMultiLevelHierarchy"/>
    <dgm:cxn modelId="{57372229-60FB-4434-B93A-429D9406051C}" type="presOf" srcId="{7C039726-4B22-4E88-A3EB-F7C687749A8D}" destId="{5077C9B8-2056-4D3C-A886-3BE81957BF73}" srcOrd="1" destOrd="0" presId="urn:microsoft.com/office/officeart/2008/layout/HorizontalMultiLevelHierarchy"/>
    <dgm:cxn modelId="{90D4232E-5C35-4CF8-A695-86E212585D9F}" type="presOf" srcId="{5A6BAA2D-00C1-4067-9BF1-C15D01019C3B}" destId="{A6A964F2-2E2E-4D94-95D3-B6E801C45C71}" srcOrd="1" destOrd="0" presId="urn:microsoft.com/office/officeart/2008/layout/HorizontalMultiLevelHierarchy"/>
    <dgm:cxn modelId="{40D14C2E-4129-4251-BD81-D5A99FB25E82}" type="presOf" srcId="{7C039726-4B22-4E88-A3EB-F7C687749A8D}" destId="{7F86A4CE-5FBF-484C-A971-2ABEC884FAED}" srcOrd="0" destOrd="0" presId="urn:microsoft.com/office/officeart/2008/layout/HorizontalMultiLevelHierarchy"/>
    <dgm:cxn modelId="{CDEDEC30-8BD5-40E7-B1BA-EE592998BB3F}" type="presOf" srcId="{D3F63697-E47A-4E61-A351-68D487DBA272}" destId="{B32FFDFF-C470-47CE-89F2-39347C0DC31B}" srcOrd="1" destOrd="0" presId="urn:microsoft.com/office/officeart/2008/layout/HorizontalMultiLevelHierarchy"/>
    <dgm:cxn modelId="{5DF7223F-8823-4F63-9B99-B7060E4282D6}" type="presOf" srcId="{0CBA38C7-C69A-4BA6-AF3D-C9CD650FCD94}" destId="{BAFE1333-9EA9-4478-9ACA-2B4862F44AE3}" srcOrd="0" destOrd="0" presId="urn:microsoft.com/office/officeart/2008/layout/HorizontalMultiLevelHierarchy"/>
    <dgm:cxn modelId="{9EF48A5F-251F-48A0-A1C4-8EE6AD6A9D4A}" srcId="{3C93654E-173F-47AF-8EC4-93A330639208}" destId="{B4A8C2D6-A33D-45FE-BF2F-807C4DB3E893}" srcOrd="1" destOrd="0" parTransId="{19F49D3D-351A-4DBE-8E16-B42C0E121B36}" sibTransId="{00B6BA20-38A8-46EE-8B7A-F94A826F33CD}"/>
    <dgm:cxn modelId="{1D40C167-CA59-4AFA-9768-793337D78D0E}" type="presOf" srcId="{19F49D3D-351A-4DBE-8E16-B42C0E121B36}" destId="{F1B4CDD0-C03B-4610-9EC5-8CCA0F7A3651}" srcOrd="1" destOrd="0" presId="urn:microsoft.com/office/officeart/2008/layout/HorizontalMultiLevelHierarchy"/>
    <dgm:cxn modelId="{94DCB64B-F88C-4C8F-8218-2957E2B8A84F}" type="presOf" srcId="{D3F63697-E47A-4E61-A351-68D487DBA272}" destId="{7C3E7C17-DCBC-48EF-8A57-B54717002664}" srcOrd="0" destOrd="0" presId="urn:microsoft.com/office/officeart/2008/layout/HorizontalMultiLevelHierarchy"/>
    <dgm:cxn modelId="{21E0924D-3615-46C9-B3A6-3C90CD72C2AF}" type="presOf" srcId="{3AD50D21-20CC-4F4C-8518-D9025AF37F99}" destId="{30B45BD3-2165-46D2-96AF-7F0E1AEBD291}" srcOrd="0" destOrd="0" presId="urn:microsoft.com/office/officeart/2008/layout/HorizontalMultiLevelHierarchy"/>
    <dgm:cxn modelId="{C4406684-E646-403D-BD41-5027D9E2866B}" srcId="{3C93654E-173F-47AF-8EC4-93A330639208}" destId="{3AD50D21-20CC-4F4C-8518-D9025AF37F99}" srcOrd="2" destOrd="0" parTransId="{D3F63697-E47A-4E61-A351-68D487DBA272}" sibTransId="{4CADEC99-C773-4CD0-BB30-E5F33CCB7645}"/>
    <dgm:cxn modelId="{532D5C8D-63B6-464E-BE27-40AA447FE7B1}" type="presOf" srcId="{3C93654E-173F-47AF-8EC4-93A330639208}" destId="{4472BC35-8691-4CEB-8A77-89EA29C367C3}" srcOrd="0" destOrd="0" presId="urn:microsoft.com/office/officeart/2008/layout/HorizontalMultiLevelHierarchy"/>
    <dgm:cxn modelId="{EB3D16A2-E925-49E9-B8C3-D55ECF95B8FF}" type="presOf" srcId="{19F49D3D-351A-4DBE-8E16-B42C0E121B36}" destId="{9852C11A-32E0-432B-B027-BE320E57934C}" srcOrd="0" destOrd="0" presId="urn:microsoft.com/office/officeart/2008/layout/HorizontalMultiLevelHierarchy"/>
    <dgm:cxn modelId="{52986EAA-67F3-435E-9C8A-12065819464C}" type="presOf" srcId="{BD57287D-88FE-4F06-BF9D-799EB796A8D3}" destId="{F62B7BA4-EDFC-4557-AABF-589F35A13A57}" srcOrd="0" destOrd="0" presId="urn:microsoft.com/office/officeart/2008/layout/HorizontalMultiLevelHierarchy"/>
    <dgm:cxn modelId="{C5C6DBC6-B9E1-41C1-ACA6-A0805F4924A6}" srcId="{3C93654E-173F-47AF-8EC4-93A330639208}" destId="{0CBA38C7-C69A-4BA6-AF3D-C9CD650FCD94}" srcOrd="0" destOrd="0" parTransId="{7C039726-4B22-4E88-A3EB-F7C687749A8D}" sibTransId="{23512304-5A20-4041-B8F1-22560704E649}"/>
    <dgm:cxn modelId="{6D854DE1-D63F-4FDE-A55F-1539FA5C03CB}" srcId="{BD57287D-88FE-4F06-BF9D-799EB796A8D3}" destId="{3C93654E-173F-47AF-8EC4-93A330639208}" srcOrd="0" destOrd="0" parTransId="{270BF3DD-F70C-48EA-9E6D-7F970713B0F4}" sibTransId="{D307A580-8C9D-4D19-850C-9A9E4167D2F9}"/>
    <dgm:cxn modelId="{B87E54EC-E903-46D0-858D-C7472D28C92A}" type="presOf" srcId="{CB2A8029-67A6-436F-ACCB-97558A41ED27}" destId="{C07DCE1D-41EC-4810-8675-3C37707C47B5}" srcOrd="0" destOrd="0" presId="urn:microsoft.com/office/officeart/2008/layout/HorizontalMultiLevelHierarchy"/>
    <dgm:cxn modelId="{2352EDFC-5B2B-4BAA-977F-237DEFAA2064}" type="presOf" srcId="{B4A8C2D6-A33D-45FE-BF2F-807C4DB3E893}" destId="{7CE313E5-F498-4937-9FF8-5093AB9217AD}" srcOrd="0" destOrd="0" presId="urn:microsoft.com/office/officeart/2008/layout/HorizontalMultiLevelHierarchy"/>
    <dgm:cxn modelId="{80CB1F86-DF9E-46E0-9D97-DF379B3F5C20}" type="presParOf" srcId="{F62B7BA4-EDFC-4557-AABF-589F35A13A57}" destId="{F0F69286-DCA9-4B7C-9BBE-9FB04E88609B}" srcOrd="0" destOrd="0" presId="urn:microsoft.com/office/officeart/2008/layout/HorizontalMultiLevelHierarchy"/>
    <dgm:cxn modelId="{2F3E8BB5-3CBC-41DF-BCA3-6BD41A1F700D}" type="presParOf" srcId="{F0F69286-DCA9-4B7C-9BBE-9FB04E88609B}" destId="{4472BC35-8691-4CEB-8A77-89EA29C367C3}" srcOrd="0" destOrd="0" presId="urn:microsoft.com/office/officeart/2008/layout/HorizontalMultiLevelHierarchy"/>
    <dgm:cxn modelId="{ABCE5F82-79E7-4529-A55A-E88741594A2B}" type="presParOf" srcId="{F0F69286-DCA9-4B7C-9BBE-9FB04E88609B}" destId="{F8D85B65-D5AA-4EA2-B2B8-469046E8BBB2}" srcOrd="1" destOrd="0" presId="urn:microsoft.com/office/officeart/2008/layout/HorizontalMultiLevelHierarchy"/>
    <dgm:cxn modelId="{50563FA3-CF1E-4148-B59F-57E79A61EA4A}" type="presParOf" srcId="{F8D85B65-D5AA-4EA2-B2B8-469046E8BBB2}" destId="{7F86A4CE-5FBF-484C-A971-2ABEC884FAED}" srcOrd="0" destOrd="0" presId="urn:microsoft.com/office/officeart/2008/layout/HorizontalMultiLevelHierarchy"/>
    <dgm:cxn modelId="{1349DDDA-A7B7-4EF3-9253-7E79E2A9CA49}" type="presParOf" srcId="{7F86A4CE-5FBF-484C-A971-2ABEC884FAED}" destId="{5077C9B8-2056-4D3C-A886-3BE81957BF73}" srcOrd="0" destOrd="0" presId="urn:microsoft.com/office/officeart/2008/layout/HorizontalMultiLevelHierarchy"/>
    <dgm:cxn modelId="{7BE1F9B8-DC61-4A27-9C81-407CD2C78D38}" type="presParOf" srcId="{F8D85B65-D5AA-4EA2-B2B8-469046E8BBB2}" destId="{0400A00F-C0DE-4E52-B988-BC64DFB1C82E}" srcOrd="1" destOrd="0" presId="urn:microsoft.com/office/officeart/2008/layout/HorizontalMultiLevelHierarchy"/>
    <dgm:cxn modelId="{F92CCA12-57E6-4586-A5B7-5249E38E60F4}" type="presParOf" srcId="{0400A00F-C0DE-4E52-B988-BC64DFB1C82E}" destId="{BAFE1333-9EA9-4478-9ACA-2B4862F44AE3}" srcOrd="0" destOrd="0" presId="urn:microsoft.com/office/officeart/2008/layout/HorizontalMultiLevelHierarchy"/>
    <dgm:cxn modelId="{1D4EF578-44A0-4E66-AF3D-A301905BC872}" type="presParOf" srcId="{0400A00F-C0DE-4E52-B988-BC64DFB1C82E}" destId="{16F60F08-B837-4598-A4F4-9DB543763240}" srcOrd="1" destOrd="0" presId="urn:microsoft.com/office/officeart/2008/layout/HorizontalMultiLevelHierarchy"/>
    <dgm:cxn modelId="{A8FEA61E-60F3-4090-BBF6-0539F688C6F5}" type="presParOf" srcId="{F8D85B65-D5AA-4EA2-B2B8-469046E8BBB2}" destId="{9852C11A-32E0-432B-B027-BE320E57934C}" srcOrd="2" destOrd="0" presId="urn:microsoft.com/office/officeart/2008/layout/HorizontalMultiLevelHierarchy"/>
    <dgm:cxn modelId="{DBA16155-5210-4F01-9D08-7E9965DC709A}" type="presParOf" srcId="{9852C11A-32E0-432B-B027-BE320E57934C}" destId="{F1B4CDD0-C03B-4610-9EC5-8CCA0F7A3651}" srcOrd="0" destOrd="0" presId="urn:microsoft.com/office/officeart/2008/layout/HorizontalMultiLevelHierarchy"/>
    <dgm:cxn modelId="{94005D1B-C0AE-42B0-B85B-58DBEDE4D258}" type="presParOf" srcId="{F8D85B65-D5AA-4EA2-B2B8-469046E8BBB2}" destId="{08E31C39-A1F2-4BD4-A7EA-320C8AB2C518}" srcOrd="3" destOrd="0" presId="urn:microsoft.com/office/officeart/2008/layout/HorizontalMultiLevelHierarchy"/>
    <dgm:cxn modelId="{5C9E18A4-A99F-4417-97E6-3EB2FA506199}" type="presParOf" srcId="{08E31C39-A1F2-4BD4-A7EA-320C8AB2C518}" destId="{7CE313E5-F498-4937-9FF8-5093AB9217AD}" srcOrd="0" destOrd="0" presId="urn:microsoft.com/office/officeart/2008/layout/HorizontalMultiLevelHierarchy"/>
    <dgm:cxn modelId="{13BA09E0-F77C-430E-A08B-CBBFBB4B93CB}" type="presParOf" srcId="{08E31C39-A1F2-4BD4-A7EA-320C8AB2C518}" destId="{10BD42F2-CD01-4498-BE5E-4F812D95EFE4}" srcOrd="1" destOrd="0" presId="urn:microsoft.com/office/officeart/2008/layout/HorizontalMultiLevelHierarchy"/>
    <dgm:cxn modelId="{F12A52D7-0CFF-40D0-B839-9B068D023EC4}" type="presParOf" srcId="{F8D85B65-D5AA-4EA2-B2B8-469046E8BBB2}" destId="{7C3E7C17-DCBC-48EF-8A57-B54717002664}" srcOrd="4" destOrd="0" presId="urn:microsoft.com/office/officeart/2008/layout/HorizontalMultiLevelHierarchy"/>
    <dgm:cxn modelId="{E1ACD6BD-96E1-49E7-BC26-8CC3B1559933}" type="presParOf" srcId="{7C3E7C17-DCBC-48EF-8A57-B54717002664}" destId="{B32FFDFF-C470-47CE-89F2-39347C0DC31B}" srcOrd="0" destOrd="0" presId="urn:microsoft.com/office/officeart/2008/layout/HorizontalMultiLevelHierarchy"/>
    <dgm:cxn modelId="{55C4B9C2-1F9F-42C6-B8D5-36209D610EDE}" type="presParOf" srcId="{F8D85B65-D5AA-4EA2-B2B8-469046E8BBB2}" destId="{D964ACDA-F2C0-43B0-81B2-7EB47FAB99DE}" srcOrd="5" destOrd="0" presId="urn:microsoft.com/office/officeart/2008/layout/HorizontalMultiLevelHierarchy"/>
    <dgm:cxn modelId="{0FAE964D-744A-4B30-9482-BE90206CE2B3}" type="presParOf" srcId="{D964ACDA-F2C0-43B0-81B2-7EB47FAB99DE}" destId="{30B45BD3-2165-46D2-96AF-7F0E1AEBD291}" srcOrd="0" destOrd="0" presId="urn:microsoft.com/office/officeart/2008/layout/HorizontalMultiLevelHierarchy"/>
    <dgm:cxn modelId="{FB3CBFAF-3330-4967-ACA0-3BC17BD71677}" type="presParOf" srcId="{D964ACDA-F2C0-43B0-81B2-7EB47FAB99DE}" destId="{A4D65885-8553-4A17-9D90-0F790E3E4F45}" srcOrd="1" destOrd="0" presId="urn:microsoft.com/office/officeart/2008/layout/HorizontalMultiLevelHierarchy"/>
    <dgm:cxn modelId="{CB065D61-7984-4D01-9049-0ABE663DF347}" type="presParOf" srcId="{F8D85B65-D5AA-4EA2-B2B8-469046E8BBB2}" destId="{A4739A2D-6C43-40C2-8B66-19C3B3978F85}" srcOrd="6" destOrd="0" presId="urn:microsoft.com/office/officeart/2008/layout/HorizontalMultiLevelHierarchy"/>
    <dgm:cxn modelId="{54180BEF-9279-4269-BCA2-0786D5426778}" type="presParOf" srcId="{A4739A2D-6C43-40C2-8B66-19C3B3978F85}" destId="{A6A964F2-2E2E-4D94-95D3-B6E801C45C71}" srcOrd="0" destOrd="0" presId="urn:microsoft.com/office/officeart/2008/layout/HorizontalMultiLevelHierarchy"/>
    <dgm:cxn modelId="{751AF354-5006-424F-BE40-CA3E7EE333C1}" type="presParOf" srcId="{F8D85B65-D5AA-4EA2-B2B8-469046E8BBB2}" destId="{7C035167-B43A-4276-970E-9AACCE6425EB}" srcOrd="7" destOrd="0" presId="urn:microsoft.com/office/officeart/2008/layout/HorizontalMultiLevelHierarchy"/>
    <dgm:cxn modelId="{33FA17DA-39C1-4699-A3AC-52B4DD3BDC7D}" type="presParOf" srcId="{7C035167-B43A-4276-970E-9AACCE6425EB}" destId="{C07DCE1D-41EC-4810-8675-3C37707C47B5}" srcOrd="0" destOrd="0" presId="urn:microsoft.com/office/officeart/2008/layout/HorizontalMultiLevelHierarchy"/>
    <dgm:cxn modelId="{4A028DC8-1825-4758-A59C-1E5BFC648B0D}" type="presParOf" srcId="{7C035167-B43A-4276-970E-9AACCE6425EB}" destId="{DC952FB9-616C-44B2-AE9C-D6F09CAA901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B9AA9F-A5AD-46BC-BE06-537EEE91AF8A}"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fr-TN"/>
        </a:p>
      </dgm:t>
    </dgm:pt>
    <dgm:pt modelId="{E2B369DA-A535-4915-93FB-4F6FADF20926}">
      <dgm:prSet phldrT="[Text]" custT="1"/>
      <dgm:spPr/>
      <dgm:t>
        <a:bodyPr/>
        <a:lstStyle/>
        <a:p>
          <a:r>
            <a:rPr lang="fr-FR" sz="1600" b="1"/>
            <a:t>electronique</a:t>
          </a:r>
          <a:endParaRPr lang="fr-TN" sz="1600" b="1"/>
        </a:p>
      </dgm:t>
    </dgm:pt>
    <dgm:pt modelId="{8012CDDC-1D62-4356-9038-6FC403882A0C}" type="parTrans" cxnId="{90AA6DF1-FF9B-482B-A85B-6271B45DBBBF}">
      <dgm:prSet/>
      <dgm:spPr/>
      <dgm:t>
        <a:bodyPr/>
        <a:lstStyle/>
        <a:p>
          <a:endParaRPr lang="fr-TN"/>
        </a:p>
      </dgm:t>
    </dgm:pt>
    <dgm:pt modelId="{44CA2A8E-0298-495E-AD79-2301F8DC6A96}" type="sibTrans" cxnId="{90AA6DF1-FF9B-482B-A85B-6271B45DBBBF}">
      <dgm:prSet/>
      <dgm:spPr/>
      <dgm:t>
        <a:bodyPr/>
        <a:lstStyle/>
        <a:p>
          <a:endParaRPr lang="fr-TN"/>
        </a:p>
      </dgm:t>
    </dgm:pt>
    <dgm:pt modelId="{DB5DCEE3-220C-4F9F-84A8-3FFADBC37CD9}">
      <dgm:prSet phldrT="[Text]" custT="1"/>
      <dgm:spPr/>
      <dgm:t>
        <a:bodyPr/>
        <a:lstStyle/>
        <a:p>
          <a:r>
            <a:rPr lang="fr-FR" sz="1800"/>
            <a:t>Pc portable</a:t>
          </a:r>
          <a:endParaRPr lang="fr-TN" sz="1800"/>
        </a:p>
      </dgm:t>
    </dgm:pt>
    <dgm:pt modelId="{DD30FBFC-235B-4FE4-BB6B-68FF7FDDFEC1}" type="parTrans" cxnId="{ED0DBCF5-CA32-4F79-A904-E4AD6CD051BA}">
      <dgm:prSet/>
      <dgm:spPr/>
      <dgm:t>
        <a:bodyPr/>
        <a:lstStyle/>
        <a:p>
          <a:endParaRPr lang="fr-TN"/>
        </a:p>
      </dgm:t>
    </dgm:pt>
    <dgm:pt modelId="{2A071B9F-B441-4108-AB11-0F3DF084DACA}" type="sibTrans" cxnId="{ED0DBCF5-CA32-4F79-A904-E4AD6CD051BA}">
      <dgm:prSet/>
      <dgm:spPr/>
      <dgm:t>
        <a:bodyPr/>
        <a:lstStyle/>
        <a:p>
          <a:endParaRPr lang="fr-TN"/>
        </a:p>
      </dgm:t>
    </dgm:pt>
    <dgm:pt modelId="{0CA74B4B-535D-4D3A-A1AD-F40ACA63A190}">
      <dgm:prSet phldrT="[Text]" custT="1"/>
      <dgm:spPr/>
      <dgm:t>
        <a:bodyPr/>
        <a:lstStyle/>
        <a:p>
          <a:r>
            <a:rPr lang="fr-FR" sz="1800"/>
            <a:t>Pc gamer</a:t>
          </a:r>
          <a:endParaRPr lang="fr-TN" sz="1800"/>
        </a:p>
      </dgm:t>
    </dgm:pt>
    <dgm:pt modelId="{9BE4D54E-84B9-4009-89D3-C460A07CC342}" type="parTrans" cxnId="{4BF9D0A0-6DD2-42D6-96C7-1B406042E3B3}">
      <dgm:prSet/>
      <dgm:spPr/>
      <dgm:t>
        <a:bodyPr/>
        <a:lstStyle/>
        <a:p>
          <a:endParaRPr lang="fr-TN"/>
        </a:p>
      </dgm:t>
    </dgm:pt>
    <dgm:pt modelId="{A1925C3E-39A7-489C-B98D-D0B288D290E2}" type="sibTrans" cxnId="{4BF9D0A0-6DD2-42D6-96C7-1B406042E3B3}">
      <dgm:prSet/>
      <dgm:spPr/>
      <dgm:t>
        <a:bodyPr/>
        <a:lstStyle/>
        <a:p>
          <a:endParaRPr lang="fr-TN"/>
        </a:p>
      </dgm:t>
    </dgm:pt>
    <dgm:pt modelId="{BE566994-3B3B-4AF1-BBED-A757EED4724E}">
      <dgm:prSet phldrT="[Text]" custT="1"/>
      <dgm:spPr/>
      <dgm:t>
        <a:bodyPr/>
        <a:lstStyle/>
        <a:p>
          <a:r>
            <a:rPr lang="fr-FR" sz="1800"/>
            <a:t>Téléphone</a:t>
          </a:r>
          <a:endParaRPr lang="fr-TN" sz="1800"/>
        </a:p>
      </dgm:t>
    </dgm:pt>
    <dgm:pt modelId="{AC441FA9-35C7-46A4-8AF7-742719345499}" type="parTrans" cxnId="{2C89CB66-35AA-4D60-925C-75DCDF3DCBDD}">
      <dgm:prSet/>
      <dgm:spPr/>
      <dgm:t>
        <a:bodyPr/>
        <a:lstStyle/>
        <a:p>
          <a:endParaRPr lang="fr-TN"/>
        </a:p>
      </dgm:t>
    </dgm:pt>
    <dgm:pt modelId="{530A9B54-E46D-4DD3-B41A-06C3F57DF79B}" type="sibTrans" cxnId="{2C89CB66-35AA-4D60-925C-75DCDF3DCBDD}">
      <dgm:prSet/>
      <dgm:spPr/>
      <dgm:t>
        <a:bodyPr/>
        <a:lstStyle/>
        <a:p>
          <a:endParaRPr lang="fr-TN"/>
        </a:p>
      </dgm:t>
    </dgm:pt>
    <dgm:pt modelId="{6C14BEE2-C926-4E94-AAF9-EB74F6064A95}">
      <dgm:prSet phldrT="[Text]" custT="1"/>
      <dgm:spPr/>
      <dgm:t>
        <a:bodyPr/>
        <a:lstStyle/>
        <a:p>
          <a:r>
            <a:rPr lang="fr-FR" sz="1800"/>
            <a:t>Tablette</a:t>
          </a:r>
          <a:endParaRPr lang="fr-TN" sz="1800"/>
        </a:p>
      </dgm:t>
    </dgm:pt>
    <dgm:pt modelId="{97B3063F-ED3A-4B4B-AC39-5B50552AA7DB}" type="parTrans" cxnId="{86AE6285-61A9-464B-BF71-F62EA372CBA9}">
      <dgm:prSet/>
      <dgm:spPr/>
      <dgm:t>
        <a:bodyPr/>
        <a:lstStyle/>
        <a:p>
          <a:endParaRPr lang="fr-TN"/>
        </a:p>
      </dgm:t>
    </dgm:pt>
    <dgm:pt modelId="{95023F9F-4417-4BA9-95BF-CCD65E7F790D}" type="sibTrans" cxnId="{86AE6285-61A9-464B-BF71-F62EA372CBA9}">
      <dgm:prSet/>
      <dgm:spPr/>
      <dgm:t>
        <a:bodyPr/>
        <a:lstStyle/>
        <a:p>
          <a:endParaRPr lang="fr-TN"/>
        </a:p>
      </dgm:t>
    </dgm:pt>
    <dgm:pt modelId="{D2AB0D6F-413B-4A92-954B-9EF095E76B43}" type="pres">
      <dgm:prSet presAssocID="{9CB9AA9F-A5AD-46BC-BE06-537EEE91AF8A}" presName="hierChild1" presStyleCnt="0">
        <dgm:presLayoutVars>
          <dgm:orgChart val="1"/>
          <dgm:chPref val="1"/>
          <dgm:dir/>
          <dgm:animOne val="branch"/>
          <dgm:animLvl val="lvl"/>
          <dgm:resizeHandles/>
        </dgm:presLayoutVars>
      </dgm:prSet>
      <dgm:spPr/>
    </dgm:pt>
    <dgm:pt modelId="{E0546180-AEFC-4F8C-AC6A-C042B8EC7727}" type="pres">
      <dgm:prSet presAssocID="{E2B369DA-A535-4915-93FB-4F6FADF20926}" presName="hierRoot1" presStyleCnt="0">
        <dgm:presLayoutVars>
          <dgm:hierBranch val="init"/>
        </dgm:presLayoutVars>
      </dgm:prSet>
      <dgm:spPr/>
    </dgm:pt>
    <dgm:pt modelId="{652CDB83-EF6A-4CE8-AA56-B8887A939715}" type="pres">
      <dgm:prSet presAssocID="{E2B369DA-A535-4915-93FB-4F6FADF20926}" presName="rootComposite1" presStyleCnt="0"/>
      <dgm:spPr/>
    </dgm:pt>
    <dgm:pt modelId="{7A04EE1D-CFDD-4E78-8AED-ABE8C90D7F1B}" type="pres">
      <dgm:prSet presAssocID="{E2B369DA-A535-4915-93FB-4F6FADF20926}" presName="rootText1" presStyleLbl="node0" presStyleIdx="0" presStyleCnt="1">
        <dgm:presLayoutVars>
          <dgm:chPref val="3"/>
        </dgm:presLayoutVars>
      </dgm:prSet>
      <dgm:spPr/>
    </dgm:pt>
    <dgm:pt modelId="{28482FB5-B74F-4DF7-A318-94962E23826B}" type="pres">
      <dgm:prSet presAssocID="{E2B369DA-A535-4915-93FB-4F6FADF20926}" presName="rootConnector1" presStyleLbl="node1" presStyleIdx="0" presStyleCnt="0"/>
      <dgm:spPr/>
    </dgm:pt>
    <dgm:pt modelId="{378159F8-E645-4A08-A187-746974D88CC1}" type="pres">
      <dgm:prSet presAssocID="{E2B369DA-A535-4915-93FB-4F6FADF20926}" presName="hierChild2" presStyleCnt="0"/>
      <dgm:spPr/>
    </dgm:pt>
    <dgm:pt modelId="{9563186E-AE6E-4F9B-B385-77D26BCBB973}" type="pres">
      <dgm:prSet presAssocID="{DD30FBFC-235B-4FE4-BB6B-68FF7FDDFEC1}" presName="Name37" presStyleLbl="parChTrans1D2" presStyleIdx="0" presStyleCnt="4"/>
      <dgm:spPr/>
    </dgm:pt>
    <dgm:pt modelId="{A4E06F1A-4A5C-47E8-AA10-E2DE83B5A0F3}" type="pres">
      <dgm:prSet presAssocID="{DB5DCEE3-220C-4F9F-84A8-3FFADBC37CD9}" presName="hierRoot2" presStyleCnt="0">
        <dgm:presLayoutVars>
          <dgm:hierBranch val="init"/>
        </dgm:presLayoutVars>
      </dgm:prSet>
      <dgm:spPr/>
    </dgm:pt>
    <dgm:pt modelId="{64D4DC40-45E3-48FC-9D3B-58C5EEA31A82}" type="pres">
      <dgm:prSet presAssocID="{DB5DCEE3-220C-4F9F-84A8-3FFADBC37CD9}" presName="rootComposite" presStyleCnt="0"/>
      <dgm:spPr/>
    </dgm:pt>
    <dgm:pt modelId="{1504DC0F-C019-4BA8-8B3F-B9384EAD9465}" type="pres">
      <dgm:prSet presAssocID="{DB5DCEE3-220C-4F9F-84A8-3FFADBC37CD9}" presName="rootText" presStyleLbl="node2" presStyleIdx="0" presStyleCnt="4">
        <dgm:presLayoutVars>
          <dgm:chPref val="3"/>
        </dgm:presLayoutVars>
      </dgm:prSet>
      <dgm:spPr/>
    </dgm:pt>
    <dgm:pt modelId="{57537719-645D-4EB6-A768-CF9E36AA2392}" type="pres">
      <dgm:prSet presAssocID="{DB5DCEE3-220C-4F9F-84A8-3FFADBC37CD9}" presName="rootConnector" presStyleLbl="node2" presStyleIdx="0" presStyleCnt="4"/>
      <dgm:spPr/>
    </dgm:pt>
    <dgm:pt modelId="{DE612F0B-7F23-4F0A-820E-05273352BDE4}" type="pres">
      <dgm:prSet presAssocID="{DB5DCEE3-220C-4F9F-84A8-3FFADBC37CD9}" presName="hierChild4" presStyleCnt="0"/>
      <dgm:spPr/>
    </dgm:pt>
    <dgm:pt modelId="{6D7D8388-4E0B-4BD4-BF78-31375390EB0E}" type="pres">
      <dgm:prSet presAssocID="{DB5DCEE3-220C-4F9F-84A8-3FFADBC37CD9}" presName="hierChild5" presStyleCnt="0"/>
      <dgm:spPr/>
    </dgm:pt>
    <dgm:pt modelId="{EB6F5A1C-8AB3-430F-88BB-33864683B659}" type="pres">
      <dgm:prSet presAssocID="{9BE4D54E-84B9-4009-89D3-C460A07CC342}" presName="Name37" presStyleLbl="parChTrans1D2" presStyleIdx="1" presStyleCnt="4"/>
      <dgm:spPr/>
    </dgm:pt>
    <dgm:pt modelId="{9531BAF9-D851-451D-A9D7-78E96B844EA7}" type="pres">
      <dgm:prSet presAssocID="{0CA74B4B-535D-4D3A-A1AD-F40ACA63A190}" presName="hierRoot2" presStyleCnt="0">
        <dgm:presLayoutVars>
          <dgm:hierBranch val="init"/>
        </dgm:presLayoutVars>
      </dgm:prSet>
      <dgm:spPr/>
    </dgm:pt>
    <dgm:pt modelId="{4B716961-31A0-4412-8FCE-03A335A545E8}" type="pres">
      <dgm:prSet presAssocID="{0CA74B4B-535D-4D3A-A1AD-F40ACA63A190}" presName="rootComposite" presStyleCnt="0"/>
      <dgm:spPr/>
    </dgm:pt>
    <dgm:pt modelId="{AF636986-E4AF-4000-A3A8-FF7E32043CC9}" type="pres">
      <dgm:prSet presAssocID="{0CA74B4B-535D-4D3A-A1AD-F40ACA63A190}" presName="rootText" presStyleLbl="node2" presStyleIdx="1" presStyleCnt="4">
        <dgm:presLayoutVars>
          <dgm:chPref val="3"/>
        </dgm:presLayoutVars>
      </dgm:prSet>
      <dgm:spPr/>
    </dgm:pt>
    <dgm:pt modelId="{434CEB54-A2A0-4356-B725-AA166EF17F36}" type="pres">
      <dgm:prSet presAssocID="{0CA74B4B-535D-4D3A-A1AD-F40ACA63A190}" presName="rootConnector" presStyleLbl="node2" presStyleIdx="1" presStyleCnt="4"/>
      <dgm:spPr/>
    </dgm:pt>
    <dgm:pt modelId="{C5F65CAF-C5C3-4A63-97C8-4FB7E03EAB07}" type="pres">
      <dgm:prSet presAssocID="{0CA74B4B-535D-4D3A-A1AD-F40ACA63A190}" presName="hierChild4" presStyleCnt="0"/>
      <dgm:spPr/>
    </dgm:pt>
    <dgm:pt modelId="{E7F27CD4-ED0E-4823-B2A4-2CF5B86ADA5F}" type="pres">
      <dgm:prSet presAssocID="{0CA74B4B-535D-4D3A-A1AD-F40ACA63A190}" presName="hierChild5" presStyleCnt="0"/>
      <dgm:spPr/>
    </dgm:pt>
    <dgm:pt modelId="{EEDF05D3-60AF-4497-BFA1-5AC6020DD12C}" type="pres">
      <dgm:prSet presAssocID="{AC441FA9-35C7-46A4-8AF7-742719345499}" presName="Name37" presStyleLbl="parChTrans1D2" presStyleIdx="2" presStyleCnt="4"/>
      <dgm:spPr/>
    </dgm:pt>
    <dgm:pt modelId="{3C6CACBC-5B4C-4934-BE88-835FEB3666E7}" type="pres">
      <dgm:prSet presAssocID="{BE566994-3B3B-4AF1-BBED-A757EED4724E}" presName="hierRoot2" presStyleCnt="0">
        <dgm:presLayoutVars>
          <dgm:hierBranch val="init"/>
        </dgm:presLayoutVars>
      </dgm:prSet>
      <dgm:spPr/>
    </dgm:pt>
    <dgm:pt modelId="{62FEF433-C04F-4100-8AE0-9CCDD4680E25}" type="pres">
      <dgm:prSet presAssocID="{BE566994-3B3B-4AF1-BBED-A757EED4724E}" presName="rootComposite" presStyleCnt="0"/>
      <dgm:spPr/>
    </dgm:pt>
    <dgm:pt modelId="{4DAC0B37-B857-4946-A05A-636DB9270DE6}" type="pres">
      <dgm:prSet presAssocID="{BE566994-3B3B-4AF1-BBED-A757EED4724E}" presName="rootText" presStyleLbl="node2" presStyleIdx="2" presStyleCnt="4">
        <dgm:presLayoutVars>
          <dgm:chPref val="3"/>
        </dgm:presLayoutVars>
      </dgm:prSet>
      <dgm:spPr/>
    </dgm:pt>
    <dgm:pt modelId="{2DA62CED-CC46-417E-ADE6-BF96354FCDFA}" type="pres">
      <dgm:prSet presAssocID="{BE566994-3B3B-4AF1-BBED-A757EED4724E}" presName="rootConnector" presStyleLbl="node2" presStyleIdx="2" presStyleCnt="4"/>
      <dgm:spPr/>
    </dgm:pt>
    <dgm:pt modelId="{12781708-F4AE-4432-A598-CFC551F07CDE}" type="pres">
      <dgm:prSet presAssocID="{BE566994-3B3B-4AF1-BBED-A757EED4724E}" presName="hierChild4" presStyleCnt="0"/>
      <dgm:spPr/>
    </dgm:pt>
    <dgm:pt modelId="{8A189BDB-2C58-4736-BE08-216CB444C8A2}" type="pres">
      <dgm:prSet presAssocID="{BE566994-3B3B-4AF1-BBED-A757EED4724E}" presName="hierChild5" presStyleCnt="0"/>
      <dgm:spPr/>
    </dgm:pt>
    <dgm:pt modelId="{F2485A3B-D240-475B-A74D-18FA5DA9A49B}" type="pres">
      <dgm:prSet presAssocID="{97B3063F-ED3A-4B4B-AC39-5B50552AA7DB}" presName="Name37" presStyleLbl="parChTrans1D2" presStyleIdx="3" presStyleCnt="4"/>
      <dgm:spPr/>
    </dgm:pt>
    <dgm:pt modelId="{12BBB2E8-F83F-4E35-A83C-90438B5DE335}" type="pres">
      <dgm:prSet presAssocID="{6C14BEE2-C926-4E94-AAF9-EB74F6064A95}" presName="hierRoot2" presStyleCnt="0">
        <dgm:presLayoutVars>
          <dgm:hierBranch val="init"/>
        </dgm:presLayoutVars>
      </dgm:prSet>
      <dgm:spPr/>
    </dgm:pt>
    <dgm:pt modelId="{FE9FC2A2-0877-4FBF-BF14-5ECADBD198BF}" type="pres">
      <dgm:prSet presAssocID="{6C14BEE2-C926-4E94-AAF9-EB74F6064A95}" presName="rootComposite" presStyleCnt="0"/>
      <dgm:spPr/>
    </dgm:pt>
    <dgm:pt modelId="{FCD4DEB1-97AE-4B46-B7A5-1121927E6098}" type="pres">
      <dgm:prSet presAssocID="{6C14BEE2-C926-4E94-AAF9-EB74F6064A95}" presName="rootText" presStyleLbl="node2" presStyleIdx="3" presStyleCnt="4">
        <dgm:presLayoutVars>
          <dgm:chPref val="3"/>
        </dgm:presLayoutVars>
      </dgm:prSet>
      <dgm:spPr/>
    </dgm:pt>
    <dgm:pt modelId="{51B6370D-BDB0-44A0-A203-720E2AE3DC6A}" type="pres">
      <dgm:prSet presAssocID="{6C14BEE2-C926-4E94-AAF9-EB74F6064A95}" presName="rootConnector" presStyleLbl="node2" presStyleIdx="3" presStyleCnt="4"/>
      <dgm:spPr/>
    </dgm:pt>
    <dgm:pt modelId="{A8A64D0C-AB20-48A4-8A86-6E7C4D035BA6}" type="pres">
      <dgm:prSet presAssocID="{6C14BEE2-C926-4E94-AAF9-EB74F6064A95}" presName="hierChild4" presStyleCnt="0"/>
      <dgm:spPr/>
    </dgm:pt>
    <dgm:pt modelId="{25B9DD33-30F0-4240-B98A-949C049CC1E7}" type="pres">
      <dgm:prSet presAssocID="{6C14BEE2-C926-4E94-AAF9-EB74F6064A95}" presName="hierChild5" presStyleCnt="0"/>
      <dgm:spPr/>
    </dgm:pt>
    <dgm:pt modelId="{B1445438-1A84-4CD4-ADCE-F6CC98F4FB71}" type="pres">
      <dgm:prSet presAssocID="{E2B369DA-A535-4915-93FB-4F6FADF20926}" presName="hierChild3" presStyleCnt="0"/>
      <dgm:spPr/>
    </dgm:pt>
  </dgm:ptLst>
  <dgm:cxnLst>
    <dgm:cxn modelId="{1E740614-4B46-4EA1-BC8A-27A050396D5C}" type="presOf" srcId="{BE566994-3B3B-4AF1-BBED-A757EED4724E}" destId="{2DA62CED-CC46-417E-ADE6-BF96354FCDFA}" srcOrd="1" destOrd="0" presId="urn:microsoft.com/office/officeart/2005/8/layout/orgChart1"/>
    <dgm:cxn modelId="{07FE8816-5520-435F-8CFC-AB05CFA18144}" type="presOf" srcId="{97B3063F-ED3A-4B4B-AC39-5B50552AA7DB}" destId="{F2485A3B-D240-475B-A74D-18FA5DA9A49B}" srcOrd="0" destOrd="0" presId="urn:microsoft.com/office/officeart/2005/8/layout/orgChart1"/>
    <dgm:cxn modelId="{5676E616-A122-4B8F-850C-F1E9E9EFDE18}" type="presOf" srcId="{0CA74B4B-535D-4D3A-A1AD-F40ACA63A190}" destId="{434CEB54-A2A0-4356-B725-AA166EF17F36}" srcOrd="1" destOrd="0" presId="urn:microsoft.com/office/officeart/2005/8/layout/orgChart1"/>
    <dgm:cxn modelId="{5996423E-2816-478F-A820-23F6C78440EB}" type="presOf" srcId="{DB5DCEE3-220C-4F9F-84A8-3FFADBC37CD9}" destId="{57537719-645D-4EB6-A768-CF9E36AA2392}" srcOrd="1" destOrd="0" presId="urn:microsoft.com/office/officeart/2005/8/layout/orgChart1"/>
    <dgm:cxn modelId="{2C89CB66-35AA-4D60-925C-75DCDF3DCBDD}" srcId="{E2B369DA-A535-4915-93FB-4F6FADF20926}" destId="{BE566994-3B3B-4AF1-BBED-A757EED4724E}" srcOrd="2" destOrd="0" parTransId="{AC441FA9-35C7-46A4-8AF7-742719345499}" sibTransId="{530A9B54-E46D-4DD3-B41A-06C3F57DF79B}"/>
    <dgm:cxn modelId="{9147D76A-1CCE-4CF6-B826-FC1DEAA2F84A}" type="presOf" srcId="{6C14BEE2-C926-4E94-AAF9-EB74F6064A95}" destId="{51B6370D-BDB0-44A0-A203-720E2AE3DC6A}" srcOrd="1" destOrd="0" presId="urn:microsoft.com/office/officeart/2005/8/layout/orgChart1"/>
    <dgm:cxn modelId="{95129155-5974-48CE-A112-6D74F93841E5}" type="presOf" srcId="{AC441FA9-35C7-46A4-8AF7-742719345499}" destId="{EEDF05D3-60AF-4497-BFA1-5AC6020DD12C}" srcOrd="0" destOrd="0" presId="urn:microsoft.com/office/officeart/2005/8/layout/orgChart1"/>
    <dgm:cxn modelId="{25D5E784-DD3C-445B-AA15-BA5D398F491C}" type="presOf" srcId="{0CA74B4B-535D-4D3A-A1AD-F40ACA63A190}" destId="{AF636986-E4AF-4000-A3A8-FF7E32043CC9}" srcOrd="0" destOrd="0" presId="urn:microsoft.com/office/officeart/2005/8/layout/orgChart1"/>
    <dgm:cxn modelId="{86AE6285-61A9-464B-BF71-F62EA372CBA9}" srcId="{E2B369DA-A535-4915-93FB-4F6FADF20926}" destId="{6C14BEE2-C926-4E94-AAF9-EB74F6064A95}" srcOrd="3" destOrd="0" parTransId="{97B3063F-ED3A-4B4B-AC39-5B50552AA7DB}" sibTransId="{95023F9F-4417-4BA9-95BF-CCD65E7F790D}"/>
    <dgm:cxn modelId="{D273F589-7AC4-41A2-A89D-ACD96D3FA96F}" type="presOf" srcId="{9CB9AA9F-A5AD-46BC-BE06-537EEE91AF8A}" destId="{D2AB0D6F-413B-4A92-954B-9EF095E76B43}" srcOrd="0" destOrd="0" presId="urn:microsoft.com/office/officeart/2005/8/layout/orgChart1"/>
    <dgm:cxn modelId="{F68DFB8F-E2B4-4B5A-92B1-0639FE5D4649}" type="presOf" srcId="{BE566994-3B3B-4AF1-BBED-A757EED4724E}" destId="{4DAC0B37-B857-4946-A05A-636DB9270DE6}" srcOrd="0" destOrd="0" presId="urn:microsoft.com/office/officeart/2005/8/layout/orgChart1"/>
    <dgm:cxn modelId="{4BF9D0A0-6DD2-42D6-96C7-1B406042E3B3}" srcId="{E2B369DA-A535-4915-93FB-4F6FADF20926}" destId="{0CA74B4B-535D-4D3A-A1AD-F40ACA63A190}" srcOrd="1" destOrd="0" parTransId="{9BE4D54E-84B9-4009-89D3-C460A07CC342}" sibTransId="{A1925C3E-39A7-489C-B98D-D0B288D290E2}"/>
    <dgm:cxn modelId="{AE60C8A6-82F6-49C6-9DF8-B26463D10F30}" type="presOf" srcId="{6C14BEE2-C926-4E94-AAF9-EB74F6064A95}" destId="{FCD4DEB1-97AE-4B46-B7A5-1121927E6098}" srcOrd="0" destOrd="0" presId="urn:microsoft.com/office/officeart/2005/8/layout/orgChart1"/>
    <dgm:cxn modelId="{AA3165B4-0649-41D1-8868-3ADD15650C62}" type="presOf" srcId="{DD30FBFC-235B-4FE4-BB6B-68FF7FDDFEC1}" destId="{9563186E-AE6E-4F9B-B385-77D26BCBB973}" srcOrd="0" destOrd="0" presId="urn:microsoft.com/office/officeart/2005/8/layout/orgChart1"/>
    <dgm:cxn modelId="{DE5271BB-B759-41D8-B47E-49C701276BD4}" type="presOf" srcId="{9BE4D54E-84B9-4009-89D3-C460A07CC342}" destId="{EB6F5A1C-8AB3-430F-88BB-33864683B659}" srcOrd="0" destOrd="0" presId="urn:microsoft.com/office/officeart/2005/8/layout/orgChart1"/>
    <dgm:cxn modelId="{5E0204C8-8A27-4145-8793-C21867D90517}" type="presOf" srcId="{DB5DCEE3-220C-4F9F-84A8-3FFADBC37CD9}" destId="{1504DC0F-C019-4BA8-8B3F-B9384EAD9465}" srcOrd="0" destOrd="0" presId="urn:microsoft.com/office/officeart/2005/8/layout/orgChart1"/>
    <dgm:cxn modelId="{F0E24BD2-05FD-49EE-869B-B1D57A8CFA94}" type="presOf" srcId="{E2B369DA-A535-4915-93FB-4F6FADF20926}" destId="{7A04EE1D-CFDD-4E78-8AED-ABE8C90D7F1B}" srcOrd="0" destOrd="0" presId="urn:microsoft.com/office/officeart/2005/8/layout/orgChart1"/>
    <dgm:cxn modelId="{8A5988EA-AC15-4C04-B88E-96359012BD20}" type="presOf" srcId="{E2B369DA-A535-4915-93FB-4F6FADF20926}" destId="{28482FB5-B74F-4DF7-A318-94962E23826B}" srcOrd="1" destOrd="0" presId="urn:microsoft.com/office/officeart/2005/8/layout/orgChart1"/>
    <dgm:cxn modelId="{90AA6DF1-FF9B-482B-A85B-6271B45DBBBF}" srcId="{9CB9AA9F-A5AD-46BC-BE06-537EEE91AF8A}" destId="{E2B369DA-A535-4915-93FB-4F6FADF20926}" srcOrd="0" destOrd="0" parTransId="{8012CDDC-1D62-4356-9038-6FC403882A0C}" sibTransId="{44CA2A8E-0298-495E-AD79-2301F8DC6A96}"/>
    <dgm:cxn modelId="{ED0DBCF5-CA32-4F79-A904-E4AD6CD051BA}" srcId="{E2B369DA-A535-4915-93FB-4F6FADF20926}" destId="{DB5DCEE3-220C-4F9F-84A8-3FFADBC37CD9}" srcOrd="0" destOrd="0" parTransId="{DD30FBFC-235B-4FE4-BB6B-68FF7FDDFEC1}" sibTransId="{2A071B9F-B441-4108-AB11-0F3DF084DACA}"/>
    <dgm:cxn modelId="{7BA4A8D0-B7B4-4F9D-9C14-D379F3802154}" type="presParOf" srcId="{D2AB0D6F-413B-4A92-954B-9EF095E76B43}" destId="{E0546180-AEFC-4F8C-AC6A-C042B8EC7727}" srcOrd="0" destOrd="0" presId="urn:microsoft.com/office/officeart/2005/8/layout/orgChart1"/>
    <dgm:cxn modelId="{5133FCC3-151C-42B0-ADFA-1355540C3030}" type="presParOf" srcId="{E0546180-AEFC-4F8C-AC6A-C042B8EC7727}" destId="{652CDB83-EF6A-4CE8-AA56-B8887A939715}" srcOrd="0" destOrd="0" presId="urn:microsoft.com/office/officeart/2005/8/layout/orgChart1"/>
    <dgm:cxn modelId="{C67DFC1C-F3E9-4C83-8DC3-C275856C5C30}" type="presParOf" srcId="{652CDB83-EF6A-4CE8-AA56-B8887A939715}" destId="{7A04EE1D-CFDD-4E78-8AED-ABE8C90D7F1B}" srcOrd="0" destOrd="0" presId="urn:microsoft.com/office/officeart/2005/8/layout/orgChart1"/>
    <dgm:cxn modelId="{3CA6ED02-4E97-4D79-86BF-8F21293CC557}" type="presParOf" srcId="{652CDB83-EF6A-4CE8-AA56-B8887A939715}" destId="{28482FB5-B74F-4DF7-A318-94962E23826B}" srcOrd="1" destOrd="0" presId="urn:microsoft.com/office/officeart/2005/8/layout/orgChart1"/>
    <dgm:cxn modelId="{0AABAEAF-F866-4B05-AA1A-F2E3B1FEF43D}" type="presParOf" srcId="{E0546180-AEFC-4F8C-AC6A-C042B8EC7727}" destId="{378159F8-E645-4A08-A187-746974D88CC1}" srcOrd="1" destOrd="0" presId="urn:microsoft.com/office/officeart/2005/8/layout/orgChart1"/>
    <dgm:cxn modelId="{85EA971C-4C8D-4338-A373-BE605D012A92}" type="presParOf" srcId="{378159F8-E645-4A08-A187-746974D88CC1}" destId="{9563186E-AE6E-4F9B-B385-77D26BCBB973}" srcOrd="0" destOrd="0" presId="urn:microsoft.com/office/officeart/2005/8/layout/orgChart1"/>
    <dgm:cxn modelId="{A3623DE2-80B3-434A-8551-7ECFB8BCCF46}" type="presParOf" srcId="{378159F8-E645-4A08-A187-746974D88CC1}" destId="{A4E06F1A-4A5C-47E8-AA10-E2DE83B5A0F3}" srcOrd="1" destOrd="0" presId="urn:microsoft.com/office/officeart/2005/8/layout/orgChart1"/>
    <dgm:cxn modelId="{1E01B48B-7534-4C58-98F1-95EFADFB556F}" type="presParOf" srcId="{A4E06F1A-4A5C-47E8-AA10-E2DE83B5A0F3}" destId="{64D4DC40-45E3-48FC-9D3B-58C5EEA31A82}" srcOrd="0" destOrd="0" presId="urn:microsoft.com/office/officeart/2005/8/layout/orgChart1"/>
    <dgm:cxn modelId="{272F4ED7-FA7A-4142-8B37-304875E700F8}" type="presParOf" srcId="{64D4DC40-45E3-48FC-9D3B-58C5EEA31A82}" destId="{1504DC0F-C019-4BA8-8B3F-B9384EAD9465}" srcOrd="0" destOrd="0" presId="urn:microsoft.com/office/officeart/2005/8/layout/orgChart1"/>
    <dgm:cxn modelId="{BA03599E-B86F-4282-BAB3-B65A4F738B17}" type="presParOf" srcId="{64D4DC40-45E3-48FC-9D3B-58C5EEA31A82}" destId="{57537719-645D-4EB6-A768-CF9E36AA2392}" srcOrd="1" destOrd="0" presId="urn:microsoft.com/office/officeart/2005/8/layout/orgChart1"/>
    <dgm:cxn modelId="{8796F837-0FEF-4CEE-AE28-8AA74515F1B4}" type="presParOf" srcId="{A4E06F1A-4A5C-47E8-AA10-E2DE83B5A0F3}" destId="{DE612F0B-7F23-4F0A-820E-05273352BDE4}" srcOrd="1" destOrd="0" presId="urn:microsoft.com/office/officeart/2005/8/layout/orgChart1"/>
    <dgm:cxn modelId="{8C2FE841-B8D7-43B9-98DA-4E3AB6AE9055}" type="presParOf" srcId="{A4E06F1A-4A5C-47E8-AA10-E2DE83B5A0F3}" destId="{6D7D8388-4E0B-4BD4-BF78-31375390EB0E}" srcOrd="2" destOrd="0" presId="urn:microsoft.com/office/officeart/2005/8/layout/orgChart1"/>
    <dgm:cxn modelId="{34546B95-11EA-4DE6-8D1B-1901404EB47C}" type="presParOf" srcId="{378159F8-E645-4A08-A187-746974D88CC1}" destId="{EB6F5A1C-8AB3-430F-88BB-33864683B659}" srcOrd="2" destOrd="0" presId="urn:microsoft.com/office/officeart/2005/8/layout/orgChart1"/>
    <dgm:cxn modelId="{2D3AFDF0-8DEB-4DB8-ACF9-7717C0653B36}" type="presParOf" srcId="{378159F8-E645-4A08-A187-746974D88CC1}" destId="{9531BAF9-D851-451D-A9D7-78E96B844EA7}" srcOrd="3" destOrd="0" presId="urn:microsoft.com/office/officeart/2005/8/layout/orgChart1"/>
    <dgm:cxn modelId="{B2B335B9-C67C-45F2-B1A2-7707802B2F3C}" type="presParOf" srcId="{9531BAF9-D851-451D-A9D7-78E96B844EA7}" destId="{4B716961-31A0-4412-8FCE-03A335A545E8}" srcOrd="0" destOrd="0" presId="urn:microsoft.com/office/officeart/2005/8/layout/orgChart1"/>
    <dgm:cxn modelId="{7B9E433F-BE19-4EC7-AAB4-6B089A8FD975}" type="presParOf" srcId="{4B716961-31A0-4412-8FCE-03A335A545E8}" destId="{AF636986-E4AF-4000-A3A8-FF7E32043CC9}" srcOrd="0" destOrd="0" presId="urn:microsoft.com/office/officeart/2005/8/layout/orgChart1"/>
    <dgm:cxn modelId="{BE1BC84C-FA34-42A4-A9A2-96040551CC3C}" type="presParOf" srcId="{4B716961-31A0-4412-8FCE-03A335A545E8}" destId="{434CEB54-A2A0-4356-B725-AA166EF17F36}" srcOrd="1" destOrd="0" presId="urn:microsoft.com/office/officeart/2005/8/layout/orgChart1"/>
    <dgm:cxn modelId="{37098BC2-1C72-4AF0-991A-00A91E4083CC}" type="presParOf" srcId="{9531BAF9-D851-451D-A9D7-78E96B844EA7}" destId="{C5F65CAF-C5C3-4A63-97C8-4FB7E03EAB07}" srcOrd="1" destOrd="0" presId="urn:microsoft.com/office/officeart/2005/8/layout/orgChart1"/>
    <dgm:cxn modelId="{96B92F9A-5E5E-4E8D-B427-53DD9695A7B0}" type="presParOf" srcId="{9531BAF9-D851-451D-A9D7-78E96B844EA7}" destId="{E7F27CD4-ED0E-4823-B2A4-2CF5B86ADA5F}" srcOrd="2" destOrd="0" presId="urn:microsoft.com/office/officeart/2005/8/layout/orgChart1"/>
    <dgm:cxn modelId="{BD40F886-12C9-44F0-AB20-3E7D29BC36C0}" type="presParOf" srcId="{378159F8-E645-4A08-A187-746974D88CC1}" destId="{EEDF05D3-60AF-4497-BFA1-5AC6020DD12C}" srcOrd="4" destOrd="0" presId="urn:microsoft.com/office/officeart/2005/8/layout/orgChart1"/>
    <dgm:cxn modelId="{6C9554F0-7C49-4F93-8439-AEC47F4556E1}" type="presParOf" srcId="{378159F8-E645-4A08-A187-746974D88CC1}" destId="{3C6CACBC-5B4C-4934-BE88-835FEB3666E7}" srcOrd="5" destOrd="0" presId="urn:microsoft.com/office/officeart/2005/8/layout/orgChart1"/>
    <dgm:cxn modelId="{FADD5155-22D6-4A3A-BC9D-8890899983FE}" type="presParOf" srcId="{3C6CACBC-5B4C-4934-BE88-835FEB3666E7}" destId="{62FEF433-C04F-4100-8AE0-9CCDD4680E25}" srcOrd="0" destOrd="0" presId="urn:microsoft.com/office/officeart/2005/8/layout/orgChart1"/>
    <dgm:cxn modelId="{11ADAF20-DB83-41DC-9C38-25B08CA0366D}" type="presParOf" srcId="{62FEF433-C04F-4100-8AE0-9CCDD4680E25}" destId="{4DAC0B37-B857-4946-A05A-636DB9270DE6}" srcOrd="0" destOrd="0" presId="urn:microsoft.com/office/officeart/2005/8/layout/orgChart1"/>
    <dgm:cxn modelId="{549B1F81-2948-4F78-AAE1-93529F97948B}" type="presParOf" srcId="{62FEF433-C04F-4100-8AE0-9CCDD4680E25}" destId="{2DA62CED-CC46-417E-ADE6-BF96354FCDFA}" srcOrd="1" destOrd="0" presId="urn:microsoft.com/office/officeart/2005/8/layout/orgChart1"/>
    <dgm:cxn modelId="{B67D5114-8B1A-4A5F-85A3-097950B51763}" type="presParOf" srcId="{3C6CACBC-5B4C-4934-BE88-835FEB3666E7}" destId="{12781708-F4AE-4432-A598-CFC551F07CDE}" srcOrd="1" destOrd="0" presId="urn:microsoft.com/office/officeart/2005/8/layout/orgChart1"/>
    <dgm:cxn modelId="{7DF64CFE-CD26-43D7-A711-5E1D1B3EB345}" type="presParOf" srcId="{3C6CACBC-5B4C-4934-BE88-835FEB3666E7}" destId="{8A189BDB-2C58-4736-BE08-216CB444C8A2}" srcOrd="2" destOrd="0" presId="urn:microsoft.com/office/officeart/2005/8/layout/orgChart1"/>
    <dgm:cxn modelId="{AF5583CC-7191-4A6E-B68F-16E32FC2D331}" type="presParOf" srcId="{378159F8-E645-4A08-A187-746974D88CC1}" destId="{F2485A3B-D240-475B-A74D-18FA5DA9A49B}" srcOrd="6" destOrd="0" presId="urn:microsoft.com/office/officeart/2005/8/layout/orgChart1"/>
    <dgm:cxn modelId="{08F2D735-BC06-4330-B15A-A8CB9BF9BC60}" type="presParOf" srcId="{378159F8-E645-4A08-A187-746974D88CC1}" destId="{12BBB2E8-F83F-4E35-A83C-90438B5DE335}" srcOrd="7" destOrd="0" presId="urn:microsoft.com/office/officeart/2005/8/layout/orgChart1"/>
    <dgm:cxn modelId="{2E4C48E4-3156-4141-8F5E-ECF1A4213A23}" type="presParOf" srcId="{12BBB2E8-F83F-4E35-A83C-90438B5DE335}" destId="{FE9FC2A2-0877-4FBF-BF14-5ECADBD198BF}" srcOrd="0" destOrd="0" presId="urn:microsoft.com/office/officeart/2005/8/layout/orgChart1"/>
    <dgm:cxn modelId="{095F8029-878E-47BB-95E2-607C5FAAD799}" type="presParOf" srcId="{FE9FC2A2-0877-4FBF-BF14-5ECADBD198BF}" destId="{FCD4DEB1-97AE-4B46-B7A5-1121927E6098}" srcOrd="0" destOrd="0" presId="urn:microsoft.com/office/officeart/2005/8/layout/orgChart1"/>
    <dgm:cxn modelId="{6EA84E49-575F-47C3-83CE-D6254057FBF7}" type="presParOf" srcId="{FE9FC2A2-0877-4FBF-BF14-5ECADBD198BF}" destId="{51B6370D-BDB0-44A0-A203-720E2AE3DC6A}" srcOrd="1" destOrd="0" presId="urn:microsoft.com/office/officeart/2005/8/layout/orgChart1"/>
    <dgm:cxn modelId="{A8BD36BF-0FFE-4DA3-B0A9-7FB1568BE83A}" type="presParOf" srcId="{12BBB2E8-F83F-4E35-A83C-90438B5DE335}" destId="{A8A64D0C-AB20-48A4-8A86-6E7C4D035BA6}" srcOrd="1" destOrd="0" presId="urn:microsoft.com/office/officeart/2005/8/layout/orgChart1"/>
    <dgm:cxn modelId="{B5E5196D-9561-4D6F-87FC-19EBA6EC5B65}" type="presParOf" srcId="{12BBB2E8-F83F-4E35-A83C-90438B5DE335}" destId="{25B9DD33-30F0-4240-B98A-949C049CC1E7}" srcOrd="2" destOrd="0" presId="urn:microsoft.com/office/officeart/2005/8/layout/orgChart1"/>
    <dgm:cxn modelId="{18CB8555-5785-4FA4-8FD7-98A9D072A092}" type="presParOf" srcId="{E0546180-AEFC-4F8C-AC6A-C042B8EC7727}" destId="{B1445438-1A84-4CD4-ADCE-F6CC98F4FB71}"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CB9AA9F-A5AD-46BC-BE06-537EEE91AF8A}"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fr-TN"/>
        </a:p>
      </dgm:t>
    </dgm:pt>
    <dgm:pt modelId="{E2B369DA-A535-4915-93FB-4F6FADF20926}">
      <dgm:prSet phldrT="[Text]" custT="1"/>
      <dgm:spPr/>
      <dgm:t>
        <a:bodyPr/>
        <a:lstStyle/>
        <a:p>
          <a:r>
            <a:rPr lang="fr-FR" sz="1600" b="1"/>
            <a:t>Maison</a:t>
          </a:r>
          <a:endParaRPr lang="fr-TN" sz="1600" b="1"/>
        </a:p>
      </dgm:t>
    </dgm:pt>
    <dgm:pt modelId="{8012CDDC-1D62-4356-9038-6FC403882A0C}" type="parTrans" cxnId="{90AA6DF1-FF9B-482B-A85B-6271B45DBBBF}">
      <dgm:prSet/>
      <dgm:spPr/>
      <dgm:t>
        <a:bodyPr/>
        <a:lstStyle/>
        <a:p>
          <a:endParaRPr lang="fr-TN"/>
        </a:p>
      </dgm:t>
    </dgm:pt>
    <dgm:pt modelId="{44CA2A8E-0298-495E-AD79-2301F8DC6A96}" type="sibTrans" cxnId="{90AA6DF1-FF9B-482B-A85B-6271B45DBBBF}">
      <dgm:prSet/>
      <dgm:spPr/>
      <dgm:t>
        <a:bodyPr/>
        <a:lstStyle/>
        <a:p>
          <a:endParaRPr lang="fr-TN"/>
        </a:p>
      </dgm:t>
    </dgm:pt>
    <dgm:pt modelId="{DB5DCEE3-220C-4F9F-84A8-3FFADBC37CD9}">
      <dgm:prSet phldrT="[Text]" custT="1"/>
      <dgm:spPr/>
      <dgm:t>
        <a:bodyPr/>
        <a:lstStyle/>
        <a:p>
          <a:r>
            <a:rPr lang="fr-FR" sz="1800"/>
            <a:t>Meubles</a:t>
          </a:r>
          <a:endParaRPr lang="fr-TN" sz="1800"/>
        </a:p>
      </dgm:t>
    </dgm:pt>
    <dgm:pt modelId="{DD30FBFC-235B-4FE4-BB6B-68FF7FDDFEC1}" type="parTrans" cxnId="{ED0DBCF5-CA32-4F79-A904-E4AD6CD051BA}">
      <dgm:prSet/>
      <dgm:spPr/>
      <dgm:t>
        <a:bodyPr/>
        <a:lstStyle/>
        <a:p>
          <a:endParaRPr lang="fr-TN"/>
        </a:p>
      </dgm:t>
    </dgm:pt>
    <dgm:pt modelId="{2A071B9F-B441-4108-AB11-0F3DF084DACA}" type="sibTrans" cxnId="{ED0DBCF5-CA32-4F79-A904-E4AD6CD051BA}">
      <dgm:prSet/>
      <dgm:spPr/>
      <dgm:t>
        <a:bodyPr/>
        <a:lstStyle/>
        <a:p>
          <a:endParaRPr lang="fr-TN"/>
        </a:p>
      </dgm:t>
    </dgm:pt>
    <dgm:pt modelId="{0CA74B4B-535D-4D3A-A1AD-F40ACA63A190}">
      <dgm:prSet phldrT="[Text]" custT="1"/>
      <dgm:spPr/>
      <dgm:t>
        <a:bodyPr/>
        <a:lstStyle/>
        <a:p>
          <a:r>
            <a:rPr lang="fr-FR" sz="1800"/>
            <a:t>Décoration</a:t>
          </a:r>
          <a:endParaRPr lang="fr-TN" sz="1800"/>
        </a:p>
      </dgm:t>
    </dgm:pt>
    <dgm:pt modelId="{9BE4D54E-84B9-4009-89D3-C460A07CC342}" type="parTrans" cxnId="{4BF9D0A0-6DD2-42D6-96C7-1B406042E3B3}">
      <dgm:prSet/>
      <dgm:spPr/>
      <dgm:t>
        <a:bodyPr/>
        <a:lstStyle/>
        <a:p>
          <a:endParaRPr lang="fr-TN"/>
        </a:p>
      </dgm:t>
    </dgm:pt>
    <dgm:pt modelId="{A1925C3E-39A7-489C-B98D-D0B288D290E2}" type="sibTrans" cxnId="{4BF9D0A0-6DD2-42D6-96C7-1B406042E3B3}">
      <dgm:prSet/>
      <dgm:spPr/>
      <dgm:t>
        <a:bodyPr/>
        <a:lstStyle/>
        <a:p>
          <a:endParaRPr lang="fr-TN"/>
        </a:p>
      </dgm:t>
    </dgm:pt>
    <dgm:pt modelId="{BE566994-3B3B-4AF1-BBED-A757EED4724E}">
      <dgm:prSet phldrT="[Text]" custT="1"/>
      <dgm:spPr/>
      <dgm:t>
        <a:bodyPr/>
        <a:lstStyle/>
        <a:p>
          <a:r>
            <a:rPr lang="fr-FR" sz="1800"/>
            <a:t>éléctroménager</a:t>
          </a:r>
          <a:endParaRPr lang="fr-TN" sz="1800"/>
        </a:p>
      </dgm:t>
    </dgm:pt>
    <dgm:pt modelId="{AC441FA9-35C7-46A4-8AF7-742719345499}" type="parTrans" cxnId="{2C89CB66-35AA-4D60-925C-75DCDF3DCBDD}">
      <dgm:prSet/>
      <dgm:spPr/>
      <dgm:t>
        <a:bodyPr/>
        <a:lstStyle/>
        <a:p>
          <a:endParaRPr lang="fr-TN"/>
        </a:p>
      </dgm:t>
    </dgm:pt>
    <dgm:pt modelId="{530A9B54-E46D-4DD3-B41A-06C3F57DF79B}" type="sibTrans" cxnId="{2C89CB66-35AA-4D60-925C-75DCDF3DCBDD}">
      <dgm:prSet/>
      <dgm:spPr/>
      <dgm:t>
        <a:bodyPr/>
        <a:lstStyle/>
        <a:p>
          <a:endParaRPr lang="fr-TN"/>
        </a:p>
      </dgm:t>
    </dgm:pt>
    <dgm:pt modelId="{D2AB0D6F-413B-4A92-954B-9EF095E76B43}" type="pres">
      <dgm:prSet presAssocID="{9CB9AA9F-A5AD-46BC-BE06-537EEE91AF8A}" presName="hierChild1" presStyleCnt="0">
        <dgm:presLayoutVars>
          <dgm:orgChart val="1"/>
          <dgm:chPref val="1"/>
          <dgm:dir/>
          <dgm:animOne val="branch"/>
          <dgm:animLvl val="lvl"/>
          <dgm:resizeHandles/>
        </dgm:presLayoutVars>
      </dgm:prSet>
      <dgm:spPr/>
    </dgm:pt>
    <dgm:pt modelId="{E0546180-AEFC-4F8C-AC6A-C042B8EC7727}" type="pres">
      <dgm:prSet presAssocID="{E2B369DA-A535-4915-93FB-4F6FADF20926}" presName="hierRoot1" presStyleCnt="0">
        <dgm:presLayoutVars>
          <dgm:hierBranch val="init"/>
        </dgm:presLayoutVars>
      </dgm:prSet>
      <dgm:spPr/>
    </dgm:pt>
    <dgm:pt modelId="{652CDB83-EF6A-4CE8-AA56-B8887A939715}" type="pres">
      <dgm:prSet presAssocID="{E2B369DA-A535-4915-93FB-4F6FADF20926}" presName="rootComposite1" presStyleCnt="0"/>
      <dgm:spPr/>
    </dgm:pt>
    <dgm:pt modelId="{7A04EE1D-CFDD-4E78-8AED-ABE8C90D7F1B}" type="pres">
      <dgm:prSet presAssocID="{E2B369DA-A535-4915-93FB-4F6FADF20926}" presName="rootText1" presStyleLbl="node0" presStyleIdx="0" presStyleCnt="1">
        <dgm:presLayoutVars>
          <dgm:chPref val="3"/>
        </dgm:presLayoutVars>
      </dgm:prSet>
      <dgm:spPr/>
    </dgm:pt>
    <dgm:pt modelId="{28482FB5-B74F-4DF7-A318-94962E23826B}" type="pres">
      <dgm:prSet presAssocID="{E2B369DA-A535-4915-93FB-4F6FADF20926}" presName="rootConnector1" presStyleLbl="node1" presStyleIdx="0" presStyleCnt="0"/>
      <dgm:spPr/>
    </dgm:pt>
    <dgm:pt modelId="{378159F8-E645-4A08-A187-746974D88CC1}" type="pres">
      <dgm:prSet presAssocID="{E2B369DA-A535-4915-93FB-4F6FADF20926}" presName="hierChild2" presStyleCnt="0"/>
      <dgm:spPr/>
    </dgm:pt>
    <dgm:pt modelId="{9563186E-AE6E-4F9B-B385-77D26BCBB973}" type="pres">
      <dgm:prSet presAssocID="{DD30FBFC-235B-4FE4-BB6B-68FF7FDDFEC1}" presName="Name37" presStyleLbl="parChTrans1D2" presStyleIdx="0" presStyleCnt="3"/>
      <dgm:spPr/>
    </dgm:pt>
    <dgm:pt modelId="{A4E06F1A-4A5C-47E8-AA10-E2DE83B5A0F3}" type="pres">
      <dgm:prSet presAssocID="{DB5DCEE3-220C-4F9F-84A8-3FFADBC37CD9}" presName="hierRoot2" presStyleCnt="0">
        <dgm:presLayoutVars>
          <dgm:hierBranch val="init"/>
        </dgm:presLayoutVars>
      </dgm:prSet>
      <dgm:spPr/>
    </dgm:pt>
    <dgm:pt modelId="{64D4DC40-45E3-48FC-9D3B-58C5EEA31A82}" type="pres">
      <dgm:prSet presAssocID="{DB5DCEE3-220C-4F9F-84A8-3FFADBC37CD9}" presName="rootComposite" presStyleCnt="0"/>
      <dgm:spPr/>
    </dgm:pt>
    <dgm:pt modelId="{1504DC0F-C019-4BA8-8B3F-B9384EAD9465}" type="pres">
      <dgm:prSet presAssocID="{DB5DCEE3-220C-4F9F-84A8-3FFADBC37CD9}" presName="rootText" presStyleLbl="node2" presStyleIdx="0" presStyleCnt="3">
        <dgm:presLayoutVars>
          <dgm:chPref val="3"/>
        </dgm:presLayoutVars>
      </dgm:prSet>
      <dgm:spPr/>
    </dgm:pt>
    <dgm:pt modelId="{57537719-645D-4EB6-A768-CF9E36AA2392}" type="pres">
      <dgm:prSet presAssocID="{DB5DCEE3-220C-4F9F-84A8-3FFADBC37CD9}" presName="rootConnector" presStyleLbl="node2" presStyleIdx="0" presStyleCnt="3"/>
      <dgm:spPr/>
    </dgm:pt>
    <dgm:pt modelId="{DE612F0B-7F23-4F0A-820E-05273352BDE4}" type="pres">
      <dgm:prSet presAssocID="{DB5DCEE3-220C-4F9F-84A8-3FFADBC37CD9}" presName="hierChild4" presStyleCnt="0"/>
      <dgm:spPr/>
    </dgm:pt>
    <dgm:pt modelId="{6D7D8388-4E0B-4BD4-BF78-31375390EB0E}" type="pres">
      <dgm:prSet presAssocID="{DB5DCEE3-220C-4F9F-84A8-3FFADBC37CD9}" presName="hierChild5" presStyleCnt="0"/>
      <dgm:spPr/>
    </dgm:pt>
    <dgm:pt modelId="{EB6F5A1C-8AB3-430F-88BB-33864683B659}" type="pres">
      <dgm:prSet presAssocID="{9BE4D54E-84B9-4009-89D3-C460A07CC342}" presName="Name37" presStyleLbl="parChTrans1D2" presStyleIdx="1" presStyleCnt="3"/>
      <dgm:spPr/>
    </dgm:pt>
    <dgm:pt modelId="{9531BAF9-D851-451D-A9D7-78E96B844EA7}" type="pres">
      <dgm:prSet presAssocID="{0CA74B4B-535D-4D3A-A1AD-F40ACA63A190}" presName="hierRoot2" presStyleCnt="0">
        <dgm:presLayoutVars>
          <dgm:hierBranch val="init"/>
        </dgm:presLayoutVars>
      </dgm:prSet>
      <dgm:spPr/>
    </dgm:pt>
    <dgm:pt modelId="{4B716961-31A0-4412-8FCE-03A335A545E8}" type="pres">
      <dgm:prSet presAssocID="{0CA74B4B-535D-4D3A-A1AD-F40ACA63A190}" presName="rootComposite" presStyleCnt="0"/>
      <dgm:spPr/>
    </dgm:pt>
    <dgm:pt modelId="{AF636986-E4AF-4000-A3A8-FF7E32043CC9}" type="pres">
      <dgm:prSet presAssocID="{0CA74B4B-535D-4D3A-A1AD-F40ACA63A190}" presName="rootText" presStyleLbl="node2" presStyleIdx="1" presStyleCnt="3">
        <dgm:presLayoutVars>
          <dgm:chPref val="3"/>
        </dgm:presLayoutVars>
      </dgm:prSet>
      <dgm:spPr/>
    </dgm:pt>
    <dgm:pt modelId="{434CEB54-A2A0-4356-B725-AA166EF17F36}" type="pres">
      <dgm:prSet presAssocID="{0CA74B4B-535D-4D3A-A1AD-F40ACA63A190}" presName="rootConnector" presStyleLbl="node2" presStyleIdx="1" presStyleCnt="3"/>
      <dgm:spPr/>
    </dgm:pt>
    <dgm:pt modelId="{C5F65CAF-C5C3-4A63-97C8-4FB7E03EAB07}" type="pres">
      <dgm:prSet presAssocID="{0CA74B4B-535D-4D3A-A1AD-F40ACA63A190}" presName="hierChild4" presStyleCnt="0"/>
      <dgm:spPr/>
    </dgm:pt>
    <dgm:pt modelId="{E7F27CD4-ED0E-4823-B2A4-2CF5B86ADA5F}" type="pres">
      <dgm:prSet presAssocID="{0CA74B4B-535D-4D3A-A1AD-F40ACA63A190}" presName="hierChild5" presStyleCnt="0"/>
      <dgm:spPr/>
    </dgm:pt>
    <dgm:pt modelId="{EEDF05D3-60AF-4497-BFA1-5AC6020DD12C}" type="pres">
      <dgm:prSet presAssocID="{AC441FA9-35C7-46A4-8AF7-742719345499}" presName="Name37" presStyleLbl="parChTrans1D2" presStyleIdx="2" presStyleCnt="3"/>
      <dgm:spPr/>
    </dgm:pt>
    <dgm:pt modelId="{3C6CACBC-5B4C-4934-BE88-835FEB3666E7}" type="pres">
      <dgm:prSet presAssocID="{BE566994-3B3B-4AF1-BBED-A757EED4724E}" presName="hierRoot2" presStyleCnt="0">
        <dgm:presLayoutVars>
          <dgm:hierBranch val="init"/>
        </dgm:presLayoutVars>
      </dgm:prSet>
      <dgm:spPr/>
    </dgm:pt>
    <dgm:pt modelId="{62FEF433-C04F-4100-8AE0-9CCDD4680E25}" type="pres">
      <dgm:prSet presAssocID="{BE566994-3B3B-4AF1-BBED-A757EED4724E}" presName="rootComposite" presStyleCnt="0"/>
      <dgm:spPr/>
    </dgm:pt>
    <dgm:pt modelId="{4DAC0B37-B857-4946-A05A-636DB9270DE6}" type="pres">
      <dgm:prSet presAssocID="{BE566994-3B3B-4AF1-BBED-A757EED4724E}" presName="rootText" presStyleLbl="node2" presStyleIdx="2" presStyleCnt="3">
        <dgm:presLayoutVars>
          <dgm:chPref val="3"/>
        </dgm:presLayoutVars>
      </dgm:prSet>
      <dgm:spPr/>
    </dgm:pt>
    <dgm:pt modelId="{2DA62CED-CC46-417E-ADE6-BF96354FCDFA}" type="pres">
      <dgm:prSet presAssocID="{BE566994-3B3B-4AF1-BBED-A757EED4724E}" presName="rootConnector" presStyleLbl="node2" presStyleIdx="2" presStyleCnt="3"/>
      <dgm:spPr/>
    </dgm:pt>
    <dgm:pt modelId="{12781708-F4AE-4432-A598-CFC551F07CDE}" type="pres">
      <dgm:prSet presAssocID="{BE566994-3B3B-4AF1-BBED-A757EED4724E}" presName="hierChild4" presStyleCnt="0"/>
      <dgm:spPr/>
    </dgm:pt>
    <dgm:pt modelId="{8A189BDB-2C58-4736-BE08-216CB444C8A2}" type="pres">
      <dgm:prSet presAssocID="{BE566994-3B3B-4AF1-BBED-A757EED4724E}" presName="hierChild5" presStyleCnt="0"/>
      <dgm:spPr/>
    </dgm:pt>
    <dgm:pt modelId="{B1445438-1A84-4CD4-ADCE-F6CC98F4FB71}" type="pres">
      <dgm:prSet presAssocID="{E2B369DA-A535-4915-93FB-4F6FADF20926}" presName="hierChild3" presStyleCnt="0"/>
      <dgm:spPr/>
    </dgm:pt>
  </dgm:ptLst>
  <dgm:cxnLst>
    <dgm:cxn modelId="{1E740614-4B46-4EA1-BC8A-27A050396D5C}" type="presOf" srcId="{BE566994-3B3B-4AF1-BBED-A757EED4724E}" destId="{2DA62CED-CC46-417E-ADE6-BF96354FCDFA}" srcOrd="1" destOrd="0" presId="urn:microsoft.com/office/officeart/2005/8/layout/orgChart1"/>
    <dgm:cxn modelId="{5676E616-A122-4B8F-850C-F1E9E9EFDE18}" type="presOf" srcId="{0CA74B4B-535D-4D3A-A1AD-F40ACA63A190}" destId="{434CEB54-A2A0-4356-B725-AA166EF17F36}" srcOrd="1" destOrd="0" presId="urn:microsoft.com/office/officeart/2005/8/layout/orgChart1"/>
    <dgm:cxn modelId="{5996423E-2816-478F-A820-23F6C78440EB}" type="presOf" srcId="{DB5DCEE3-220C-4F9F-84A8-3FFADBC37CD9}" destId="{57537719-645D-4EB6-A768-CF9E36AA2392}" srcOrd="1" destOrd="0" presId="urn:microsoft.com/office/officeart/2005/8/layout/orgChart1"/>
    <dgm:cxn modelId="{2C89CB66-35AA-4D60-925C-75DCDF3DCBDD}" srcId="{E2B369DA-A535-4915-93FB-4F6FADF20926}" destId="{BE566994-3B3B-4AF1-BBED-A757EED4724E}" srcOrd="2" destOrd="0" parTransId="{AC441FA9-35C7-46A4-8AF7-742719345499}" sibTransId="{530A9B54-E46D-4DD3-B41A-06C3F57DF79B}"/>
    <dgm:cxn modelId="{95129155-5974-48CE-A112-6D74F93841E5}" type="presOf" srcId="{AC441FA9-35C7-46A4-8AF7-742719345499}" destId="{EEDF05D3-60AF-4497-BFA1-5AC6020DD12C}" srcOrd="0" destOrd="0" presId="urn:microsoft.com/office/officeart/2005/8/layout/orgChart1"/>
    <dgm:cxn modelId="{25D5E784-DD3C-445B-AA15-BA5D398F491C}" type="presOf" srcId="{0CA74B4B-535D-4D3A-A1AD-F40ACA63A190}" destId="{AF636986-E4AF-4000-A3A8-FF7E32043CC9}" srcOrd="0" destOrd="0" presId="urn:microsoft.com/office/officeart/2005/8/layout/orgChart1"/>
    <dgm:cxn modelId="{D273F589-7AC4-41A2-A89D-ACD96D3FA96F}" type="presOf" srcId="{9CB9AA9F-A5AD-46BC-BE06-537EEE91AF8A}" destId="{D2AB0D6F-413B-4A92-954B-9EF095E76B43}" srcOrd="0" destOrd="0" presId="urn:microsoft.com/office/officeart/2005/8/layout/orgChart1"/>
    <dgm:cxn modelId="{F68DFB8F-E2B4-4B5A-92B1-0639FE5D4649}" type="presOf" srcId="{BE566994-3B3B-4AF1-BBED-A757EED4724E}" destId="{4DAC0B37-B857-4946-A05A-636DB9270DE6}" srcOrd="0" destOrd="0" presId="urn:microsoft.com/office/officeart/2005/8/layout/orgChart1"/>
    <dgm:cxn modelId="{4BF9D0A0-6DD2-42D6-96C7-1B406042E3B3}" srcId="{E2B369DA-A535-4915-93FB-4F6FADF20926}" destId="{0CA74B4B-535D-4D3A-A1AD-F40ACA63A190}" srcOrd="1" destOrd="0" parTransId="{9BE4D54E-84B9-4009-89D3-C460A07CC342}" sibTransId="{A1925C3E-39A7-489C-B98D-D0B288D290E2}"/>
    <dgm:cxn modelId="{AA3165B4-0649-41D1-8868-3ADD15650C62}" type="presOf" srcId="{DD30FBFC-235B-4FE4-BB6B-68FF7FDDFEC1}" destId="{9563186E-AE6E-4F9B-B385-77D26BCBB973}" srcOrd="0" destOrd="0" presId="urn:microsoft.com/office/officeart/2005/8/layout/orgChart1"/>
    <dgm:cxn modelId="{DE5271BB-B759-41D8-B47E-49C701276BD4}" type="presOf" srcId="{9BE4D54E-84B9-4009-89D3-C460A07CC342}" destId="{EB6F5A1C-8AB3-430F-88BB-33864683B659}" srcOrd="0" destOrd="0" presId="urn:microsoft.com/office/officeart/2005/8/layout/orgChart1"/>
    <dgm:cxn modelId="{5E0204C8-8A27-4145-8793-C21867D90517}" type="presOf" srcId="{DB5DCEE3-220C-4F9F-84A8-3FFADBC37CD9}" destId="{1504DC0F-C019-4BA8-8B3F-B9384EAD9465}" srcOrd="0" destOrd="0" presId="urn:microsoft.com/office/officeart/2005/8/layout/orgChart1"/>
    <dgm:cxn modelId="{F0E24BD2-05FD-49EE-869B-B1D57A8CFA94}" type="presOf" srcId="{E2B369DA-A535-4915-93FB-4F6FADF20926}" destId="{7A04EE1D-CFDD-4E78-8AED-ABE8C90D7F1B}" srcOrd="0" destOrd="0" presId="urn:microsoft.com/office/officeart/2005/8/layout/orgChart1"/>
    <dgm:cxn modelId="{8A5988EA-AC15-4C04-B88E-96359012BD20}" type="presOf" srcId="{E2B369DA-A535-4915-93FB-4F6FADF20926}" destId="{28482FB5-B74F-4DF7-A318-94962E23826B}" srcOrd="1" destOrd="0" presId="urn:microsoft.com/office/officeart/2005/8/layout/orgChart1"/>
    <dgm:cxn modelId="{90AA6DF1-FF9B-482B-A85B-6271B45DBBBF}" srcId="{9CB9AA9F-A5AD-46BC-BE06-537EEE91AF8A}" destId="{E2B369DA-A535-4915-93FB-4F6FADF20926}" srcOrd="0" destOrd="0" parTransId="{8012CDDC-1D62-4356-9038-6FC403882A0C}" sibTransId="{44CA2A8E-0298-495E-AD79-2301F8DC6A96}"/>
    <dgm:cxn modelId="{ED0DBCF5-CA32-4F79-A904-E4AD6CD051BA}" srcId="{E2B369DA-A535-4915-93FB-4F6FADF20926}" destId="{DB5DCEE3-220C-4F9F-84A8-3FFADBC37CD9}" srcOrd="0" destOrd="0" parTransId="{DD30FBFC-235B-4FE4-BB6B-68FF7FDDFEC1}" sibTransId="{2A071B9F-B441-4108-AB11-0F3DF084DACA}"/>
    <dgm:cxn modelId="{7BA4A8D0-B7B4-4F9D-9C14-D379F3802154}" type="presParOf" srcId="{D2AB0D6F-413B-4A92-954B-9EF095E76B43}" destId="{E0546180-AEFC-4F8C-AC6A-C042B8EC7727}" srcOrd="0" destOrd="0" presId="urn:microsoft.com/office/officeart/2005/8/layout/orgChart1"/>
    <dgm:cxn modelId="{5133FCC3-151C-42B0-ADFA-1355540C3030}" type="presParOf" srcId="{E0546180-AEFC-4F8C-AC6A-C042B8EC7727}" destId="{652CDB83-EF6A-4CE8-AA56-B8887A939715}" srcOrd="0" destOrd="0" presId="urn:microsoft.com/office/officeart/2005/8/layout/orgChart1"/>
    <dgm:cxn modelId="{C67DFC1C-F3E9-4C83-8DC3-C275856C5C30}" type="presParOf" srcId="{652CDB83-EF6A-4CE8-AA56-B8887A939715}" destId="{7A04EE1D-CFDD-4E78-8AED-ABE8C90D7F1B}" srcOrd="0" destOrd="0" presId="urn:microsoft.com/office/officeart/2005/8/layout/orgChart1"/>
    <dgm:cxn modelId="{3CA6ED02-4E97-4D79-86BF-8F21293CC557}" type="presParOf" srcId="{652CDB83-EF6A-4CE8-AA56-B8887A939715}" destId="{28482FB5-B74F-4DF7-A318-94962E23826B}" srcOrd="1" destOrd="0" presId="urn:microsoft.com/office/officeart/2005/8/layout/orgChart1"/>
    <dgm:cxn modelId="{0AABAEAF-F866-4B05-AA1A-F2E3B1FEF43D}" type="presParOf" srcId="{E0546180-AEFC-4F8C-AC6A-C042B8EC7727}" destId="{378159F8-E645-4A08-A187-746974D88CC1}" srcOrd="1" destOrd="0" presId="urn:microsoft.com/office/officeart/2005/8/layout/orgChart1"/>
    <dgm:cxn modelId="{85EA971C-4C8D-4338-A373-BE605D012A92}" type="presParOf" srcId="{378159F8-E645-4A08-A187-746974D88CC1}" destId="{9563186E-AE6E-4F9B-B385-77D26BCBB973}" srcOrd="0" destOrd="0" presId="urn:microsoft.com/office/officeart/2005/8/layout/orgChart1"/>
    <dgm:cxn modelId="{A3623DE2-80B3-434A-8551-7ECFB8BCCF46}" type="presParOf" srcId="{378159F8-E645-4A08-A187-746974D88CC1}" destId="{A4E06F1A-4A5C-47E8-AA10-E2DE83B5A0F3}" srcOrd="1" destOrd="0" presId="urn:microsoft.com/office/officeart/2005/8/layout/orgChart1"/>
    <dgm:cxn modelId="{1E01B48B-7534-4C58-98F1-95EFADFB556F}" type="presParOf" srcId="{A4E06F1A-4A5C-47E8-AA10-E2DE83B5A0F3}" destId="{64D4DC40-45E3-48FC-9D3B-58C5EEA31A82}" srcOrd="0" destOrd="0" presId="urn:microsoft.com/office/officeart/2005/8/layout/orgChart1"/>
    <dgm:cxn modelId="{272F4ED7-FA7A-4142-8B37-304875E700F8}" type="presParOf" srcId="{64D4DC40-45E3-48FC-9D3B-58C5EEA31A82}" destId="{1504DC0F-C019-4BA8-8B3F-B9384EAD9465}" srcOrd="0" destOrd="0" presId="urn:microsoft.com/office/officeart/2005/8/layout/orgChart1"/>
    <dgm:cxn modelId="{BA03599E-B86F-4282-BAB3-B65A4F738B17}" type="presParOf" srcId="{64D4DC40-45E3-48FC-9D3B-58C5EEA31A82}" destId="{57537719-645D-4EB6-A768-CF9E36AA2392}" srcOrd="1" destOrd="0" presId="urn:microsoft.com/office/officeart/2005/8/layout/orgChart1"/>
    <dgm:cxn modelId="{8796F837-0FEF-4CEE-AE28-8AA74515F1B4}" type="presParOf" srcId="{A4E06F1A-4A5C-47E8-AA10-E2DE83B5A0F3}" destId="{DE612F0B-7F23-4F0A-820E-05273352BDE4}" srcOrd="1" destOrd="0" presId="urn:microsoft.com/office/officeart/2005/8/layout/orgChart1"/>
    <dgm:cxn modelId="{8C2FE841-B8D7-43B9-98DA-4E3AB6AE9055}" type="presParOf" srcId="{A4E06F1A-4A5C-47E8-AA10-E2DE83B5A0F3}" destId="{6D7D8388-4E0B-4BD4-BF78-31375390EB0E}" srcOrd="2" destOrd="0" presId="urn:microsoft.com/office/officeart/2005/8/layout/orgChart1"/>
    <dgm:cxn modelId="{34546B95-11EA-4DE6-8D1B-1901404EB47C}" type="presParOf" srcId="{378159F8-E645-4A08-A187-746974D88CC1}" destId="{EB6F5A1C-8AB3-430F-88BB-33864683B659}" srcOrd="2" destOrd="0" presId="urn:microsoft.com/office/officeart/2005/8/layout/orgChart1"/>
    <dgm:cxn modelId="{2D3AFDF0-8DEB-4DB8-ACF9-7717C0653B36}" type="presParOf" srcId="{378159F8-E645-4A08-A187-746974D88CC1}" destId="{9531BAF9-D851-451D-A9D7-78E96B844EA7}" srcOrd="3" destOrd="0" presId="urn:microsoft.com/office/officeart/2005/8/layout/orgChart1"/>
    <dgm:cxn modelId="{B2B335B9-C67C-45F2-B1A2-7707802B2F3C}" type="presParOf" srcId="{9531BAF9-D851-451D-A9D7-78E96B844EA7}" destId="{4B716961-31A0-4412-8FCE-03A335A545E8}" srcOrd="0" destOrd="0" presId="urn:microsoft.com/office/officeart/2005/8/layout/orgChart1"/>
    <dgm:cxn modelId="{7B9E433F-BE19-4EC7-AAB4-6B089A8FD975}" type="presParOf" srcId="{4B716961-31A0-4412-8FCE-03A335A545E8}" destId="{AF636986-E4AF-4000-A3A8-FF7E32043CC9}" srcOrd="0" destOrd="0" presId="urn:microsoft.com/office/officeart/2005/8/layout/orgChart1"/>
    <dgm:cxn modelId="{BE1BC84C-FA34-42A4-A9A2-96040551CC3C}" type="presParOf" srcId="{4B716961-31A0-4412-8FCE-03A335A545E8}" destId="{434CEB54-A2A0-4356-B725-AA166EF17F36}" srcOrd="1" destOrd="0" presId="urn:microsoft.com/office/officeart/2005/8/layout/orgChart1"/>
    <dgm:cxn modelId="{37098BC2-1C72-4AF0-991A-00A91E4083CC}" type="presParOf" srcId="{9531BAF9-D851-451D-A9D7-78E96B844EA7}" destId="{C5F65CAF-C5C3-4A63-97C8-4FB7E03EAB07}" srcOrd="1" destOrd="0" presId="urn:microsoft.com/office/officeart/2005/8/layout/orgChart1"/>
    <dgm:cxn modelId="{96B92F9A-5E5E-4E8D-B427-53DD9695A7B0}" type="presParOf" srcId="{9531BAF9-D851-451D-A9D7-78E96B844EA7}" destId="{E7F27CD4-ED0E-4823-B2A4-2CF5B86ADA5F}" srcOrd="2" destOrd="0" presId="urn:microsoft.com/office/officeart/2005/8/layout/orgChart1"/>
    <dgm:cxn modelId="{BD40F886-12C9-44F0-AB20-3E7D29BC36C0}" type="presParOf" srcId="{378159F8-E645-4A08-A187-746974D88CC1}" destId="{EEDF05D3-60AF-4497-BFA1-5AC6020DD12C}" srcOrd="4" destOrd="0" presId="urn:microsoft.com/office/officeart/2005/8/layout/orgChart1"/>
    <dgm:cxn modelId="{6C9554F0-7C49-4F93-8439-AEC47F4556E1}" type="presParOf" srcId="{378159F8-E645-4A08-A187-746974D88CC1}" destId="{3C6CACBC-5B4C-4934-BE88-835FEB3666E7}" srcOrd="5" destOrd="0" presId="urn:microsoft.com/office/officeart/2005/8/layout/orgChart1"/>
    <dgm:cxn modelId="{FADD5155-22D6-4A3A-BC9D-8890899983FE}" type="presParOf" srcId="{3C6CACBC-5B4C-4934-BE88-835FEB3666E7}" destId="{62FEF433-C04F-4100-8AE0-9CCDD4680E25}" srcOrd="0" destOrd="0" presId="urn:microsoft.com/office/officeart/2005/8/layout/orgChart1"/>
    <dgm:cxn modelId="{11ADAF20-DB83-41DC-9C38-25B08CA0366D}" type="presParOf" srcId="{62FEF433-C04F-4100-8AE0-9CCDD4680E25}" destId="{4DAC0B37-B857-4946-A05A-636DB9270DE6}" srcOrd="0" destOrd="0" presId="urn:microsoft.com/office/officeart/2005/8/layout/orgChart1"/>
    <dgm:cxn modelId="{549B1F81-2948-4F78-AAE1-93529F97948B}" type="presParOf" srcId="{62FEF433-C04F-4100-8AE0-9CCDD4680E25}" destId="{2DA62CED-CC46-417E-ADE6-BF96354FCDFA}" srcOrd="1" destOrd="0" presId="urn:microsoft.com/office/officeart/2005/8/layout/orgChart1"/>
    <dgm:cxn modelId="{B67D5114-8B1A-4A5F-85A3-097950B51763}" type="presParOf" srcId="{3C6CACBC-5B4C-4934-BE88-835FEB3666E7}" destId="{12781708-F4AE-4432-A598-CFC551F07CDE}" srcOrd="1" destOrd="0" presId="urn:microsoft.com/office/officeart/2005/8/layout/orgChart1"/>
    <dgm:cxn modelId="{7DF64CFE-CD26-43D7-A711-5E1D1B3EB345}" type="presParOf" srcId="{3C6CACBC-5B4C-4934-BE88-835FEB3666E7}" destId="{8A189BDB-2C58-4736-BE08-216CB444C8A2}" srcOrd="2" destOrd="0" presId="urn:microsoft.com/office/officeart/2005/8/layout/orgChart1"/>
    <dgm:cxn modelId="{18CB8555-5785-4FA4-8FD7-98A9D072A092}" type="presParOf" srcId="{E0546180-AEFC-4F8C-AC6A-C042B8EC7727}" destId="{B1445438-1A84-4CD4-ADCE-F6CC98F4FB71}"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CB9AA9F-A5AD-46BC-BE06-537EEE91AF8A}"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fr-TN"/>
        </a:p>
      </dgm:t>
    </dgm:pt>
    <dgm:pt modelId="{E2B369DA-A535-4915-93FB-4F6FADF20926}">
      <dgm:prSet phldrT="[Text]" custT="1"/>
      <dgm:spPr/>
      <dgm:t>
        <a:bodyPr/>
        <a:lstStyle/>
        <a:p>
          <a:r>
            <a:rPr lang="fr-FR" sz="1600" b="1"/>
            <a:t>Fashion</a:t>
          </a:r>
          <a:endParaRPr lang="fr-TN" sz="1600" b="1"/>
        </a:p>
      </dgm:t>
    </dgm:pt>
    <dgm:pt modelId="{8012CDDC-1D62-4356-9038-6FC403882A0C}" type="parTrans" cxnId="{90AA6DF1-FF9B-482B-A85B-6271B45DBBBF}">
      <dgm:prSet/>
      <dgm:spPr/>
      <dgm:t>
        <a:bodyPr/>
        <a:lstStyle/>
        <a:p>
          <a:endParaRPr lang="fr-TN"/>
        </a:p>
      </dgm:t>
    </dgm:pt>
    <dgm:pt modelId="{44CA2A8E-0298-495E-AD79-2301F8DC6A96}" type="sibTrans" cxnId="{90AA6DF1-FF9B-482B-A85B-6271B45DBBBF}">
      <dgm:prSet/>
      <dgm:spPr/>
      <dgm:t>
        <a:bodyPr/>
        <a:lstStyle/>
        <a:p>
          <a:endParaRPr lang="fr-TN"/>
        </a:p>
      </dgm:t>
    </dgm:pt>
    <dgm:pt modelId="{DB5DCEE3-220C-4F9F-84A8-3FFADBC37CD9}">
      <dgm:prSet phldrT="[Text]" custT="1"/>
      <dgm:spPr/>
      <dgm:t>
        <a:bodyPr/>
        <a:lstStyle/>
        <a:p>
          <a:r>
            <a:rPr lang="fr-FR" sz="1800"/>
            <a:t>Femme</a:t>
          </a:r>
          <a:endParaRPr lang="fr-TN" sz="1800"/>
        </a:p>
      </dgm:t>
    </dgm:pt>
    <dgm:pt modelId="{DD30FBFC-235B-4FE4-BB6B-68FF7FDDFEC1}" type="parTrans" cxnId="{ED0DBCF5-CA32-4F79-A904-E4AD6CD051BA}">
      <dgm:prSet/>
      <dgm:spPr/>
      <dgm:t>
        <a:bodyPr/>
        <a:lstStyle/>
        <a:p>
          <a:endParaRPr lang="fr-TN"/>
        </a:p>
      </dgm:t>
    </dgm:pt>
    <dgm:pt modelId="{2A071B9F-B441-4108-AB11-0F3DF084DACA}" type="sibTrans" cxnId="{ED0DBCF5-CA32-4F79-A904-E4AD6CD051BA}">
      <dgm:prSet/>
      <dgm:spPr/>
      <dgm:t>
        <a:bodyPr/>
        <a:lstStyle/>
        <a:p>
          <a:endParaRPr lang="fr-TN"/>
        </a:p>
      </dgm:t>
    </dgm:pt>
    <dgm:pt modelId="{0CA74B4B-535D-4D3A-A1AD-F40ACA63A190}">
      <dgm:prSet phldrT="[Text]" custT="1"/>
      <dgm:spPr/>
      <dgm:t>
        <a:bodyPr/>
        <a:lstStyle/>
        <a:p>
          <a:r>
            <a:rPr lang="fr-FR" sz="1800"/>
            <a:t>Homme</a:t>
          </a:r>
          <a:endParaRPr lang="fr-TN" sz="1800"/>
        </a:p>
      </dgm:t>
    </dgm:pt>
    <dgm:pt modelId="{9BE4D54E-84B9-4009-89D3-C460A07CC342}" type="parTrans" cxnId="{4BF9D0A0-6DD2-42D6-96C7-1B406042E3B3}">
      <dgm:prSet/>
      <dgm:spPr/>
      <dgm:t>
        <a:bodyPr/>
        <a:lstStyle/>
        <a:p>
          <a:endParaRPr lang="fr-TN"/>
        </a:p>
      </dgm:t>
    </dgm:pt>
    <dgm:pt modelId="{A1925C3E-39A7-489C-B98D-D0B288D290E2}" type="sibTrans" cxnId="{4BF9D0A0-6DD2-42D6-96C7-1B406042E3B3}">
      <dgm:prSet/>
      <dgm:spPr/>
      <dgm:t>
        <a:bodyPr/>
        <a:lstStyle/>
        <a:p>
          <a:endParaRPr lang="fr-TN"/>
        </a:p>
      </dgm:t>
    </dgm:pt>
    <dgm:pt modelId="{BE566994-3B3B-4AF1-BBED-A757EED4724E}">
      <dgm:prSet phldrT="[Text]" custT="1"/>
      <dgm:spPr/>
      <dgm:t>
        <a:bodyPr/>
        <a:lstStyle/>
        <a:p>
          <a:r>
            <a:rPr lang="fr-FR" sz="1800"/>
            <a:t>Garçon</a:t>
          </a:r>
          <a:endParaRPr lang="fr-TN" sz="1800"/>
        </a:p>
      </dgm:t>
    </dgm:pt>
    <dgm:pt modelId="{AC441FA9-35C7-46A4-8AF7-742719345499}" type="parTrans" cxnId="{2C89CB66-35AA-4D60-925C-75DCDF3DCBDD}">
      <dgm:prSet/>
      <dgm:spPr/>
      <dgm:t>
        <a:bodyPr/>
        <a:lstStyle/>
        <a:p>
          <a:endParaRPr lang="fr-TN"/>
        </a:p>
      </dgm:t>
    </dgm:pt>
    <dgm:pt modelId="{530A9B54-E46D-4DD3-B41A-06C3F57DF79B}" type="sibTrans" cxnId="{2C89CB66-35AA-4D60-925C-75DCDF3DCBDD}">
      <dgm:prSet/>
      <dgm:spPr/>
      <dgm:t>
        <a:bodyPr/>
        <a:lstStyle/>
        <a:p>
          <a:endParaRPr lang="fr-TN"/>
        </a:p>
      </dgm:t>
    </dgm:pt>
    <dgm:pt modelId="{6C14BEE2-C926-4E94-AAF9-EB74F6064A95}">
      <dgm:prSet phldrT="[Text]" custT="1"/>
      <dgm:spPr/>
      <dgm:t>
        <a:bodyPr/>
        <a:lstStyle/>
        <a:p>
          <a:r>
            <a:rPr lang="fr-FR" sz="1800"/>
            <a:t>Fille</a:t>
          </a:r>
          <a:endParaRPr lang="fr-TN" sz="1800"/>
        </a:p>
      </dgm:t>
    </dgm:pt>
    <dgm:pt modelId="{97B3063F-ED3A-4B4B-AC39-5B50552AA7DB}" type="parTrans" cxnId="{86AE6285-61A9-464B-BF71-F62EA372CBA9}">
      <dgm:prSet/>
      <dgm:spPr/>
      <dgm:t>
        <a:bodyPr/>
        <a:lstStyle/>
        <a:p>
          <a:endParaRPr lang="fr-TN"/>
        </a:p>
      </dgm:t>
    </dgm:pt>
    <dgm:pt modelId="{95023F9F-4417-4BA9-95BF-CCD65E7F790D}" type="sibTrans" cxnId="{86AE6285-61A9-464B-BF71-F62EA372CBA9}">
      <dgm:prSet/>
      <dgm:spPr/>
      <dgm:t>
        <a:bodyPr/>
        <a:lstStyle/>
        <a:p>
          <a:endParaRPr lang="fr-TN"/>
        </a:p>
      </dgm:t>
    </dgm:pt>
    <dgm:pt modelId="{D2AB0D6F-413B-4A92-954B-9EF095E76B43}" type="pres">
      <dgm:prSet presAssocID="{9CB9AA9F-A5AD-46BC-BE06-537EEE91AF8A}" presName="hierChild1" presStyleCnt="0">
        <dgm:presLayoutVars>
          <dgm:orgChart val="1"/>
          <dgm:chPref val="1"/>
          <dgm:dir/>
          <dgm:animOne val="branch"/>
          <dgm:animLvl val="lvl"/>
          <dgm:resizeHandles/>
        </dgm:presLayoutVars>
      </dgm:prSet>
      <dgm:spPr/>
    </dgm:pt>
    <dgm:pt modelId="{E0546180-AEFC-4F8C-AC6A-C042B8EC7727}" type="pres">
      <dgm:prSet presAssocID="{E2B369DA-A535-4915-93FB-4F6FADF20926}" presName="hierRoot1" presStyleCnt="0">
        <dgm:presLayoutVars>
          <dgm:hierBranch val="init"/>
        </dgm:presLayoutVars>
      </dgm:prSet>
      <dgm:spPr/>
    </dgm:pt>
    <dgm:pt modelId="{652CDB83-EF6A-4CE8-AA56-B8887A939715}" type="pres">
      <dgm:prSet presAssocID="{E2B369DA-A535-4915-93FB-4F6FADF20926}" presName="rootComposite1" presStyleCnt="0"/>
      <dgm:spPr/>
    </dgm:pt>
    <dgm:pt modelId="{7A04EE1D-CFDD-4E78-8AED-ABE8C90D7F1B}" type="pres">
      <dgm:prSet presAssocID="{E2B369DA-A535-4915-93FB-4F6FADF20926}" presName="rootText1" presStyleLbl="node0" presStyleIdx="0" presStyleCnt="1">
        <dgm:presLayoutVars>
          <dgm:chPref val="3"/>
        </dgm:presLayoutVars>
      </dgm:prSet>
      <dgm:spPr/>
    </dgm:pt>
    <dgm:pt modelId="{28482FB5-B74F-4DF7-A318-94962E23826B}" type="pres">
      <dgm:prSet presAssocID="{E2B369DA-A535-4915-93FB-4F6FADF20926}" presName="rootConnector1" presStyleLbl="node1" presStyleIdx="0" presStyleCnt="0"/>
      <dgm:spPr/>
    </dgm:pt>
    <dgm:pt modelId="{378159F8-E645-4A08-A187-746974D88CC1}" type="pres">
      <dgm:prSet presAssocID="{E2B369DA-A535-4915-93FB-4F6FADF20926}" presName="hierChild2" presStyleCnt="0"/>
      <dgm:spPr/>
    </dgm:pt>
    <dgm:pt modelId="{9563186E-AE6E-4F9B-B385-77D26BCBB973}" type="pres">
      <dgm:prSet presAssocID="{DD30FBFC-235B-4FE4-BB6B-68FF7FDDFEC1}" presName="Name37" presStyleLbl="parChTrans1D2" presStyleIdx="0" presStyleCnt="4"/>
      <dgm:spPr/>
    </dgm:pt>
    <dgm:pt modelId="{A4E06F1A-4A5C-47E8-AA10-E2DE83B5A0F3}" type="pres">
      <dgm:prSet presAssocID="{DB5DCEE3-220C-4F9F-84A8-3FFADBC37CD9}" presName="hierRoot2" presStyleCnt="0">
        <dgm:presLayoutVars>
          <dgm:hierBranch val="init"/>
        </dgm:presLayoutVars>
      </dgm:prSet>
      <dgm:spPr/>
    </dgm:pt>
    <dgm:pt modelId="{64D4DC40-45E3-48FC-9D3B-58C5EEA31A82}" type="pres">
      <dgm:prSet presAssocID="{DB5DCEE3-220C-4F9F-84A8-3FFADBC37CD9}" presName="rootComposite" presStyleCnt="0"/>
      <dgm:spPr/>
    </dgm:pt>
    <dgm:pt modelId="{1504DC0F-C019-4BA8-8B3F-B9384EAD9465}" type="pres">
      <dgm:prSet presAssocID="{DB5DCEE3-220C-4F9F-84A8-3FFADBC37CD9}" presName="rootText" presStyleLbl="node2" presStyleIdx="0" presStyleCnt="4">
        <dgm:presLayoutVars>
          <dgm:chPref val="3"/>
        </dgm:presLayoutVars>
      </dgm:prSet>
      <dgm:spPr/>
    </dgm:pt>
    <dgm:pt modelId="{57537719-645D-4EB6-A768-CF9E36AA2392}" type="pres">
      <dgm:prSet presAssocID="{DB5DCEE3-220C-4F9F-84A8-3FFADBC37CD9}" presName="rootConnector" presStyleLbl="node2" presStyleIdx="0" presStyleCnt="4"/>
      <dgm:spPr/>
    </dgm:pt>
    <dgm:pt modelId="{DE612F0B-7F23-4F0A-820E-05273352BDE4}" type="pres">
      <dgm:prSet presAssocID="{DB5DCEE3-220C-4F9F-84A8-3FFADBC37CD9}" presName="hierChild4" presStyleCnt="0"/>
      <dgm:spPr/>
    </dgm:pt>
    <dgm:pt modelId="{6D7D8388-4E0B-4BD4-BF78-31375390EB0E}" type="pres">
      <dgm:prSet presAssocID="{DB5DCEE3-220C-4F9F-84A8-3FFADBC37CD9}" presName="hierChild5" presStyleCnt="0"/>
      <dgm:spPr/>
    </dgm:pt>
    <dgm:pt modelId="{EB6F5A1C-8AB3-430F-88BB-33864683B659}" type="pres">
      <dgm:prSet presAssocID="{9BE4D54E-84B9-4009-89D3-C460A07CC342}" presName="Name37" presStyleLbl="parChTrans1D2" presStyleIdx="1" presStyleCnt="4"/>
      <dgm:spPr/>
    </dgm:pt>
    <dgm:pt modelId="{9531BAF9-D851-451D-A9D7-78E96B844EA7}" type="pres">
      <dgm:prSet presAssocID="{0CA74B4B-535D-4D3A-A1AD-F40ACA63A190}" presName="hierRoot2" presStyleCnt="0">
        <dgm:presLayoutVars>
          <dgm:hierBranch val="init"/>
        </dgm:presLayoutVars>
      </dgm:prSet>
      <dgm:spPr/>
    </dgm:pt>
    <dgm:pt modelId="{4B716961-31A0-4412-8FCE-03A335A545E8}" type="pres">
      <dgm:prSet presAssocID="{0CA74B4B-535D-4D3A-A1AD-F40ACA63A190}" presName="rootComposite" presStyleCnt="0"/>
      <dgm:spPr/>
    </dgm:pt>
    <dgm:pt modelId="{AF636986-E4AF-4000-A3A8-FF7E32043CC9}" type="pres">
      <dgm:prSet presAssocID="{0CA74B4B-535D-4D3A-A1AD-F40ACA63A190}" presName="rootText" presStyleLbl="node2" presStyleIdx="1" presStyleCnt="4">
        <dgm:presLayoutVars>
          <dgm:chPref val="3"/>
        </dgm:presLayoutVars>
      </dgm:prSet>
      <dgm:spPr/>
    </dgm:pt>
    <dgm:pt modelId="{434CEB54-A2A0-4356-B725-AA166EF17F36}" type="pres">
      <dgm:prSet presAssocID="{0CA74B4B-535D-4D3A-A1AD-F40ACA63A190}" presName="rootConnector" presStyleLbl="node2" presStyleIdx="1" presStyleCnt="4"/>
      <dgm:spPr/>
    </dgm:pt>
    <dgm:pt modelId="{C5F65CAF-C5C3-4A63-97C8-4FB7E03EAB07}" type="pres">
      <dgm:prSet presAssocID="{0CA74B4B-535D-4D3A-A1AD-F40ACA63A190}" presName="hierChild4" presStyleCnt="0"/>
      <dgm:spPr/>
    </dgm:pt>
    <dgm:pt modelId="{E7F27CD4-ED0E-4823-B2A4-2CF5B86ADA5F}" type="pres">
      <dgm:prSet presAssocID="{0CA74B4B-535D-4D3A-A1AD-F40ACA63A190}" presName="hierChild5" presStyleCnt="0"/>
      <dgm:spPr/>
    </dgm:pt>
    <dgm:pt modelId="{EEDF05D3-60AF-4497-BFA1-5AC6020DD12C}" type="pres">
      <dgm:prSet presAssocID="{AC441FA9-35C7-46A4-8AF7-742719345499}" presName="Name37" presStyleLbl="parChTrans1D2" presStyleIdx="2" presStyleCnt="4"/>
      <dgm:spPr/>
    </dgm:pt>
    <dgm:pt modelId="{3C6CACBC-5B4C-4934-BE88-835FEB3666E7}" type="pres">
      <dgm:prSet presAssocID="{BE566994-3B3B-4AF1-BBED-A757EED4724E}" presName="hierRoot2" presStyleCnt="0">
        <dgm:presLayoutVars>
          <dgm:hierBranch val="init"/>
        </dgm:presLayoutVars>
      </dgm:prSet>
      <dgm:spPr/>
    </dgm:pt>
    <dgm:pt modelId="{62FEF433-C04F-4100-8AE0-9CCDD4680E25}" type="pres">
      <dgm:prSet presAssocID="{BE566994-3B3B-4AF1-BBED-A757EED4724E}" presName="rootComposite" presStyleCnt="0"/>
      <dgm:spPr/>
    </dgm:pt>
    <dgm:pt modelId="{4DAC0B37-B857-4946-A05A-636DB9270DE6}" type="pres">
      <dgm:prSet presAssocID="{BE566994-3B3B-4AF1-BBED-A757EED4724E}" presName="rootText" presStyleLbl="node2" presStyleIdx="2" presStyleCnt="4">
        <dgm:presLayoutVars>
          <dgm:chPref val="3"/>
        </dgm:presLayoutVars>
      </dgm:prSet>
      <dgm:spPr/>
    </dgm:pt>
    <dgm:pt modelId="{2DA62CED-CC46-417E-ADE6-BF96354FCDFA}" type="pres">
      <dgm:prSet presAssocID="{BE566994-3B3B-4AF1-BBED-A757EED4724E}" presName="rootConnector" presStyleLbl="node2" presStyleIdx="2" presStyleCnt="4"/>
      <dgm:spPr/>
    </dgm:pt>
    <dgm:pt modelId="{12781708-F4AE-4432-A598-CFC551F07CDE}" type="pres">
      <dgm:prSet presAssocID="{BE566994-3B3B-4AF1-BBED-A757EED4724E}" presName="hierChild4" presStyleCnt="0"/>
      <dgm:spPr/>
    </dgm:pt>
    <dgm:pt modelId="{8A189BDB-2C58-4736-BE08-216CB444C8A2}" type="pres">
      <dgm:prSet presAssocID="{BE566994-3B3B-4AF1-BBED-A757EED4724E}" presName="hierChild5" presStyleCnt="0"/>
      <dgm:spPr/>
    </dgm:pt>
    <dgm:pt modelId="{F2485A3B-D240-475B-A74D-18FA5DA9A49B}" type="pres">
      <dgm:prSet presAssocID="{97B3063F-ED3A-4B4B-AC39-5B50552AA7DB}" presName="Name37" presStyleLbl="parChTrans1D2" presStyleIdx="3" presStyleCnt="4"/>
      <dgm:spPr/>
    </dgm:pt>
    <dgm:pt modelId="{12BBB2E8-F83F-4E35-A83C-90438B5DE335}" type="pres">
      <dgm:prSet presAssocID="{6C14BEE2-C926-4E94-AAF9-EB74F6064A95}" presName="hierRoot2" presStyleCnt="0">
        <dgm:presLayoutVars>
          <dgm:hierBranch val="init"/>
        </dgm:presLayoutVars>
      </dgm:prSet>
      <dgm:spPr/>
    </dgm:pt>
    <dgm:pt modelId="{FE9FC2A2-0877-4FBF-BF14-5ECADBD198BF}" type="pres">
      <dgm:prSet presAssocID="{6C14BEE2-C926-4E94-AAF9-EB74F6064A95}" presName="rootComposite" presStyleCnt="0"/>
      <dgm:spPr/>
    </dgm:pt>
    <dgm:pt modelId="{FCD4DEB1-97AE-4B46-B7A5-1121927E6098}" type="pres">
      <dgm:prSet presAssocID="{6C14BEE2-C926-4E94-AAF9-EB74F6064A95}" presName="rootText" presStyleLbl="node2" presStyleIdx="3" presStyleCnt="4">
        <dgm:presLayoutVars>
          <dgm:chPref val="3"/>
        </dgm:presLayoutVars>
      </dgm:prSet>
      <dgm:spPr/>
    </dgm:pt>
    <dgm:pt modelId="{51B6370D-BDB0-44A0-A203-720E2AE3DC6A}" type="pres">
      <dgm:prSet presAssocID="{6C14BEE2-C926-4E94-AAF9-EB74F6064A95}" presName="rootConnector" presStyleLbl="node2" presStyleIdx="3" presStyleCnt="4"/>
      <dgm:spPr/>
    </dgm:pt>
    <dgm:pt modelId="{A8A64D0C-AB20-48A4-8A86-6E7C4D035BA6}" type="pres">
      <dgm:prSet presAssocID="{6C14BEE2-C926-4E94-AAF9-EB74F6064A95}" presName="hierChild4" presStyleCnt="0"/>
      <dgm:spPr/>
    </dgm:pt>
    <dgm:pt modelId="{25B9DD33-30F0-4240-B98A-949C049CC1E7}" type="pres">
      <dgm:prSet presAssocID="{6C14BEE2-C926-4E94-AAF9-EB74F6064A95}" presName="hierChild5" presStyleCnt="0"/>
      <dgm:spPr/>
    </dgm:pt>
    <dgm:pt modelId="{B1445438-1A84-4CD4-ADCE-F6CC98F4FB71}" type="pres">
      <dgm:prSet presAssocID="{E2B369DA-A535-4915-93FB-4F6FADF20926}" presName="hierChild3" presStyleCnt="0"/>
      <dgm:spPr/>
    </dgm:pt>
  </dgm:ptLst>
  <dgm:cxnLst>
    <dgm:cxn modelId="{1E740614-4B46-4EA1-BC8A-27A050396D5C}" type="presOf" srcId="{BE566994-3B3B-4AF1-BBED-A757EED4724E}" destId="{2DA62CED-CC46-417E-ADE6-BF96354FCDFA}" srcOrd="1" destOrd="0" presId="urn:microsoft.com/office/officeart/2005/8/layout/orgChart1"/>
    <dgm:cxn modelId="{07FE8816-5520-435F-8CFC-AB05CFA18144}" type="presOf" srcId="{97B3063F-ED3A-4B4B-AC39-5B50552AA7DB}" destId="{F2485A3B-D240-475B-A74D-18FA5DA9A49B}" srcOrd="0" destOrd="0" presId="urn:microsoft.com/office/officeart/2005/8/layout/orgChart1"/>
    <dgm:cxn modelId="{5676E616-A122-4B8F-850C-F1E9E9EFDE18}" type="presOf" srcId="{0CA74B4B-535D-4D3A-A1AD-F40ACA63A190}" destId="{434CEB54-A2A0-4356-B725-AA166EF17F36}" srcOrd="1" destOrd="0" presId="urn:microsoft.com/office/officeart/2005/8/layout/orgChart1"/>
    <dgm:cxn modelId="{5996423E-2816-478F-A820-23F6C78440EB}" type="presOf" srcId="{DB5DCEE3-220C-4F9F-84A8-3FFADBC37CD9}" destId="{57537719-645D-4EB6-A768-CF9E36AA2392}" srcOrd="1" destOrd="0" presId="urn:microsoft.com/office/officeart/2005/8/layout/orgChart1"/>
    <dgm:cxn modelId="{2C89CB66-35AA-4D60-925C-75DCDF3DCBDD}" srcId="{E2B369DA-A535-4915-93FB-4F6FADF20926}" destId="{BE566994-3B3B-4AF1-BBED-A757EED4724E}" srcOrd="2" destOrd="0" parTransId="{AC441FA9-35C7-46A4-8AF7-742719345499}" sibTransId="{530A9B54-E46D-4DD3-B41A-06C3F57DF79B}"/>
    <dgm:cxn modelId="{9147D76A-1CCE-4CF6-B826-FC1DEAA2F84A}" type="presOf" srcId="{6C14BEE2-C926-4E94-AAF9-EB74F6064A95}" destId="{51B6370D-BDB0-44A0-A203-720E2AE3DC6A}" srcOrd="1" destOrd="0" presId="urn:microsoft.com/office/officeart/2005/8/layout/orgChart1"/>
    <dgm:cxn modelId="{95129155-5974-48CE-A112-6D74F93841E5}" type="presOf" srcId="{AC441FA9-35C7-46A4-8AF7-742719345499}" destId="{EEDF05D3-60AF-4497-BFA1-5AC6020DD12C}" srcOrd="0" destOrd="0" presId="urn:microsoft.com/office/officeart/2005/8/layout/orgChart1"/>
    <dgm:cxn modelId="{25D5E784-DD3C-445B-AA15-BA5D398F491C}" type="presOf" srcId="{0CA74B4B-535D-4D3A-A1AD-F40ACA63A190}" destId="{AF636986-E4AF-4000-A3A8-FF7E32043CC9}" srcOrd="0" destOrd="0" presId="urn:microsoft.com/office/officeart/2005/8/layout/orgChart1"/>
    <dgm:cxn modelId="{86AE6285-61A9-464B-BF71-F62EA372CBA9}" srcId="{E2B369DA-A535-4915-93FB-4F6FADF20926}" destId="{6C14BEE2-C926-4E94-AAF9-EB74F6064A95}" srcOrd="3" destOrd="0" parTransId="{97B3063F-ED3A-4B4B-AC39-5B50552AA7DB}" sibTransId="{95023F9F-4417-4BA9-95BF-CCD65E7F790D}"/>
    <dgm:cxn modelId="{D273F589-7AC4-41A2-A89D-ACD96D3FA96F}" type="presOf" srcId="{9CB9AA9F-A5AD-46BC-BE06-537EEE91AF8A}" destId="{D2AB0D6F-413B-4A92-954B-9EF095E76B43}" srcOrd="0" destOrd="0" presId="urn:microsoft.com/office/officeart/2005/8/layout/orgChart1"/>
    <dgm:cxn modelId="{F68DFB8F-E2B4-4B5A-92B1-0639FE5D4649}" type="presOf" srcId="{BE566994-3B3B-4AF1-BBED-A757EED4724E}" destId="{4DAC0B37-B857-4946-A05A-636DB9270DE6}" srcOrd="0" destOrd="0" presId="urn:microsoft.com/office/officeart/2005/8/layout/orgChart1"/>
    <dgm:cxn modelId="{4BF9D0A0-6DD2-42D6-96C7-1B406042E3B3}" srcId="{E2B369DA-A535-4915-93FB-4F6FADF20926}" destId="{0CA74B4B-535D-4D3A-A1AD-F40ACA63A190}" srcOrd="1" destOrd="0" parTransId="{9BE4D54E-84B9-4009-89D3-C460A07CC342}" sibTransId="{A1925C3E-39A7-489C-B98D-D0B288D290E2}"/>
    <dgm:cxn modelId="{AE60C8A6-82F6-49C6-9DF8-B26463D10F30}" type="presOf" srcId="{6C14BEE2-C926-4E94-AAF9-EB74F6064A95}" destId="{FCD4DEB1-97AE-4B46-B7A5-1121927E6098}" srcOrd="0" destOrd="0" presId="urn:microsoft.com/office/officeart/2005/8/layout/orgChart1"/>
    <dgm:cxn modelId="{AA3165B4-0649-41D1-8868-3ADD15650C62}" type="presOf" srcId="{DD30FBFC-235B-4FE4-BB6B-68FF7FDDFEC1}" destId="{9563186E-AE6E-4F9B-B385-77D26BCBB973}" srcOrd="0" destOrd="0" presId="urn:microsoft.com/office/officeart/2005/8/layout/orgChart1"/>
    <dgm:cxn modelId="{DE5271BB-B759-41D8-B47E-49C701276BD4}" type="presOf" srcId="{9BE4D54E-84B9-4009-89D3-C460A07CC342}" destId="{EB6F5A1C-8AB3-430F-88BB-33864683B659}" srcOrd="0" destOrd="0" presId="urn:microsoft.com/office/officeart/2005/8/layout/orgChart1"/>
    <dgm:cxn modelId="{5E0204C8-8A27-4145-8793-C21867D90517}" type="presOf" srcId="{DB5DCEE3-220C-4F9F-84A8-3FFADBC37CD9}" destId="{1504DC0F-C019-4BA8-8B3F-B9384EAD9465}" srcOrd="0" destOrd="0" presId="urn:microsoft.com/office/officeart/2005/8/layout/orgChart1"/>
    <dgm:cxn modelId="{F0E24BD2-05FD-49EE-869B-B1D57A8CFA94}" type="presOf" srcId="{E2B369DA-A535-4915-93FB-4F6FADF20926}" destId="{7A04EE1D-CFDD-4E78-8AED-ABE8C90D7F1B}" srcOrd="0" destOrd="0" presId="urn:microsoft.com/office/officeart/2005/8/layout/orgChart1"/>
    <dgm:cxn modelId="{8A5988EA-AC15-4C04-B88E-96359012BD20}" type="presOf" srcId="{E2B369DA-A535-4915-93FB-4F6FADF20926}" destId="{28482FB5-B74F-4DF7-A318-94962E23826B}" srcOrd="1" destOrd="0" presId="urn:microsoft.com/office/officeart/2005/8/layout/orgChart1"/>
    <dgm:cxn modelId="{90AA6DF1-FF9B-482B-A85B-6271B45DBBBF}" srcId="{9CB9AA9F-A5AD-46BC-BE06-537EEE91AF8A}" destId="{E2B369DA-A535-4915-93FB-4F6FADF20926}" srcOrd="0" destOrd="0" parTransId="{8012CDDC-1D62-4356-9038-6FC403882A0C}" sibTransId="{44CA2A8E-0298-495E-AD79-2301F8DC6A96}"/>
    <dgm:cxn modelId="{ED0DBCF5-CA32-4F79-A904-E4AD6CD051BA}" srcId="{E2B369DA-A535-4915-93FB-4F6FADF20926}" destId="{DB5DCEE3-220C-4F9F-84A8-3FFADBC37CD9}" srcOrd="0" destOrd="0" parTransId="{DD30FBFC-235B-4FE4-BB6B-68FF7FDDFEC1}" sibTransId="{2A071B9F-B441-4108-AB11-0F3DF084DACA}"/>
    <dgm:cxn modelId="{7BA4A8D0-B7B4-4F9D-9C14-D379F3802154}" type="presParOf" srcId="{D2AB0D6F-413B-4A92-954B-9EF095E76B43}" destId="{E0546180-AEFC-4F8C-AC6A-C042B8EC7727}" srcOrd="0" destOrd="0" presId="urn:microsoft.com/office/officeart/2005/8/layout/orgChart1"/>
    <dgm:cxn modelId="{5133FCC3-151C-42B0-ADFA-1355540C3030}" type="presParOf" srcId="{E0546180-AEFC-4F8C-AC6A-C042B8EC7727}" destId="{652CDB83-EF6A-4CE8-AA56-B8887A939715}" srcOrd="0" destOrd="0" presId="urn:microsoft.com/office/officeart/2005/8/layout/orgChart1"/>
    <dgm:cxn modelId="{C67DFC1C-F3E9-4C83-8DC3-C275856C5C30}" type="presParOf" srcId="{652CDB83-EF6A-4CE8-AA56-B8887A939715}" destId="{7A04EE1D-CFDD-4E78-8AED-ABE8C90D7F1B}" srcOrd="0" destOrd="0" presId="urn:microsoft.com/office/officeart/2005/8/layout/orgChart1"/>
    <dgm:cxn modelId="{3CA6ED02-4E97-4D79-86BF-8F21293CC557}" type="presParOf" srcId="{652CDB83-EF6A-4CE8-AA56-B8887A939715}" destId="{28482FB5-B74F-4DF7-A318-94962E23826B}" srcOrd="1" destOrd="0" presId="urn:microsoft.com/office/officeart/2005/8/layout/orgChart1"/>
    <dgm:cxn modelId="{0AABAEAF-F866-4B05-AA1A-F2E3B1FEF43D}" type="presParOf" srcId="{E0546180-AEFC-4F8C-AC6A-C042B8EC7727}" destId="{378159F8-E645-4A08-A187-746974D88CC1}" srcOrd="1" destOrd="0" presId="urn:microsoft.com/office/officeart/2005/8/layout/orgChart1"/>
    <dgm:cxn modelId="{85EA971C-4C8D-4338-A373-BE605D012A92}" type="presParOf" srcId="{378159F8-E645-4A08-A187-746974D88CC1}" destId="{9563186E-AE6E-4F9B-B385-77D26BCBB973}" srcOrd="0" destOrd="0" presId="urn:microsoft.com/office/officeart/2005/8/layout/orgChart1"/>
    <dgm:cxn modelId="{A3623DE2-80B3-434A-8551-7ECFB8BCCF46}" type="presParOf" srcId="{378159F8-E645-4A08-A187-746974D88CC1}" destId="{A4E06F1A-4A5C-47E8-AA10-E2DE83B5A0F3}" srcOrd="1" destOrd="0" presId="urn:microsoft.com/office/officeart/2005/8/layout/orgChart1"/>
    <dgm:cxn modelId="{1E01B48B-7534-4C58-98F1-95EFADFB556F}" type="presParOf" srcId="{A4E06F1A-4A5C-47E8-AA10-E2DE83B5A0F3}" destId="{64D4DC40-45E3-48FC-9D3B-58C5EEA31A82}" srcOrd="0" destOrd="0" presId="urn:microsoft.com/office/officeart/2005/8/layout/orgChart1"/>
    <dgm:cxn modelId="{272F4ED7-FA7A-4142-8B37-304875E700F8}" type="presParOf" srcId="{64D4DC40-45E3-48FC-9D3B-58C5EEA31A82}" destId="{1504DC0F-C019-4BA8-8B3F-B9384EAD9465}" srcOrd="0" destOrd="0" presId="urn:microsoft.com/office/officeart/2005/8/layout/orgChart1"/>
    <dgm:cxn modelId="{BA03599E-B86F-4282-BAB3-B65A4F738B17}" type="presParOf" srcId="{64D4DC40-45E3-48FC-9D3B-58C5EEA31A82}" destId="{57537719-645D-4EB6-A768-CF9E36AA2392}" srcOrd="1" destOrd="0" presId="urn:microsoft.com/office/officeart/2005/8/layout/orgChart1"/>
    <dgm:cxn modelId="{8796F837-0FEF-4CEE-AE28-8AA74515F1B4}" type="presParOf" srcId="{A4E06F1A-4A5C-47E8-AA10-E2DE83B5A0F3}" destId="{DE612F0B-7F23-4F0A-820E-05273352BDE4}" srcOrd="1" destOrd="0" presId="urn:microsoft.com/office/officeart/2005/8/layout/orgChart1"/>
    <dgm:cxn modelId="{8C2FE841-B8D7-43B9-98DA-4E3AB6AE9055}" type="presParOf" srcId="{A4E06F1A-4A5C-47E8-AA10-E2DE83B5A0F3}" destId="{6D7D8388-4E0B-4BD4-BF78-31375390EB0E}" srcOrd="2" destOrd="0" presId="urn:microsoft.com/office/officeart/2005/8/layout/orgChart1"/>
    <dgm:cxn modelId="{34546B95-11EA-4DE6-8D1B-1901404EB47C}" type="presParOf" srcId="{378159F8-E645-4A08-A187-746974D88CC1}" destId="{EB6F5A1C-8AB3-430F-88BB-33864683B659}" srcOrd="2" destOrd="0" presId="urn:microsoft.com/office/officeart/2005/8/layout/orgChart1"/>
    <dgm:cxn modelId="{2D3AFDF0-8DEB-4DB8-ACF9-7717C0653B36}" type="presParOf" srcId="{378159F8-E645-4A08-A187-746974D88CC1}" destId="{9531BAF9-D851-451D-A9D7-78E96B844EA7}" srcOrd="3" destOrd="0" presId="urn:microsoft.com/office/officeart/2005/8/layout/orgChart1"/>
    <dgm:cxn modelId="{B2B335B9-C67C-45F2-B1A2-7707802B2F3C}" type="presParOf" srcId="{9531BAF9-D851-451D-A9D7-78E96B844EA7}" destId="{4B716961-31A0-4412-8FCE-03A335A545E8}" srcOrd="0" destOrd="0" presId="urn:microsoft.com/office/officeart/2005/8/layout/orgChart1"/>
    <dgm:cxn modelId="{7B9E433F-BE19-4EC7-AAB4-6B089A8FD975}" type="presParOf" srcId="{4B716961-31A0-4412-8FCE-03A335A545E8}" destId="{AF636986-E4AF-4000-A3A8-FF7E32043CC9}" srcOrd="0" destOrd="0" presId="urn:microsoft.com/office/officeart/2005/8/layout/orgChart1"/>
    <dgm:cxn modelId="{BE1BC84C-FA34-42A4-A9A2-96040551CC3C}" type="presParOf" srcId="{4B716961-31A0-4412-8FCE-03A335A545E8}" destId="{434CEB54-A2A0-4356-B725-AA166EF17F36}" srcOrd="1" destOrd="0" presId="urn:microsoft.com/office/officeart/2005/8/layout/orgChart1"/>
    <dgm:cxn modelId="{37098BC2-1C72-4AF0-991A-00A91E4083CC}" type="presParOf" srcId="{9531BAF9-D851-451D-A9D7-78E96B844EA7}" destId="{C5F65CAF-C5C3-4A63-97C8-4FB7E03EAB07}" srcOrd="1" destOrd="0" presId="urn:microsoft.com/office/officeart/2005/8/layout/orgChart1"/>
    <dgm:cxn modelId="{96B92F9A-5E5E-4E8D-B427-53DD9695A7B0}" type="presParOf" srcId="{9531BAF9-D851-451D-A9D7-78E96B844EA7}" destId="{E7F27CD4-ED0E-4823-B2A4-2CF5B86ADA5F}" srcOrd="2" destOrd="0" presId="urn:microsoft.com/office/officeart/2005/8/layout/orgChart1"/>
    <dgm:cxn modelId="{BD40F886-12C9-44F0-AB20-3E7D29BC36C0}" type="presParOf" srcId="{378159F8-E645-4A08-A187-746974D88CC1}" destId="{EEDF05D3-60AF-4497-BFA1-5AC6020DD12C}" srcOrd="4" destOrd="0" presId="urn:microsoft.com/office/officeart/2005/8/layout/orgChart1"/>
    <dgm:cxn modelId="{6C9554F0-7C49-4F93-8439-AEC47F4556E1}" type="presParOf" srcId="{378159F8-E645-4A08-A187-746974D88CC1}" destId="{3C6CACBC-5B4C-4934-BE88-835FEB3666E7}" srcOrd="5" destOrd="0" presId="urn:microsoft.com/office/officeart/2005/8/layout/orgChart1"/>
    <dgm:cxn modelId="{FADD5155-22D6-4A3A-BC9D-8890899983FE}" type="presParOf" srcId="{3C6CACBC-5B4C-4934-BE88-835FEB3666E7}" destId="{62FEF433-C04F-4100-8AE0-9CCDD4680E25}" srcOrd="0" destOrd="0" presId="urn:microsoft.com/office/officeart/2005/8/layout/orgChart1"/>
    <dgm:cxn modelId="{11ADAF20-DB83-41DC-9C38-25B08CA0366D}" type="presParOf" srcId="{62FEF433-C04F-4100-8AE0-9CCDD4680E25}" destId="{4DAC0B37-B857-4946-A05A-636DB9270DE6}" srcOrd="0" destOrd="0" presId="urn:microsoft.com/office/officeart/2005/8/layout/orgChart1"/>
    <dgm:cxn modelId="{549B1F81-2948-4F78-AAE1-93529F97948B}" type="presParOf" srcId="{62FEF433-C04F-4100-8AE0-9CCDD4680E25}" destId="{2DA62CED-CC46-417E-ADE6-BF96354FCDFA}" srcOrd="1" destOrd="0" presId="urn:microsoft.com/office/officeart/2005/8/layout/orgChart1"/>
    <dgm:cxn modelId="{B67D5114-8B1A-4A5F-85A3-097950B51763}" type="presParOf" srcId="{3C6CACBC-5B4C-4934-BE88-835FEB3666E7}" destId="{12781708-F4AE-4432-A598-CFC551F07CDE}" srcOrd="1" destOrd="0" presId="urn:microsoft.com/office/officeart/2005/8/layout/orgChart1"/>
    <dgm:cxn modelId="{7DF64CFE-CD26-43D7-A711-5E1D1B3EB345}" type="presParOf" srcId="{3C6CACBC-5B4C-4934-BE88-835FEB3666E7}" destId="{8A189BDB-2C58-4736-BE08-216CB444C8A2}" srcOrd="2" destOrd="0" presId="urn:microsoft.com/office/officeart/2005/8/layout/orgChart1"/>
    <dgm:cxn modelId="{AF5583CC-7191-4A6E-B68F-16E32FC2D331}" type="presParOf" srcId="{378159F8-E645-4A08-A187-746974D88CC1}" destId="{F2485A3B-D240-475B-A74D-18FA5DA9A49B}" srcOrd="6" destOrd="0" presId="urn:microsoft.com/office/officeart/2005/8/layout/orgChart1"/>
    <dgm:cxn modelId="{08F2D735-BC06-4330-B15A-A8CB9BF9BC60}" type="presParOf" srcId="{378159F8-E645-4A08-A187-746974D88CC1}" destId="{12BBB2E8-F83F-4E35-A83C-90438B5DE335}" srcOrd="7" destOrd="0" presId="urn:microsoft.com/office/officeart/2005/8/layout/orgChart1"/>
    <dgm:cxn modelId="{2E4C48E4-3156-4141-8F5E-ECF1A4213A23}" type="presParOf" srcId="{12BBB2E8-F83F-4E35-A83C-90438B5DE335}" destId="{FE9FC2A2-0877-4FBF-BF14-5ECADBD198BF}" srcOrd="0" destOrd="0" presId="urn:microsoft.com/office/officeart/2005/8/layout/orgChart1"/>
    <dgm:cxn modelId="{095F8029-878E-47BB-95E2-607C5FAAD799}" type="presParOf" srcId="{FE9FC2A2-0877-4FBF-BF14-5ECADBD198BF}" destId="{FCD4DEB1-97AE-4B46-B7A5-1121927E6098}" srcOrd="0" destOrd="0" presId="urn:microsoft.com/office/officeart/2005/8/layout/orgChart1"/>
    <dgm:cxn modelId="{6EA84E49-575F-47C3-83CE-D6254057FBF7}" type="presParOf" srcId="{FE9FC2A2-0877-4FBF-BF14-5ECADBD198BF}" destId="{51B6370D-BDB0-44A0-A203-720E2AE3DC6A}" srcOrd="1" destOrd="0" presId="urn:microsoft.com/office/officeart/2005/8/layout/orgChart1"/>
    <dgm:cxn modelId="{A8BD36BF-0FFE-4DA3-B0A9-7FB1568BE83A}" type="presParOf" srcId="{12BBB2E8-F83F-4E35-A83C-90438B5DE335}" destId="{A8A64D0C-AB20-48A4-8A86-6E7C4D035BA6}" srcOrd="1" destOrd="0" presId="urn:microsoft.com/office/officeart/2005/8/layout/orgChart1"/>
    <dgm:cxn modelId="{B5E5196D-9561-4D6F-87FC-19EBA6EC5B65}" type="presParOf" srcId="{12BBB2E8-F83F-4E35-A83C-90438B5DE335}" destId="{25B9DD33-30F0-4240-B98A-949C049CC1E7}" srcOrd="2" destOrd="0" presId="urn:microsoft.com/office/officeart/2005/8/layout/orgChart1"/>
    <dgm:cxn modelId="{18CB8555-5785-4FA4-8FD7-98A9D072A092}" type="presParOf" srcId="{E0546180-AEFC-4F8C-AC6A-C042B8EC7727}" destId="{B1445438-1A84-4CD4-ADCE-F6CC98F4FB71}"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CB9AA9F-A5AD-46BC-BE06-537EEE91AF8A}"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fr-TN"/>
        </a:p>
      </dgm:t>
    </dgm:pt>
    <dgm:pt modelId="{E2B369DA-A535-4915-93FB-4F6FADF20926}">
      <dgm:prSet phldrT="[Text]" custT="1"/>
      <dgm:spPr/>
      <dgm:t>
        <a:bodyPr/>
        <a:lstStyle/>
        <a:p>
          <a:r>
            <a:rPr lang="fr-FR" sz="1600" b="1"/>
            <a:t>Santé et Beauté</a:t>
          </a:r>
          <a:endParaRPr lang="fr-TN" sz="1600" b="1"/>
        </a:p>
      </dgm:t>
    </dgm:pt>
    <dgm:pt modelId="{8012CDDC-1D62-4356-9038-6FC403882A0C}" type="parTrans" cxnId="{90AA6DF1-FF9B-482B-A85B-6271B45DBBBF}">
      <dgm:prSet/>
      <dgm:spPr/>
      <dgm:t>
        <a:bodyPr/>
        <a:lstStyle/>
        <a:p>
          <a:endParaRPr lang="fr-TN"/>
        </a:p>
      </dgm:t>
    </dgm:pt>
    <dgm:pt modelId="{44CA2A8E-0298-495E-AD79-2301F8DC6A96}" type="sibTrans" cxnId="{90AA6DF1-FF9B-482B-A85B-6271B45DBBBF}">
      <dgm:prSet/>
      <dgm:spPr/>
      <dgm:t>
        <a:bodyPr/>
        <a:lstStyle/>
        <a:p>
          <a:endParaRPr lang="fr-TN"/>
        </a:p>
      </dgm:t>
    </dgm:pt>
    <dgm:pt modelId="{DB5DCEE3-220C-4F9F-84A8-3FFADBC37CD9}">
      <dgm:prSet phldrT="[Text]" custT="1"/>
      <dgm:spPr/>
      <dgm:t>
        <a:bodyPr/>
        <a:lstStyle/>
        <a:p>
          <a:r>
            <a:rPr lang="fr-FR" sz="1800"/>
            <a:t>Maquillage</a:t>
          </a:r>
          <a:endParaRPr lang="fr-TN" sz="1800"/>
        </a:p>
      </dgm:t>
    </dgm:pt>
    <dgm:pt modelId="{DD30FBFC-235B-4FE4-BB6B-68FF7FDDFEC1}" type="parTrans" cxnId="{ED0DBCF5-CA32-4F79-A904-E4AD6CD051BA}">
      <dgm:prSet/>
      <dgm:spPr/>
      <dgm:t>
        <a:bodyPr/>
        <a:lstStyle/>
        <a:p>
          <a:endParaRPr lang="fr-TN"/>
        </a:p>
      </dgm:t>
    </dgm:pt>
    <dgm:pt modelId="{2A071B9F-B441-4108-AB11-0F3DF084DACA}" type="sibTrans" cxnId="{ED0DBCF5-CA32-4F79-A904-E4AD6CD051BA}">
      <dgm:prSet/>
      <dgm:spPr/>
      <dgm:t>
        <a:bodyPr/>
        <a:lstStyle/>
        <a:p>
          <a:endParaRPr lang="fr-TN"/>
        </a:p>
      </dgm:t>
    </dgm:pt>
    <dgm:pt modelId="{0CA74B4B-535D-4D3A-A1AD-F40ACA63A190}">
      <dgm:prSet phldrT="[Text]" custT="1"/>
      <dgm:spPr/>
      <dgm:t>
        <a:bodyPr/>
        <a:lstStyle/>
        <a:p>
          <a:r>
            <a:rPr lang="fr-FR" sz="1800"/>
            <a:t>Parfums</a:t>
          </a:r>
          <a:endParaRPr lang="fr-TN" sz="1800"/>
        </a:p>
      </dgm:t>
    </dgm:pt>
    <dgm:pt modelId="{9BE4D54E-84B9-4009-89D3-C460A07CC342}" type="parTrans" cxnId="{4BF9D0A0-6DD2-42D6-96C7-1B406042E3B3}">
      <dgm:prSet/>
      <dgm:spPr/>
      <dgm:t>
        <a:bodyPr/>
        <a:lstStyle/>
        <a:p>
          <a:endParaRPr lang="fr-TN"/>
        </a:p>
      </dgm:t>
    </dgm:pt>
    <dgm:pt modelId="{A1925C3E-39A7-489C-B98D-D0B288D290E2}" type="sibTrans" cxnId="{4BF9D0A0-6DD2-42D6-96C7-1B406042E3B3}">
      <dgm:prSet/>
      <dgm:spPr/>
      <dgm:t>
        <a:bodyPr/>
        <a:lstStyle/>
        <a:p>
          <a:endParaRPr lang="fr-TN"/>
        </a:p>
      </dgm:t>
    </dgm:pt>
    <dgm:pt modelId="{BE566994-3B3B-4AF1-BBED-A757EED4724E}">
      <dgm:prSet phldrT="[Text]" custT="1"/>
      <dgm:spPr/>
      <dgm:t>
        <a:bodyPr/>
        <a:lstStyle/>
        <a:p>
          <a:r>
            <a:rPr lang="fr-FR" sz="1800"/>
            <a:t>Beauté et soins personnels</a:t>
          </a:r>
          <a:endParaRPr lang="fr-TN" sz="1800"/>
        </a:p>
      </dgm:t>
    </dgm:pt>
    <dgm:pt modelId="{AC441FA9-35C7-46A4-8AF7-742719345499}" type="parTrans" cxnId="{2C89CB66-35AA-4D60-925C-75DCDF3DCBDD}">
      <dgm:prSet/>
      <dgm:spPr/>
      <dgm:t>
        <a:bodyPr/>
        <a:lstStyle/>
        <a:p>
          <a:endParaRPr lang="fr-TN"/>
        </a:p>
      </dgm:t>
    </dgm:pt>
    <dgm:pt modelId="{530A9B54-E46D-4DD3-B41A-06C3F57DF79B}" type="sibTrans" cxnId="{2C89CB66-35AA-4D60-925C-75DCDF3DCBDD}">
      <dgm:prSet/>
      <dgm:spPr/>
      <dgm:t>
        <a:bodyPr/>
        <a:lstStyle/>
        <a:p>
          <a:endParaRPr lang="fr-TN"/>
        </a:p>
      </dgm:t>
    </dgm:pt>
    <dgm:pt modelId="{D2AB0D6F-413B-4A92-954B-9EF095E76B43}" type="pres">
      <dgm:prSet presAssocID="{9CB9AA9F-A5AD-46BC-BE06-537EEE91AF8A}" presName="hierChild1" presStyleCnt="0">
        <dgm:presLayoutVars>
          <dgm:orgChart val="1"/>
          <dgm:chPref val="1"/>
          <dgm:dir/>
          <dgm:animOne val="branch"/>
          <dgm:animLvl val="lvl"/>
          <dgm:resizeHandles/>
        </dgm:presLayoutVars>
      </dgm:prSet>
      <dgm:spPr/>
    </dgm:pt>
    <dgm:pt modelId="{E0546180-AEFC-4F8C-AC6A-C042B8EC7727}" type="pres">
      <dgm:prSet presAssocID="{E2B369DA-A535-4915-93FB-4F6FADF20926}" presName="hierRoot1" presStyleCnt="0">
        <dgm:presLayoutVars>
          <dgm:hierBranch val="init"/>
        </dgm:presLayoutVars>
      </dgm:prSet>
      <dgm:spPr/>
    </dgm:pt>
    <dgm:pt modelId="{652CDB83-EF6A-4CE8-AA56-B8887A939715}" type="pres">
      <dgm:prSet presAssocID="{E2B369DA-A535-4915-93FB-4F6FADF20926}" presName="rootComposite1" presStyleCnt="0"/>
      <dgm:spPr/>
    </dgm:pt>
    <dgm:pt modelId="{7A04EE1D-CFDD-4E78-8AED-ABE8C90D7F1B}" type="pres">
      <dgm:prSet presAssocID="{E2B369DA-A535-4915-93FB-4F6FADF20926}" presName="rootText1" presStyleLbl="node0" presStyleIdx="0" presStyleCnt="1">
        <dgm:presLayoutVars>
          <dgm:chPref val="3"/>
        </dgm:presLayoutVars>
      </dgm:prSet>
      <dgm:spPr/>
    </dgm:pt>
    <dgm:pt modelId="{28482FB5-B74F-4DF7-A318-94962E23826B}" type="pres">
      <dgm:prSet presAssocID="{E2B369DA-A535-4915-93FB-4F6FADF20926}" presName="rootConnector1" presStyleLbl="node1" presStyleIdx="0" presStyleCnt="0"/>
      <dgm:spPr/>
    </dgm:pt>
    <dgm:pt modelId="{378159F8-E645-4A08-A187-746974D88CC1}" type="pres">
      <dgm:prSet presAssocID="{E2B369DA-A535-4915-93FB-4F6FADF20926}" presName="hierChild2" presStyleCnt="0"/>
      <dgm:spPr/>
    </dgm:pt>
    <dgm:pt modelId="{9563186E-AE6E-4F9B-B385-77D26BCBB973}" type="pres">
      <dgm:prSet presAssocID="{DD30FBFC-235B-4FE4-BB6B-68FF7FDDFEC1}" presName="Name37" presStyleLbl="parChTrans1D2" presStyleIdx="0" presStyleCnt="3"/>
      <dgm:spPr/>
    </dgm:pt>
    <dgm:pt modelId="{A4E06F1A-4A5C-47E8-AA10-E2DE83B5A0F3}" type="pres">
      <dgm:prSet presAssocID="{DB5DCEE3-220C-4F9F-84A8-3FFADBC37CD9}" presName="hierRoot2" presStyleCnt="0">
        <dgm:presLayoutVars>
          <dgm:hierBranch val="init"/>
        </dgm:presLayoutVars>
      </dgm:prSet>
      <dgm:spPr/>
    </dgm:pt>
    <dgm:pt modelId="{64D4DC40-45E3-48FC-9D3B-58C5EEA31A82}" type="pres">
      <dgm:prSet presAssocID="{DB5DCEE3-220C-4F9F-84A8-3FFADBC37CD9}" presName="rootComposite" presStyleCnt="0"/>
      <dgm:spPr/>
    </dgm:pt>
    <dgm:pt modelId="{1504DC0F-C019-4BA8-8B3F-B9384EAD9465}" type="pres">
      <dgm:prSet presAssocID="{DB5DCEE3-220C-4F9F-84A8-3FFADBC37CD9}" presName="rootText" presStyleLbl="node2" presStyleIdx="0" presStyleCnt="3">
        <dgm:presLayoutVars>
          <dgm:chPref val="3"/>
        </dgm:presLayoutVars>
      </dgm:prSet>
      <dgm:spPr/>
    </dgm:pt>
    <dgm:pt modelId="{57537719-645D-4EB6-A768-CF9E36AA2392}" type="pres">
      <dgm:prSet presAssocID="{DB5DCEE3-220C-4F9F-84A8-3FFADBC37CD9}" presName="rootConnector" presStyleLbl="node2" presStyleIdx="0" presStyleCnt="3"/>
      <dgm:spPr/>
    </dgm:pt>
    <dgm:pt modelId="{DE612F0B-7F23-4F0A-820E-05273352BDE4}" type="pres">
      <dgm:prSet presAssocID="{DB5DCEE3-220C-4F9F-84A8-3FFADBC37CD9}" presName="hierChild4" presStyleCnt="0"/>
      <dgm:spPr/>
    </dgm:pt>
    <dgm:pt modelId="{6D7D8388-4E0B-4BD4-BF78-31375390EB0E}" type="pres">
      <dgm:prSet presAssocID="{DB5DCEE3-220C-4F9F-84A8-3FFADBC37CD9}" presName="hierChild5" presStyleCnt="0"/>
      <dgm:spPr/>
    </dgm:pt>
    <dgm:pt modelId="{EB6F5A1C-8AB3-430F-88BB-33864683B659}" type="pres">
      <dgm:prSet presAssocID="{9BE4D54E-84B9-4009-89D3-C460A07CC342}" presName="Name37" presStyleLbl="parChTrans1D2" presStyleIdx="1" presStyleCnt="3"/>
      <dgm:spPr/>
    </dgm:pt>
    <dgm:pt modelId="{9531BAF9-D851-451D-A9D7-78E96B844EA7}" type="pres">
      <dgm:prSet presAssocID="{0CA74B4B-535D-4D3A-A1AD-F40ACA63A190}" presName="hierRoot2" presStyleCnt="0">
        <dgm:presLayoutVars>
          <dgm:hierBranch val="init"/>
        </dgm:presLayoutVars>
      </dgm:prSet>
      <dgm:spPr/>
    </dgm:pt>
    <dgm:pt modelId="{4B716961-31A0-4412-8FCE-03A335A545E8}" type="pres">
      <dgm:prSet presAssocID="{0CA74B4B-535D-4D3A-A1AD-F40ACA63A190}" presName="rootComposite" presStyleCnt="0"/>
      <dgm:spPr/>
    </dgm:pt>
    <dgm:pt modelId="{AF636986-E4AF-4000-A3A8-FF7E32043CC9}" type="pres">
      <dgm:prSet presAssocID="{0CA74B4B-535D-4D3A-A1AD-F40ACA63A190}" presName="rootText" presStyleLbl="node2" presStyleIdx="1" presStyleCnt="3">
        <dgm:presLayoutVars>
          <dgm:chPref val="3"/>
        </dgm:presLayoutVars>
      </dgm:prSet>
      <dgm:spPr/>
    </dgm:pt>
    <dgm:pt modelId="{434CEB54-A2A0-4356-B725-AA166EF17F36}" type="pres">
      <dgm:prSet presAssocID="{0CA74B4B-535D-4D3A-A1AD-F40ACA63A190}" presName="rootConnector" presStyleLbl="node2" presStyleIdx="1" presStyleCnt="3"/>
      <dgm:spPr/>
    </dgm:pt>
    <dgm:pt modelId="{C5F65CAF-C5C3-4A63-97C8-4FB7E03EAB07}" type="pres">
      <dgm:prSet presAssocID="{0CA74B4B-535D-4D3A-A1AD-F40ACA63A190}" presName="hierChild4" presStyleCnt="0"/>
      <dgm:spPr/>
    </dgm:pt>
    <dgm:pt modelId="{E7F27CD4-ED0E-4823-B2A4-2CF5B86ADA5F}" type="pres">
      <dgm:prSet presAssocID="{0CA74B4B-535D-4D3A-A1AD-F40ACA63A190}" presName="hierChild5" presStyleCnt="0"/>
      <dgm:spPr/>
    </dgm:pt>
    <dgm:pt modelId="{EEDF05D3-60AF-4497-BFA1-5AC6020DD12C}" type="pres">
      <dgm:prSet presAssocID="{AC441FA9-35C7-46A4-8AF7-742719345499}" presName="Name37" presStyleLbl="parChTrans1D2" presStyleIdx="2" presStyleCnt="3"/>
      <dgm:spPr/>
    </dgm:pt>
    <dgm:pt modelId="{3C6CACBC-5B4C-4934-BE88-835FEB3666E7}" type="pres">
      <dgm:prSet presAssocID="{BE566994-3B3B-4AF1-BBED-A757EED4724E}" presName="hierRoot2" presStyleCnt="0">
        <dgm:presLayoutVars>
          <dgm:hierBranch val="init"/>
        </dgm:presLayoutVars>
      </dgm:prSet>
      <dgm:spPr/>
    </dgm:pt>
    <dgm:pt modelId="{62FEF433-C04F-4100-8AE0-9CCDD4680E25}" type="pres">
      <dgm:prSet presAssocID="{BE566994-3B3B-4AF1-BBED-A757EED4724E}" presName="rootComposite" presStyleCnt="0"/>
      <dgm:spPr/>
    </dgm:pt>
    <dgm:pt modelId="{4DAC0B37-B857-4946-A05A-636DB9270DE6}" type="pres">
      <dgm:prSet presAssocID="{BE566994-3B3B-4AF1-BBED-A757EED4724E}" presName="rootText" presStyleLbl="node2" presStyleIdx="2" presStyleCnt="3">
        <dgm:presLayoutVars>
          <dgm:chPref val="3"/>
        </dgm:presLayoutVars>
      </dgm:prSet>
      <dgm:spPr/>
    </dgm:pt>
    <dgm:pt modelId="{2DA62CED-CC46-417E-ADE6-BF96354FCDFA}" type="pres">
      <dgm:prSet presAssocID="{BE566994-3B3B-4AF1-BBED-A757EED4724E}" presName="rootConnector" presStyleLbl="node2" presStyleIdx="2" presStyleCnt="3"/>
      <dgm:spPr/>
    </dgm:pt>
    <dgm:pt modelId="{12781708-F4AE-4432-A598-CFC551F07CDE}" type="pres">
      <dgm:prSet presAssocID="{BE566994-3B3B-4AF1-BBED-A757EED4724E}" presName="hierChild4" presStyleCnt="0"/>
      <dgm:spPr/>
    </dgm:pt>
    <dgm:pt modelId="{8A189BDB-2C58-4736-BE08-216CB444C8A2}" type="pres">
      <dgm:prSet presAssocID="{BE566994-3B3B-4AF1-BBED-A757EED4724E}" presName="hierChild5" presStyleCnt="0"/>
      <dgm:spPr/>
    </dgm:pt>
    <dgm:pt modelId="{B1445438-1A84-4CD4-ADCE-F6CC98F4FB71}" type="pres">
      <dgm:prSet presAssocID="{E2B369DA-A535-4915-93FB-4F6FADF20926}" presName="hierChild3" presStyleCnt="0"/>
      <dgm:spPr/>
    </dgm:pt>
  </dgm:ptLst>
  <dgm:cxnLst>
    <dgm:cxn modelId="{1E740614-4B46-4EA1-BC8A-27A050396D5C}" type="presOf" srcId="{BE566994-3B3B-4AF1-BBED-A757EED4724E}" destId="{2DA62CED-CC46-417E-ADE6-BF96354FCDFA}" srcOrd="1" destOrd="0" presId="urn:microsoft.com/office/officeart/2005/8/layout/orgChart1"/>
    <dgm:cxn modelId="{5676E616-A122-4B8F-850C-F1E9E9EFDE18}" type="presOf" srcId="{0CA74B4B-535D-4D3A-A1AD-F40ACA63A190}" destId="{434CEB54-A2A0-4356-B725-AA166EF17F36}" srcOrd="1" destOrd="0" presId="urn:microsoft.com/office/officeart/2005/8/layout/orgChart1"/>
    <dgm:cxn modelId="{5996423E-2816-478F-A820-23F6C78440EB}" type="presOf" srcId="{DB5DCEE3-220C-4F9F-84A8-3FFADBC37CD9}" destId="{57537719-645D-4EB6-A768-CF9E36AA2392}" srcOrd="1" destOrd="0" presId="urn:microsoft.com/office/officeart/2005/8/layout/orgChart1"/>
    <dgm:cxn modelId="{2C89CB66-35AA-4D60-925C-75DCDF3DCBDD}" srcId="{E2B369DA-A535-4915-93FB-4F6FADF20926}" destId="{BE566994-3B3B-4AF1-BBED-A757EED4724E}" srcOrd="2" destOrd="0" parTransId="{AC441FA9-35C7-46A4-8AF7-742719345499}" sibTransId="{530A9B54-E46D-4DD3-B41A-06C3F57DF79B}"/>
    <dgm:cxn modelId="{95129155-5974-48CE-A112-6D74F93841E5}" type="presOf" srcId="{AC441FA9-35C7-46A4-8AF7-742719345499}" destId="{EEDF05D3-60AF-4497-BFA1-5AC6020DD12C}" srcOrd="0" destOrd="0" presId="urn:microsoft.com/office/officeart/2005/8/layout/orgChart1"/>
    <dgm:cxn modelId="{25D5E784-DD3C-445B-AA15-BA5D398F491C}" type="presOf" srcId="{0CA74B4B-535D-4D3A-A1AD-F40ACA63A190}" destId="{AF636986-E4AF-4000-A3A8-FF7E32043CC9}" srcOrd="0" destOrd="0" presId="urn:microsoft.com/office/officeart/2005/8/layout/orgChart1"/>
    <dgm:cxn modelId="{D273F589-7AC4-41A2-A89D-ACD96D3FA96F}" type="presOf" srcId="{9CB9AA9F-A5AD-46BC-BE06-537EEE91AF8A}" destId="{D2AB0D6F-413B-4A92-954B-9EF095E76B43}" srcOrd="0" destOrd="0" presId="urn:microsoft.com/office/officeart/2005/8/layout/orgChart1"/>
    <dgm:cxn modelId="{F68DFB8F-E2B4-4B5A-92B1-0639FE5D4649}" type="presOf" srcId="{BE566994-3B3B-4AF1-BBED-A757EED4724E}" destId="{4DAC0B37-B857-4946-A05A-636DB9270DE6}" srcOrd="0" destOrd="0" presId="urn:microsoft.com/office/officeart/2005/8/layout/orgChart1"/>
    <dgm:cxn modelId="{4BF9D0A0-6DD2-42D6-96C7-1B406042E3B3}" srcId="{E2B369DA-A535-4915-93FB-4F6FADF20926}" destId="{0CA74B4B-535D-4D3A-A1AD-F40ACA63A190}" srcOrd="1" destOrd="0" parTransId="{9BE4D54E-84B9-4009-89D3-C460A07CC342}" sibTransId="{A1925C3E-39A7-489C-B98D-D0B288D290E2}"/>
    <dgm:cxn modelId="{AA3165B4-0649-41D1-8868-3ADD15650C62}" type="presOf" srcId="{DD30FBFC-235B-4FE4-BB6B-68FF7FDDFEC1}" destId="{9563186E-AE6E-4F9B-B385-77D26BCBB973}" srcOrd="0" destOrd="0" presId="urn:microsoft.com/office/officeart/2005/8/layout/orgChart1"/>
    <dgm:cxn modelId="{DE5271BB-B759-41D8-B47E-49C701276BD4}" type="presOf" srcId="{9BE4D54E-84B9-4009-89D3-C460A07CC342}" destId="{EB6F5A1C-8AB3-430F-88BB-33864683B659}" srcOrd="0" destOrd="0" presId="urn:microsoft.com/office/officeart/2005/8/layout/orgChart1"/>
    <dgm:cxn modelId="{5E0204C8-8A27-4145-8793-C21867D90517}" type="presOf" srcId="{DB5DCEE3-220C-4F9F-84A8-3FFADBC37CD9}" destId="{1504DC0F-C019-4BA8-8B3F-B9384EAD9465}" srcOrd="0" destOrd="0" presId="urn:microsoft.com/office/officeart/2005/8/layout/orgChart1"/>
    <dgm:cxn modelId="{F0E24BD2-05FD-49EE-869B-B1D57A8CFA94}" type="presOf" srcId="{E2B369DA-A535-4915-93FB-4F6FADF20926}" destId="{7A04EE1D-CFDD-4E78-8AED-ABE8C90D7F1B}" srcOrd="0" destOrd="0" presId="urn:microsoft.com/office/officeart/2005/8/layout/orgChart1"/>
    <dgm:cxn modelId="{8A5988EA-AC15-4C04-B88E-96359012BD20}" type="presOf" srcId="{E2B369DA-A535-4915-93FB-4F6FADF20926}" destId="{28482FB5-B74F-4DF7-A318-94962E23826B}" srcOrd="1" destOrd="0" presId="urn:microsoft.com/office/officeart/2005/8/layout/orgChart1"/>
    <dgm:cxn modelId="{90AA6DF1-FF9B-482B-A85B-6271B45DBBBF}" srcId="{9CB9AA9F-A5AD-46BC-BE06-537EEE91AF8A}" destId="{E2B369DA-A535-4915-93FB-4F6FADF20926}" srcOrd="0" destOrd="0" parTransId="{8012CDDC-1D62-4356-9038-6FC403882A0C}" sibTransId="{44CA2A8E-0298-495E-AD79-2301F8DC6A96}"/>
    <dgm:cxn modelId="{ED0DBCF5-CA32-4F79-A904-E4AD6CD051BA}" srcId="{E2B369DA-A535-4915-93FB-4F6FADF20926}" destId="{DB5DCEE3-220C-4F9F-84A8-3FFADBC37CD9}" srcOrd="0" destOrd="0" parTransId="{DD30FBFC-235B-4FE4-BB6B-68FF7FDDFEC1}" sibTransId="{2A071B9F-B441-4108-AB11-0F3DF084DACA}"/>
    <dgm:cxn modelId="{7BA4A8D0-B7B4-4F9D-9C14-D379F3802154}" type="presParOf" srcId="{D2AB0D6F-413B-4A92-954B-9EF095E76B43}" destId="{E0546180-AEFC-4F8C-AC6A-C042B8EC7727}" srcOrd="0" destOrd="0" presId="urn:microsoft.com/office/officeart/2005/8/layout/orgChart1"/>
    <dgm:cxn modelId="{5133FCC3-151C-42B0-ADFA-1355540C3030}" type="presParOf" srcId="{E0546180-AEFC-4F8C-AC6A-C042B8EC7727}" destId="{652CDB83-EF6A-4CE8-AA56-B8887A939715}" srcOrd="0" destOrd="0" presId="urn:microsoft.com/office/officeart/2005/8/layout/orgChart1"/>
    <dgm:cxn modelId="{C67DFC1C-F3E9-4C83-8DC3-C275856C5C30}" type="presParOf" srcId="{652CDB83-EF6A-4CE8-AA56-B8887A939715}" destId="{7A04EE1D-CFDD-4E78-8AED-ABE8C90D7F1B}" srcOrd="0" destOrd="0" presId="urn:microsoft.com/office/officeart/2005/8/layout/orgChart1"/>
    <dgm:cxn modelId="{3CA6ED02-4E97-4D79-86BF-8F21293CC557}" type="presParOf" srcId="{652CDB83-EF6A-4CE8-AA56-B8887A939715}" destId="{28482FB5-B74F-4DF7-A318-94962E23826B}" srcOrd="1" destOrd="0" presId="urn:microsoft.com/office/officeart/2005/8/layout/orgChart1"/>
    <dgm:cxn modelId="{0AABAEAF-F866-4B05-AA1A-F2E3B1FEF43D}" type="presParOf" srcId="{E0546180-AEFC-4F8C-AC6A-C042B8EC7727}" destId="{378159F8-E645-4A08-A187-746974D88CC1}" srcOrd="1" destOrd="0" presId="urn:microsoft.com/office/officeart/2005/8/layout/orgChart1"/>
    <dgm:cxn modelId="{85EA971C-4C8D-4338-A373-BE605D012A92}" type="presParOf" srcId="{378159F8-E645-4A08-A187-746974D88CC1}" destId="{9563186E-AE6E-4F9B-B385-77D26BCBB973}" srcOrd="0" destOrd="0" presId="urn:microsoft.com/office/officeart/2005/8/layout/orgChart1"/>
    <dgm:cxn modelId="{A3623DE2-80B3-434A-8551-7ECFB8BCCF46}" type="presParOf" srcId="{378159F8-E645-4A08-A187-746974D88CC1}" destId="{A4E06F1A-4A5C-47E8-AA10-E2DE83B5A0F3}" srcOrd="1" destOrd="0" presId="urn:microsoft.com/office/officeart/2005/8/layout/orgChart1"/>
    <dgm:cxn modelId="{1E01B48B-7534-4C58-98F1-95EFADFB556F}" type="presParOf" srcId="{A4E06F1A-4A5C-47E8-AA10-E2DE83B5A0F3}" destId="{64D4DC40-45E3-48FC-9D3B-58C5EEA31A82}" srcOrd="0" destOrd="0" presId="urn:microsoft.com/office/officeart/2005/8/layout/orgChart1"/>
    <dgm:cxn modelId="{272F4ED7-FA7A-4142-8B37-304875E700F8}" type="presParOf" srcId="{64D4DC40-45E3-48FC-9D3B-58C5EEA31A82}" destId="{1504DC0F-C019-4BA8-8B3F-B9384EAD9465}" srcOrd="0" destOrd="0" presId="urn:microsoft.com/office/officeart/2005/8/layout/orgChart1"/>
    <dgm:cxn modelId="{BA03599E-B86F-4282-BAB3-B65A4F738B17}" type="presParOf" srcId="{64D4DC40-45E3-48FC-9D3B-58C5EEA31A82}" destId="{57537719-645D-4EB6-A768-CF9E36AA2392}" srcOrd="1" destOrd="0" presId="urn:microsoft.com/office/officeart/2005/8/layout/orgChart1"/>
    <dgm:cxn modelId="{8796F837-0FEF-4CEE-AE28-8AA74515F1B4}" type="presParOf" srcId="{A4E06F1A-4A5C-47E8-AA10-E2DE83B5A0F3}" destId="{DE612F0B-7F23-4F0A-820E-05273352BDE4}" srcOrd="1" destOrd="0" presId="urn:microsoft.com/office/officeart/2005/8/layout/orgChart1"/>
    <dgm:cxn modelId="{8C2FE841-B8D7-43B9-98DA-4E3AB6AE9055}" type="presParOf" srcId="{A4E06F1A-4A5C-47E8-AA10-E2DE83B5A0F3}" destId="{6D7D8388-4E0B-4BD4-BF78-31375390EB0E}" srcOrd="2" destOrd="0" presId="urn:microsoft.com/office/officeart/2005/8/layout/orgChart1"/>
    <dgm:cxn modelId="{34546B95-11EA-4DE6-8D1B-1901404EB47C}" type="presParOf" srcId="{378159F8-E645-4A08-A187-746974D88CC1}" destId="{EB6F5A1C-8AB3-430F-88BB-33864683B659}" srcOrd="2" destOrd="0" presId="urn:microsoft.com/office/officeart/2005/8/layout/orgChart1"/>
    <dgm:cxn modelId="{2D3AFDF0-8DEB-4DB8-ACF9-7717C0653B36}" type="presParOf" srcId="{378159F8-E645-4A08-A187-746974D88CC1}" destId="{9531BAF9-D851-451D-A9D7-78E96B844EA7}" srcOrd="3" destOrd="0" presId="urn:microsoft.com/office/officeart/2005/8/layout/orgChart1"/>
    <dgm:cxn modelId="{B2B335B9-C67C-45F2-B1A2-7707802B2F3C}" type="presParOf" srcId="{9531BAF9-D851-451D-A9D7-78E96B844EA7}" destId="{4B716961-31A0-4412-8FCE-03A335A545E8}" srcOrd="0" destOrd="0" presId="urn:microsoft.com/office/officeart/2005/8/layout/orgChart1"/>
    <dgm:cxn modelId="{7B9E433F-BE19-4EC7-AAB4-6B089A8FD975}" type="presParOf" srcId="{4B716961-31A0-4412-8FCE-03A335A545E8}" destId="{AF636986-E4AF-4000-A3A8-FF7E32043CC9}" srcOrd="0" destOrd="0" presId="urn:microsoft.com/office/officeart/2005/8/layout/orgChart1"/>
    <dgm:cxn modelId="{BE1BC84C-FA34-42A4-A9A2-96040551CC3C}" type="presParOf" srcId="{4B716961-31A0-4412-8FCE-03A335A545E8}" destId="{434CEB54-A2A0-4356-B725-AA166EF17F36}" srcOrd="1" destOrd="0" presId="urn:microsoft.com/office/officeart/2005/8/layout/orgChart1"/>
    <dgm:cxn modelId="{37098BC2-1C72-4AF0-991A-00A91E4083CC}" type="presParOf" srcId="{9531BAF9-D851-451D-A9D7-78E96B844EA7}" destId="{C5F65CAF-C5C3-4A63-97C8-4FB7E03EAB07}" srcOrd="1" destOrd="0" presId="urn:microsoft.com/office/officeart/2005/8/layout/orgChart1"/>
    <dgm:cxn modelId="{96B92F9A-5E5E-4E8D-B427-53DD9695A7B0}" type="presParOf" srcId="{9531BAF9-D851-451D-A9D7-78E96B844EA7}" destId="{E7F27CD4-ED0E-4823-B2A4-2CF5B86ADA5F}" srcOrd="2" destOrd="0" presId="urn:microsoft.com/office/officeart/2005/8/layout/orgChart1"/>
    <dgm:cxn modelId="{BD40F886-12C9-44F0-AB20-3E7D29BC36C0}" type="presParOf" srcId="{378159F8-E645-4A08-A187-746974D88CC1}" destId="{EEDF05D3-60AF-4497-BFA1-5AC6020DD12C}" srcOrd="4" destOrd="0" presId="urn:microsoft.com/office/officeart/2005/8/layout/orgChart1"/>
    <dgm:cxn modelId="{6C9554F0-7C49-4F93-8439-AEC47F4556E1}" type="presParOf" srcId="{378159F8-E645-4A08-A187-746974D88CC1}" destId="{3C6CACBC-5B4C-4934-BE88-835FEB3666E7}" srcOrd="5" destOrd="0" presId="urn:microsoft.com/office/officeart/2005/8/layout/orgChart1"/>
    <dgm:cxn modelId="{FADD5155-22D6-4A3A-BC9D-8890899983FE}" type="presParOf" srcId="{3C6CACBC-5B4C-4934-BE88-835FEB3666E7}" destId="{62FEF433-C04F-4100-8AE0-9CCDD4680E25}" srcOrd="0" destOrd="0" presId="urn:microsoft.com/office/officeart/2005/8/layout/orgChart1"/>
    <dgm:cxn modelId="{11ADAF20-DB83-41DC-9C38-25B08CA0366D}" type="presParOf" srcId="{62FEF433-C04F-4100-8AE0-9CCDD4680E25}" destId="{4DAC0B37-B857-4946-A05A-636DB9270DE6}" srcOrd="0" destOrd="0" presId="urn:microsoft.com/office/officeart/2005/8/layout/orgChart1"/>
    <dgm:cxn modelId="{549B1F81-2948-4F78-AAE1-93529F97948B}" type="presParOf" srcId="{62FEF433-C04F-4100-8AE0-9CCDD4680E25}" destId="{2DA62CED-CC46-417E-ADE6-BF96354FCDFA}" srcOrd="1" destOrd="0" presId="urn:microsoft.com/office/officeart/2005/8/layout/orgChart1"/>
    <dgm:cxn modelId="{B67D5114-8B1A-4A5F-85A3-097950B51763}" type="presParOf" srcId="{3C6CACBC-5B4C-4934-BE88-835FEB3666E7}" destId="{12781708-F4AE-4432-A598-CFC551F07CDE}" srcOrd="1" destOrd="0" presId="urn:microsoft.com/office/officeart/2005/8/layout/orgChart1"/>
    <dgm:cxn modelId="{7DF64CFE-CD26-43D7-A711-5E1D1B3EB345}" type="presParOf" srcId="{3C6CACBC-5B4C-4934-BE88-835FEB3666E7}" destId="{8A189BDB-2C58-4736-BE08-216CB444C8A2}" srcOrd="2" destOrd="0" presId="urn:microsoft.com/office/officeart/2005/8/layout/orgChart1"/>
    <dgm:cxn modelId="{18CB8555-5785-4FA4-8FD7-98A9D072A092}" type="presParOf" srcId="{E0546180-AEFC-4F8C-AC6A-C042B8EC7727}" destId="{B1445438-1A84-4CD4-ADCE-F6CC98F4FB71}"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39A2D-6C43-40C2-8B66-19C3B3978F85}">
      <dsp:nvSpPr>
        <dsp:cNvPr id="0" name=""/>
        <dsp:cNvSpPr/>
      </dsp:nvSpPr>
      <dsp:spPr>
        <a:xfrm>
          <a:off x="1850544" y="1600200"/>
          <a:ext cx="398897" cy="1140142"/>
        </a:xfrm>
        <a:custGeom>
          <a:avLst/>
          <a:gdLst/>
          <a:ahLst/>
          <a:cxnLst/>
          <a:rect l="0" t="0" r="0" b="0"/>
          <a:pathLst>
            <a:path>
              <a:moveTo>
                <a:pt x="0" y="0"/>
              </a:moveTo>
              <a:lnTo>
                <a:pt x="199448" y="0"/>
              </a:lnTo>
              <a:lnTo>
                <a:pt x="199448" y="1140142"/>
              </a:lnTo>
              <a:lnTo>
                <a:pt x="398897" y="1140142"/>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TN" sz="500" b="1" kern="1200" cap="none" spc="50">
            <a:ln w="0"/>
            <a:solidFill>
              <a:schemeClr val="bg2"/>
            </a:solidFill>
            <a:effectLst>
              <a:innerShdw blurRad="63500" dist="50800" dir="13500000">
                <a:srgbClr val="000000">
                  <a:alpha val="50000"/>
                </a:srgbClr>
              </a:innerShdw>
            </a:effectLst>
          </a:endParaRPr>
        </a:p>
      </dsp:txBody>
      <dsp:txXfrm>
        <a:off x="2019795" y="2140073"/>
        <a:ext cx="60395" cy="60395"/>
      </dsp:txXfrm>
    </dsp:sp>
    <dsp:sp modelId="{7C3E7C17-DCBC-48EF-8A57-B54717002664}">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TN" sz="500" b="1" kern="1200" cap="none" spc="50">
            <a:ln w="0"/>
            <a:solidFill>
              <a:schemeClr val="bg2"/>
            </a:solidFill>
            <a:effectLst>
              <a:innerShdw blurRad="63500" dist="50800" dir="13500000">
                <a:srgbClr val="000000">
                  <a:alpha val="50000"/>
                </a:srgbClr>
              </a:innerShdw>
            </a:effectLst>
          </a:endParaRPr>
        </a:p>
      </dsp:txBody>
      <dsp:txXfrm>
        <a:off x="2036219" y="1776449"/>
        <a:ext cx="27547" cy="27547"/>
      </dsp:txXfrm>
    </dsp:sp>
    <dsp:sp modelId="{9852C11A-32E0-432B-B027-BE320E57934C}">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TN" sz="500" b="1" kern="1200" cap="none" spc="50">
            <a:ln w="0"/>
            <a:solidFill>
              <a:schemeClr val="bg2"/>
            </a:solidFill>
            <a:effectLst>
              <a:innerShdw blurRad="63500" dist="50800" dir="13500000">
                <a:srgbClr val="000000">
                  <a:alpha val="50000"/>
                </a:srgbClr>
              </a:innerShdw>
            </a:effectLst>
          </a:endParaRPr>
        </a:p>
      </dsp:txBody>
      <dsp:txXfrm>
        <a:off x="2036219" y="1396402"/>
        <a:ext cx="27547" cy="27547"/>
      </dsp:txXfrm>
    </dsp:sp>
    <dsp:sp modelId="{7F86A4CE-5FBF-484C-A971-2ABEC884FAED}">
      <dsp:nvSpPr>
        <dsp:cNvPr id="0" name=""/>
        <dsp:cNvSpPr/>
      </dsp:nvSpPr>
      <dsp:spPr>
        <a:xfrm>
          <a:off x="1850544" y="460057"/>
          <a:ext cx="398897" cy="1140142"/>
        </a:xfrm>
        <a:custGeom>
          <a:avLst/>
          <a:gdLst/>
          <a:ahLst/>
          <a:cxnLst/>
          <a:rect l="0" t="0" r="0" b="0"/>
          <a:pathLst>
            <a:path>
              <a:moveTo>
                <a:pt x="0" y="1140142"/>
              </a:moveTo>
              <a:lnTo>
                <a:pt x="199448" y="1140142"/>
              </a:lnTo>
              <a:lnTo>
                <a:pt x="199448" y="0"/>
              </a:lnTo>
              <a:lnTo>
                <a:pt x="398897" y="0"/>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TN" sz="500" b="1" kern="1200" cap="none" spc="50">
            <a:ln w="0"/>
            <a:solidFill>
              <a:schemeClr val="bg2"/>
            </a:solidFill>
            <a:effectLst>
              <a:innerShdw blurRad="63500" dist="50800" dir="13500000">
                <a:srgbClr val="000000">
                  <a:alpha val="50000"/>
                </a:srgbClr>
              </a:innerShdw>
            </a:effectLst>
          </a:endParaRPr>
        </a:p>
      </dsp:txBody>
      <dsp:txXfrm>
        <a:off x="2019795" y="999931"/>
        <a:ext cx="60395" cy="60395"/>
      </dsp:txXfrm>
    </dsp:sp>
    <dsp:sp modelId="{4472BC35-8691-4CEB-8A77-89EA29C367C3}">
      <dsp:nvSpPr>
        <dsp:cNvPr id="0" name=""/>
        <dsp:cNvSpPr/>
      </dsp:nvSpPr>
      <dsp:spPr>
        <a:xfrm rot="16200000">
          <a:off x="-53693" y="1296162"/>
          <a:ext cx="3200400" cy="608076"/>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b="1" kern="1200" cap="none" spc="50">
              <a:ln w="0"/>
              <a:effectLst>
                <a:innerShdw blurRad="63500" dist="50800" dir="13500000">
                  <a:srgbClr val="000000">
                    <a:alpha val="50000"/>
                  </a:srgbClr>
                </a:innerShdw>
              </a:effectLst>
            </a:rPr>
            <a:t>Nos Catégories</a:t>
          </a:r>
          <a:endParaRPr lang="fr-TN" sz="1500" b="1" kern="1200" cap="none" spc="50">
            <a:ln w="0"/>
            <a:effectLst>
              <a:innerShdw blurRad="63500" dist="50800" dir="13500000">
                <a:srgbClr val="000000">
                  <a:alpha val="50000"/>
                </a:srgbClr>
              </a:innerShdw>
            </a:effectLst>
          </a:endParaRPr>
        </a:p>
      </dsp:txBody>
      <dsp:txXfrm>
        <a:off x="-53693" y="1296162"/>
        <a:ext cx="3200400" cy="608076"/>
      </dsp:txXfrm>
    </dsp:sp>
    <dsp:sp modelId="{BAFE1333-9EA9-4478-9ACA-2B4862F44AE3}">
      <dsp:nvSpPr>
        <dsp:cNvPr id="0" name=""/>
        <dsp:cNvSpPr/>
      </dsp:nvSpPr>
      <dsp:spPr>
        <a:xfrm>
          <a:off x="2249442" y="156019"/>
          <a:ext cx="1994489" cy="608076"/>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b="1" kern="1200" cap="none" spc="50">
              <a:ln w="0"/>
              <a:effectLst>
                <a:innerShdw blurRad="63500" dist="50800" dir="13500000">
                  <a:srgbClr val="000000">
                    <a:alpha val="50000"/>
                  </a:srgbClr>
                </a:innerShdw>
              </a:effectLst>
            </a:rPr>
            <a:t>éléctronique</a:t>
          </a:r>
          <a:endParaRPr lang="fr-TN" sz="1400" b="1" kern="1200" cap="none" spc="50">
            <a:ln w="0"/>
            <a:effectLst>
              <a:innerShdw blurRad="63500" dist="50800" dir="13500000">
                <a:srgbClr val="000000">
                  <a:alpha val="50000"/>
                </a:srgbClr>
              </a:innerShdw>
            </a:effectLst>
          </a:endParaRPr>
        </a:p>
      </dsp:txBody>
      <dsp:txXfrm>
        <a:off x="2249442" y="156019"/>
        <a:ext cx="1994489" cy="608076"/>
      </dsp:txXfrm>
    </dsp:sp>
    <dsp:sp modelId="{7CE313E5-F498-4937-9FF8-5093AB9217AD}">
      <dsp:nvSpPr>
        <dsp:cNvPr id="0" name=""/>
        <dsp:cNvSpPr/>
      </dsp:nvSpPr>
      <dsp:spPr>
        <a:xfrm>
          <a:off x="2249442" y="916114"/>
          <a:ext cx="1994489" cy="608076"/>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b="1" kern="1200" cap="none" spc="50">
              <a:ln w="0"/>
              <a:effectLst>
                <a:innerShdw blurRad="63500" dist="50800" dir="13500000">
                  <a:srgbClr val="000000">
                    <a:alpha val="50000"/>
                  </a:srgbClr>
                </a:innerShdw>
              </a:effectLst>
            </a:rPr>
            <a:t>fashion</a:t>
          </a:r>
          <a:endParaRPr lang="fr-TN" sz="1400" b="1" kern="1200" cap="none" spc="50">
            <a:ln w="0"/>
            <a:effectLst>
              <a:innerShdw blurRad="63500" dist="50800" dir="13500000">
                <a:srgbClr val="000000">
                  <a:alpha val="50000"/>
                </a:srgbClr>
              </a:innerShdw>
            </a:effectLst>
          </a:endParaRPr>
        </a:p>
      </dsp:txBody>
      <dsp:txXfrm>
        <a:off x="2249442" y="916114"/>
        <a:ext cx="1994489" cy="608076"/>
      </dsp:txXfrm>
    </dsp:sp>
    <dsp:sp modelId="{30B45BD3-2165-46D2-96AF-7F0E1AEBD291}">
      <dsp:nvSpPr>
        <dsp:cNvPr id="0" name=""/>
        <dsp:cNvSpPr/>
      </dsp:nvSpPr>
      <dsp:spPr>
        <a:xfrm>
          <a:off x="2249442" y="1676209"/>
          <a:ext cx="1994489" cy="608076"/>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b="1" kern="1200" cap="none" spc="50">
              <a:ln w="0"/>
              <a:effectLst>
                <a:innerShdw blurRad="63500" dist="50800" dir="13500000">
                  <a:srgbClr val="000000">
                    <a:alpha val="50000"/>
                  </a:srgbClr>
                </a:innerShdw>
              </a:effectLst>
            </a:rPr>
            <a:t>maison</a:t>
          </a:r>
          <a:endParaRPr lang="fr-TN" sz="1400" b="1" kern="1200" cap="none" spc="50">
            <a:ln w="0"/>
            <a:effectLst>
              <a:innerShdw blurRad="63500" dist="50800" dir="13500000">
                <a:srgbClr val="000000">
                  <a:alpha val="50000"/>
                </a:srgbClr>
              </a:innerShdw>
            </a:effectLst>
          </a:endParaRPr>
        </a:p>
      </dsp:txBody>
      <dsp:txXfrm>
        <a:off x="2249442" y="1676209"/>
        <a:ext cx="1994489" cy="608076"/>
      </dsp:txXfrm>
    </dsp:sp>
    <dsp:sp modelId="{C07DCE1D-41EC-4810-8675-3C37707C47B5}">
      <dsp:nvSpPr>
        <dsp:cNvPr id="0" name=""/>
        <dsp:cNvSpPr/>
      </dsp:nvSpPr>
      <dsp:spPr>
        <a:xfrm>
          <a:off x="2249442" y="2436304"/>
          <a:ext cx="1994489" cy="608076"/>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b="1" kern="1200" cap="none" spc="50">
              <a:ln w="0"/>
              <a:effectLst>
                <a:innerShdw blurRad="63500" dist="50800" dir="13500000">
                  <a:srgbClr val="000000">
                    <a:alpha val="50000"/>
                  </a:srgbClr>
                </a:innerShdw>
              </a:effectLst>
            </a:rPr>
            <a:t>Santé et Beauté</a:t>
          </a:r>
          <a:endParaRPr lang="fr-TN" sz="1400" b="1" kern="1200" cap="none" spc="50">
            <a:ln w="0"/>
            <a:effectLst>
              <a:innerShdw blurRad="63500" dist="50800" dir="13500000">
                <a:srgbClr val="000000">
                  <a:alpha val="50000"/>
                </a:srgbClr>
              </a:innerShdw>
            </a:effectLst>
          </a:endParaRPr>
        </a:p>
      </dsp:txBody>
      <dsp:txXfrm>
        <a:off x="2249442" y="2436304"/>
        <a:ext cx="1994489" cy="6080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485A3B-D240-475B-A74D-18FA5DA9A49B}">
      <dsp:nvSpPr>
        <dsp:cNvPr id="0" name=""/>
        <dsp:cNvSpPr/>
      </dsp:nvSpPr>
      <dsp:spPr>
        <a:xfrm>
          <a:off x="2743200" y="908217"/>
          <a:ext cx="2148491" cy="248585"/>
        </a:xfrm>
        <a:custGeom>
          <a:avLst/>
          <a:gdLst/>
          <a:ahLst/>
          <a:cxnLst/>
          <a:rect l="0" t="0" r="0" b="0"/>
          <a:pathLst>
            <a:path>
              <a:moveTo>
                <a:pt x="0" y="0"/>
              </a:moveTo>
              <a:lnTo>
                <a:pt x="0" y="124292"/>
              </a:lnTo>
              <a:lnTo>
                <a:pt x="2148491" y="124292"/>
              </a:lnTo>
              <a:lnTo>
                <a:pt x="2148491"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DF05D3-60AF-4497-BFA1-5AC6020DD12C}">
      <dsp:nvSpPr>
        <dsp:cNvPr id="0" name=""/>
        <dsp:cNvSpPr/>
      </dsp:nvSpPr>
      <dsp:spPr>
        <a:xfrm>
          <a:off x="2743200" y="908217"/>
          <a:ext cx="716163" cy="248585"/>
        </a:xfrm>
        <a:custGeom>
          <a:avLst/>
          <a:gdLst/>
          <a:ahLst/>
          <a:cxnLst/>
          <a:rect l="0" t="0" r="0" b="0"/>
          <a:pathLst>
            <a:path>
              <a:moveTo>
                <a:pt x="0" y="0"/>
              </a:moveTo>
              <a:lnTo>
                <a:pt x="0" y="124292"/>
              </a:lnTo>
              <a:lnTo>
                <a:pt x="716163" y="124292"/>
              </a:lnTo>
              <a:lnTo>
                <a:pt x="716163"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6F5A1C-8AB3-430F-88BB-33864683B659}">
      <dsp:nvSpPr>
        <dsp:cNvPr id="0" name=""/>
        <dsp:cNvSpPr/>
      </dsp:nvSpPr>
      <dsp:spPr>
        <a:xfrm>
          <a:off x="2027036" y="908217"/>
          <a:ext cx="716163" cy="248585"/>
        </a:xfrm>
        <a:custGeom>
          <a:avLst/>
          <a:gdLst/>
          <a:ahLst/>
          <a:cxnLst/>
          <a:rect l="0" t="0" r="0" b="0"/>
          <a:pathLst>
            <a:path>
              <a:moveTo>
                <a:pt x="716163" y="0"/>
              </a:moveTo>
              <a:lnTo>
                <a:pt x="716163" y="124292"/>
              </a:lnTo>
              <a:lnTo>
                <a:pt x="0" y="124292"/>
              </a:lnTo>
              <a:lnTo>
                <a:pt x="0"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3186E-AE6E-4F9B-B385-77D26BCBB973}">
      <dsp:nvSpPr>
        <dsp:cNvPr id="0" name=""/>
        <dsp:cNvSpPr/>
      </dsp:nvSpPr>
      <dsp:spPr>
        <a:xfrm>
          <a:off x="594708" y="908217"/>
          <a:ext cx="2148491" cy="248585"/>
        </a:xfrm>
        <a:custGeom>
          <a:avLst/>
          <a:gdLst/>
          <a:ahLst/>
          <a:cxnLst/>
          <a:rect l="0" t="0" r="0" b="0"/>
          <a:pathLst>
            <a:path>
              <a:moveTo>
                <a:pt x="2148491" y="0"/>
              </a:moveTo>
              <a:lnTo>
                <a:pt x="2148491" y="124292"/>
              </a:lnTo>
              <a:lnTo>
                <a:pt x="0" y="124292"/>
              </a:lnTo>
              <a:lnTo>
                <a:pt x="0"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4EE1D-CFDD-4E78-8AED-ABE8C90D7F1B}">
      <dsp:nvSpPr>
        <dsp:cNvPr id="0" name=""/>
        <dsp:cNvSpPr/>
      </dsp:nvSpPr>
      <dsp:spPr>
        <a:xfrm>
          <a:off x="2151329" y="316346"/>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1" kern="1200"/>
            <a:t>electronique</a:t>
          </a:r>
          <a:endParaRPr lang="fr-TN" sz="1600" b="1" kern="1200"/>
        </a:p>
      </dsp:txBody>
      <dsp:txXfrm>
        <a:off x="2151329" y="316346"/>
        <a:ext cx="1183741" cy="591870"/>
      </dsp:txXfrm>
    </dsp:sp>
    <dsp:sp modelId="{1504DC0F-C019-4BA8-8B3F-B9384EAD9465}">
      <dsp:nvSpPr>
        <dsp:cNvPr id="0" name=""/>
        <dsp:cNvSpPr/>
      </dsp:nvSpPr>
      <dsp:spPr>
        <a:xfrm>
          <a:off x="2837"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Pc portable</a:t>
          </a:r>
          <a:endParaRPr lang="fr-TN" sz="1800" kern="1200"/>
        </a:p>
      </dsp:txBody>
      <dsp:txXfrm>
        <a:off x="2837" y="1156802"/>
        <a:ext cx="1183741" cy="591870"/>
      </dsp:txXfrm>
    </dsp:sp>
    <dsp:sp modelId="{AF636986-E4AF-4000-A3A8-FF7E32043CC9}">
      <dsp:nvSpPr>
        <dsp:cNvPr id="0" name=""/>
        <dsp:cNvSpPr/>
      </dsp:nvSpPr>
      <dsp:spPr>
        <a:xfrm>
          <a:off x="1435165"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Pc gamer</a:t>
          </a:r>
          <a:endParaRPr lang="fr-TN" sz="1800" kern="1200"/>
        </a:p>
      </dsp:txBody>
      <dsp:txXfrm>
        <a:off x="1435165" y="1156802"/>
        <a:ext cx="1183741" cy="591870"/>
      </dsp:txXfrm>
    </dsp:sp>
    <dsp:sp modelId="{4DAC0B37-B857-4946-A05A-636DB9270DE6}">
      <dsp:nvSpPr>
        <dsp:cNvPr id="0" name=""/>
        <dsp:cNvSpPr/>
      </dsp:nvSpPr>
      <dsp:spPr>
        <a:xfrm>
          <a:off x="2867492"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Téléphone</a:t>
          </a:r>
          <a:endParaRPr lang="fr-TN" sz="1800" kern="1200"/>
        </a:p>
      </dsp:txBody>
      <dsp:txXfrm>
        <a:off x="2867492" y="1156802"/>
        <a:ext cx="1183741" cy="591870"/>
      </dsp:txXfrm>
    </dsp:sp>
    <dsp:sp modelId="{FCD4DEB1-97AE-4B46-B7A5-1121927E6098}">
      <dsp:nvSpPr>
        <dsp:cNvPr id="0" name=""/>
        <dsp:cNvSpPr/>
      </dsp:nvSpPr>
      <dsp:spPr>
        <a:xfrm>
          <a:off x="4299820"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Tablette</a:t>
          </a:r>
          <a:endParaRPr lang="fr-TN" sz="1800" kern="1200"/>
        </a:p>
      </dsp:txBody>
      <dsp:txXfrm>
        <a:off x="4299820" y="1156802"/>
        <a:ext cx="1183741" cy="5918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DF05D3-60AF-4497-BFA1-5AC6020DD12C}">
      <dsp:nvSpPr>
        <dsp:cNvPr id="0" name=""/>
        <dsp:cNvSpPr/>
      </dsp:nvSpPr>
      <dsp:spPr>
        <a:xfrm>
          <a:off x="2743200" y="864090"/>
          <a:ext cx="1940834" cy="336838"/>
        </a:xfrm>
        <a:custGeom>
          <a:avLst/>
          <a:gdLst/>
          <a:ahLst/>
          <a:cxnLst/>
          <a:rect l="0" t="0" r="0" b="0"/>
          <a:pathLst>
            <a:path>
              <a:moveTo>
                <a:pt x="0" y="0"/>
              </a:moveTo>
              <a:lnTo>
                <a:pt x="0" y="168419"/>
              </a:lnTo>
              <a:lnTo>
                <a:pt x="1940834" y="168419"/>
              </a:lnTo>
              <a:lnTo>
                <a:pt x="1940834" y="336838"/>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6F5A1C-8AB3-430F-88BB-33864683B659}">
      <dsp:nvSpPr>
        <dsp:cNvPr id="0" name=""/>
        <dsp:cNvSpPr/>
      </dsp:nvSpPr>
      <dsp:spPr>
        <a:xfrm>
          <a:off x="2697479" y="864090"/>
          <a:ext cx="91440" cy="336838"/>
        </a:xfrm>
        <a:custGeom>
          <a:avLst/>
          <a:gdLst/>
          <a:ahLst/>
          <a:cxnLst/>
          <a:rect l="0" t="0" r="0" b="0"/>
          <a:pathLst>
            <a:path>
              <a:moveTo>
                <a:pt x="45720" y="0"/>
              </a:moveTo>
              <a:lnTo>
                <a:pt x="45720" y="336838"/>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3186E-AE6E-4F9B-B385-77D26BCBB973}">
      <dsp:nvSpPr>
        <dsp:cNvPr id="0" name=""/>
        <dsp:cNvSpPr/>
      </dsp:nvSpPr>
      <dsp:spPr>
        <a:xfrm>
          <a:off x="802365" y="864090"/>
          <a:ext cx="1940834" cy="336838"/>
        </a:xfrm>
        <a:custGeom>
          <a:avLst/>
          <a:gdLst/>
          <a:ahLst/>
          <a:cxnLst/>
          <a:rect l="0" t="0" r="0" b="0"/>
          <a:pathLst>
            <a:path>
              <a:moveTo>
                <a:pt x="1940834" y="0"/>
              </a:moveTo>
              <a:lnTo>
                <a:pt x="1940834" y="168419"/>
              </a:lnTo>
              <a:lnTo>
                <a:pt x="0" y="168419"/>
              </a:lnTo>
              <a:lnTo>
                <a:pt x="0" y="336838"/>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4EE1D-CFDD-4E78-8AED-ABE8C90D7F1B}">
      <dsp:nvSpPr>
        <dsp:cNvPr id="0" name=""/>
        <dsp:cNvSpPr/>
      </dsp:nvSpPr>
      <dsp:spPr>
        <a:xfrm>
          <a:off x="1941202" y="62092"/>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1" kern="1200"/>
            <a:t>Maison</a:t>
          </a:r>
          <a:endParaRPr lang="fr-TN" sz="1600" b="1" kern="1200"/>
        </a:p>
      </dsp:txBody>
      <dsp:txXfrm>
        <a:off x="1941202" y="62092"/>
        <a:ext cx="1603995" cy="801997"/>
      </dsp:txXfrm>
    </dsp:sp>
    <dsp:sp modelId="{1504DC0F-C019-4BA8-8B3F-B9384EAD9465}">
      <dsp:nvSpPr>
        <dsp:cNvPr id="0" name=""/>
        <dsp:cNvSpPr/>
      </dsp:nvSpPr>
      <dsp:spPr>
        <a:xfrm>
          <a:off x="368" y="1200929"/>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Meubles</a:t>
          </a:r>
          <a:endParaRPr lang="fr-TN" sz="1800" kern="1200"/>
        </a:p>
      </dsp:txBody>
      <dsp:txXfrm>
        <a:off x="368" y="1200929"/>
        <a:ext cx="1603995" cy="801997"/>
      </dsp:txXfrm>
    </dsp:sp>
    <dsp:sp modelId="{AF636986-E4AF-4000-A3A8-FF7E32043CC9}">
      <dsp:nvSpPr>
        <dsp:cNvPr id="0" name=""/>
        <dsp:cNvSpPr/>
      </dsp:nvSpPr>
      <dsp:spPr>
        <a:xfrm>
          <a:off x="1941202" y="1200929"/>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Décoration</a:t>
          </a:r>
          <a:endParaRPr lang="fr-TN" sz="1800" kern="1200"/>
        </a:p>
      </dsp:txBody>
      <dsp:txXfrm>
        <a:off x="1941202" y="1200929"/>
        <a:ext cx="1603995" cy="801997"/>
      </dsp:txXfrm>
    </dsp:sp>
    <dsp:sp modelId="{4DAC0B37-B857-4946-A05A-636DB9270DE6}">
      <dsp:nvSpPr>
        <dsp:cNvPr id="0" name=""/>
        <dsp:cNvSpPr/>
      </dsp:nvSpPr>
      <dsp:spPr>
        <a:xfrm>
          <a:off x="3882036" y="1200929"/>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éléctroménager</a:t>
          </a:r>
          <a:endParaRPr lang="fr-TN" sz="1800" kern="1200"/>
        </a:p>
      </dsp:txBody>
      <dsp:txXfrm>
        <a:off x="3882036" y="1200929"/>
        <a:ext cx="1603995" cy="8019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485A3B-D240-475B-A74D-18FA5DA9A49B}">
      <dsp:nvSpPr>
        <dsp:cNvPr id="0" name=""/>
        <dsp:cNvSpPr/>
      </dsp:nvSpPr>
      <dsp:spPr>
        <a:xfrm>
          <a:off x="2743200" y="908217"/>
          <a:ext cx="2148491" cy="248585"/>
        </a:xfrm>
        <a:custGeom>
          <a:avLst/>
          <a:gdLst/>
          <a:ahLst/>
          <a:cxnLst/>
          <a:rect l="0" t="0" r="0" b="0"/>
          <a:pathLst>
            <a:path>
              <a:moveTo>
                <a:pt x="0" y="0"/>
              </a:moveTo>
              <a:lnTo>
                <a:pt x="0" y="124292"/>
              </a:lnTo>
              <a:lnTo>
                <a:pt x="2148491" y="124292"/>
              </a:lnTo>
              <a:lnTo>
                <a:pt x="2148491"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DF05D3-60AF-4497-BFA1-5AC6020DD12C}">
      <dsp:nvSpPr>
        <dsp:cNvPr id="0" name=""/>
        <dsp:cNvSpPr/>
      </dsp:nvSpPr>
      <dsp:spPr>
        <a:xfrm>
          <a:off x="2743200" y="908217"/>
          <a:ext cx="716163" cy="248585"/>
        </a:xfrm>
        <a:custGeom>
          <a:avLst/>
          <a:gdLst/>
          <a:ahLst/>
          <a:cxnLst/>
          <a:rect l="0" t="0" r="0" b="0"/>
          <a:pathLst>
            <a:path>
              <a:moveTo>
                <a:pt x="0" y="0"/>
              </a:moveTo>
              <a:lnTo>
                <a:pt x="0" y="124292"/>
              </a:lnTo>
              <a:lnTo>
                <a:pt x="716163" y="124292"/>
              </a:lnTo>
              <a:lnTo>
                <a:pt x="716163"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6F5A1C-8AB3-430F-88BB-33864683B659}">
      <dsp:nvSpPr>
        <dsp:cNvPr id="0" name=""/>
        <dsp:cNvSpPr/>
      </dsp:nvSpPr>
      <dsp:spPr>
        <a:xfrm>
          <a:off x="2027036" y="908217"/>
          <a:ext cx="716163" cy="248585"/>
        </a:xfrm>
        <a:custGeom>
          <a:avLst/>
          <a:gdLst/>
          <a:ahLst/>
          <a:cxnLst/>
          <a:rect l="0" t="0" r="0" b="0"/>
          <a:pathLst>
            <a:path>
              <a:moveTo>
                <a:pt x="716163" y="0"/>
              </a:moveTo>
              <a:lnTo>
                <a:pt x="716163" y="124292"/>
              </a:lnTo>
              <a:lnTo>
                <a:pt x="0" y="124292"/>
              </a:lnTo>
              <a:lnTo>
                <a:pt x="0"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3186E-AE6E-4F9B-B385-77D26BCBB973}">
      <dsp:nvSpPr>
        <dsp:cNvPr id="0" name=""/>
        <dsp:cNvSpPr/>
      </dsp:nvSpPr>
      <dsp:spPr>
        <a:xfrm>
          <a:off x="594708" y="908217"/>
          <a:ext cx="2148491" cy="248585"/>
        </a:xfrm>
        <a:custGeom>
          <a:avLst/>
          <a:gdLst/>
          <a:ahLst/>
          <a:cxnLst/>
          <a:rect l="0" t="0" r="0" b="0"/>
          <a:pathLst>
            <a:path>
              <a:moveTo>
                <a:pt x="2148491" y="0"/>
              </a:moveTo>
              <a:lnTo>
                <a:pt x="2148491" y="124292"/>
              </a:lnTo>
              <a:lnTo>
                <a:pt x="0" y="124292"/>
              </a:lnTo>
              <a:lnTo>
                <a:pt x="0" y="248585"/>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4EE1D-CFDD-4E78-8AED-ABE8C90D7F1B}">
      <dsp:nvSpPr>
        <dsp:cNvPr id="0" name=""/>
        <dsp:cNvSpPr/>
      </dsp:nvSpPr>
      <dsp:spPr>
        <a:xfrm>
          <a:off x="2151329" y="316346"/>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1" kern="1200"/>
            <a:t>Fashion</a:t>
          </a:r>
          <a:endParaRPr lang="fr-TN" sz="1600" b="1" kern="1200"/>
        </a:p>
      </dsp:txBody>
      <dsp:txXfrm>
        <a:off x="2151329" y="316346"/>
        <a:ext cx="1183741" cy="591870"/>
      </dsp:txXfrm>
    </dsp:sp>
    <dsp:sp modelId="{1504DC0F-C019-4BA8-8B3F-B9384EAD9465}">
      <dsp:nvSpPr>
        <dsp:cNvPr id="0" name=""/>
        <dsp:cNvSpPr/>
      </dsp:nvSpPr>
      <dsp:spPr>
        <a:xfrm>
          <a:off x="2837"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Femme</a:t>
          </a:r>
          <a:endParaRPr lang="fr-TN" sz="1800" kern="1200"/>
        </a:p>
      </dsp:txBody>
      <dsp:txXfrm>
        <a:off x="2837" y="1156802"/>
        <a:ext cx="1183741" cy="591870"/>
      </dsp:txXfrm>
    </dsp:sp>
    <dsp:sp modelId="{AF636986-E4AF-4000-A3A8-FF7E32043CC9}">
      <dsp:nvSpPr>
        <dsp:cNvPr id="0" name=""/>
        <dsp:cNvSpPr/>
      </dsp:nvSpPr>
      <dsp:spPr>
        <a:xfrm>
          <a:off x="1435165"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Homme</a:t>
          </a:r>
          <a:endParaRPr lang="fr-TN" sz="1800" kern="1200"/>
        </a:p>
      </dsp:txBody>
      <dsp:txXfrm>
        <a:off x="1435165" y="1156802"/>
        <a:ext cx="1183741" cy="591870"/>
      </dsp:txXfrm>
    </dsp:sp>
    <dsp:sp modelId="{4DAC0B37-B857-4946-A05A-636DB9270DE6}">
      <dsp:nvSpPr>
        <dsp:cNvPr id="0" name=""/>
        <dsp:cNvSpPr/>
      </dsp:nvSpPr>
      <dsp:spPr>
        <a:xfrm>
          <a:off x="2867492"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Garçon</a:t>
          </a:r>
          <a:endParaRPr lang="fr-TN" sz="1800" kern="1200"/>
        </a:p>
      </dsp:txBody>
      <dsp:txXfrm>
        <a:off x="2867492" y="1156802"/>
        <a:ext cx="1183741" cy="591870"/>
      </dsp:txXfrm>
    </dsp:sp>
    <dsp:sp modelId="{FCD4DEB1-97AE-4B46-B7A5-1121927E6098}">
      <dsp:nvSpPr>
        <dsp:cNvPr id="0" name=""/>
        <dsp:cNvSpPr/>
      </dsp:nvSpPr>
      <dsp:spPr>
        <a:xfrm>
          <a:off x="4299820" y="1156802"/>
          <a:ext cx="1183741" cy="591870"/>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Fille</a:t>
          </a:r>
          <a:endParaRPr lang="fr-TN" sz="1800" kern="1200"/>
        </a:p>
      </dsp:txBody>
      <dsp:txXfrm>
        <a:off x="4299820" y="1156802"/>
        <a:ext cx="1183741" cy="5918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DF05D3-60AF-4497-BFA1-5AC6020DD12C}">
      <dsp:nvSpPr>
        <dsp:cNvPr id="0" name=""/>
        <dsp:cNvSpPr/>
      </dsp:nvSpPr>
      <dsp:spPr>
        <a:xfrm>
          <a:off x="2743200" y="864090"/>
          <a:ext cx="1940834" cy="336838"/>
        </a:xfrm>
        <a:custGeom>
          <a:avLst/>
          <a:gdLst/>
          <a:ahLst/>
          <a:cxnLst/>
          <a:rect l="0" t="0" r="0" b="0"/>
          <a:pathLst>
            <a:path>
              <a:moveTo>
                <a:pt x="0" y="0"/>
              </a:moveTo>
              <a:lnTo>
                <a:pt x="0" y="168419"/>
              </a:lnTo>
              <a:lnTo>
                <a:pt x="1940834" y="168419"/>
              </a:lnTo>
              <a:lnTo>
                <a:pt x="1940834" y="336838"/>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6F5A1C-8AB3-430F-88BB-33864683B659}">
      <dsp:nvSpPr>
        <dsp:cNvPr id="0" name=""/>
        <dsp:cNvSpPr/>
      </dsp:nvSpPr>
      <dsp:spPr>
        <a:xfrm>
          <a:off x="2697479" y="864090"/>
          <a:ext cx="91440" cy="336838"/>
        </a:xfrm>
        <a:custGeom>
          <a:avLst/>
          <a:gdLst/>
          <a:ahLst/>
          <a:cxnLst/>
          <a:rect l="0" t="0" r="0" b="0"/>
          <a:pathLst>
            <a:path>
              <a:moveTo>
                <a:pt x="45720" y="0"/>
              </a:moveTo>
              <a:lnTo>
                <a:pt x="45720" y="336838"/>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3186E-AE6E-4F9B-B385-77D26BCBB973}">
      <dsp:nvSpPr>
        <dsp:cNvPr id="0" name=""/>
        <dsp:cNvSpPr/>
      </dsp:nvSpPr>
      <dsp:spPr>
        <a:xfrm>
          <a:off x="802365" y="864090"/>
          <a:ext cx="1940834" cy="336838"/>
        </a:xfrm>
        <a:custGeom>
          <a:avLst/>
          <a:gdLst/>
          <a:ahLst/>
          <a:cxnLst/>
          <a:rect l="0" t="0" r="0" b="0"/>
          <a:pathLst>
            <a:path>
              <a:moveTo>
                <a:pt x="1940834" y="0"/>
              </a:moveTo>
              <a:lnTo>
                <a:pt x="1940834" y="168419"/>
              </a:lnTo>
              <a:lnTo>
                <a:pt x="0" y="168419"/>
              </a:lnTo>
              <a:lnTo>
                <a:pt x="0" y="336838"/>
              </a:lnTo>
            </a:path>
          </a:pathLst>
        </a:custGeom>
        <a:noFill/>
        <a:ln w="25400">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4EE1D-CFDD-4E78-8AED-ABE8C90D7F1B}">
      <dsp:nvSpPr>
        <dsp:cNvPr id="0" name=""/>
        <dsp:cNvSpPr/>
      </dsp:nvSpPr>
      <dsp:spPr>
        <a:xfrm>
          <a:off x="1941202" y="62092"/>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1" kern="1200"/>
            <a:t>Santé et Beauté</a:t>
          </a:r>
          <a:endParaRPr lang="fr-TN" sz="1600" b="1" kern="1200"/>
        </a:p>
      </dsp:txBody>
      <dsp:txXfrm>
        <a:off x="1941202" y="62092"/>
        <a:ext cx="1603995" cy="801997"/>
      </dsp:txXfrm>
    </dsp:sp>
    <dsp:sp modelId="{1504DC0F-C019-4BA8-8B3F-B9384EAD9465}">
      <dsp:nvSpPr>
        <dsp:cNvPr id="0" name=""/>
        <dsp:cNvSpPr/>
      </dsp:nvSpPr>
      <dsp:spPr>
        <a:xfrm>
          <a:off x="368" y="1200929"/>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Maquillage</a:t>
          </a:r>
          <a:endParaRPr lang="fr-TN" sz="1800" kern="1200"/>
        </a:p>
      </dsp:txBody>
      <dsp:txXfrm>
        <a:off x="368" y="1200929"/>
        <a:ext cx="1603995" cy="801997"/>
      </dsp:txXfrm>
    </dsp:sp>
    <dsp:sp modelId="{AF636986-E4AF-4000-A3A8-FF7E32043CC9}">
      <dsp:nvSpPr>
        <dsp:cNvPr id="0" name=""/>
        <dsp:cNvSpPr/>
      </dsp:nvSpPr>
      <dsp:spPr>
        <a:xfrm>
          <a:off x="1941202" y="1200929"/>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Parfums</a:t>
          </a:r>
          <a:endParaRPr lang="fr-TN" sz="1800" kern="1200"/>
        </a:p>
      </dsp:txBody>
      <dsp:txXfrm>
        <a:off x="1941202" y="1200929"/>
        <a:ext cx="1603995" cy="801997"/>
      </dsp:txXfrm>
    </dsp:sp>
    <dsp:sp modelId="{4DAC0B37-B857-4946-A05A-636DB9270DE6}">
      <dsp:nvSpPr>
        <dsp:cNvPr id="0" name=""/>
        <dsp:cNvSpPr/>
      </dsp:nvSpPr>
      <dsp:spPr>
        <a:xfrm>
          <a:off x="3882036" y="1200929"/>
          <a:ext cx="1603995" cy="801997"/>
        </a:xfrm>
        <a:prstGeom prst="rect">
          <a:avLst/>
        </a:prstGeom>
        <a:solidFill>
          <a:schemeClr val="accent1">
            <a:hueOff val="0"/>
            <a:satOff val="0"/>
            <a:lumOff val="0"/>
            <a:alphaOff val="0"/>
          </a:schemeClr>
        </a:solidFill>
        <a:ln w="38100">
          <a:solidFill>
            <a:schemeClr val="lt1">
              <a:hueOff val="0"/>
              <a:satOff val="0"/>
              <a:lumOff val="0"/>
              <a:alphaOff val="0"/>
            </a:schemeClr>
          </a:solidFill>
          <a:prstDash val="solid"/>
        </a:ln>
        <a:effectLst>
          <a:outerShdw blurRad="50800" dist="25400" dir="5400000" rotWithShape="0">
            <a:srgbClr val="000000">
              <a:alpha val="43137"/>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Beauté et soins personnels</a:t>
          </a:r>
          <a:endParaRPr lang="fr-TN" sz="1800" kern="1200"/>
        </a:p>
      </dsp:txBody>
      <dsp:txXfrm>
        <a:off x="3882036" y="120092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237D7E28104954B5A82FD1EBB517AC"/>
        <w:category>
          <w:name w:val="General"/>
          <w:gallery w:val="placeholder"/>
        </w:category>
        <w:types>
          <w:type w:val="bbPlcHdr"/>
        </w:types>
        <w:behaviors>
          <w:behavior w:val="content"/>
        </w:behaviors>
        <w:guid w:val="{7A20BF53-F591-448D-84C7-3839F79B9AB1}"/>
      </w:docPartPr>
      <w:docPartBody>
        <w:p w:rsidR="00CA701F" w:rsidRDefault="00CA701F">
          <w:pPr>
            <w:pStyle w:val="85237D7E28104954B5A82FD1EBB517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14</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Regular">
    <w:altName w:val="Calibri"/>
    <w:panose1 w:val="00000000000000000000"/>
    <w:charset w:val="00"/>
    <w:family w:val="auto"/>
    <w:notTrueType/>
    <w:pitch w:val="default"/>
    <w:sig w:usb0="00000003" w:usb1="00000000" w:usb2="00000000" w:usb3="00000000" w:csb0="00000001" w:csb1="00000000"/>
  </w:font>
  <w:font w:name="Arimo-Bol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Neue">
    <w:altName w:val="Sylfaen"/>
    <w:charset w:val="00"/>
    <w:family w:val="swiss"/>
    <w:pitch w:val="variable"/>
    <w:sig w:usb0="E50002FF" w:usb1="500079DB" w:usb2="00000010" w:usb3="00000000" w:csb0="00000001" w:csb1="00000000"/>
  </w:font>
  <w:font w:name="OpenSans-Regular">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DarkLand">
    <w:panose1 w:val="00000000000000000000"/>
    <w:charset w:val="00"/>
    <w:family w:val="modern"/>
    <w:notTrueType/>
    <w:pitch w:val="variable"/>
    <w:sig w:usb0="00000003" w:usb1="00000000" w:usb2="00000000" w:usb3="00000000" w:csb0="00000001" w:csb1="00000000"/>
  </w:font>
  <w:font w:name="ShadowsIntoLightTw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1F"/>
    <w:rsid w:val="00CA701F"/>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85237D7E28104954B5A82FD1EBB517AC">
    <w:name w:val="85237D7E28104954B5A82FD1EBB517AC"/>
  </w:style>
  <w:style w:type="paragraph" w:customStyle="1" w:styleId="9D59978FA13B4BAA8E1826675E8EB757">
    <w:name w:val="9D59978FA13B4BAA8E1826675E8EB757"/>
  </w:style>
  <w:style w:type="paragraph" w:customStyle="1" w:styleId="65BE97871B624B03BE433B89CB17C4EC">
    <w:name w:val="65BE97871B624B03BE433B89CB17C4EC"/>
  </w:style>
  <w:style w:type="paragraph" w:customStyle="1" w:styleId="B1B7C0FF771F4065902A981562884616">
    <w:name w:val="B1B7C0FF771F4065902A981562884616"/>
  </w:style>
  <w:style w:type="paragraph" w:customStyle="1" w:styleId="442046096A624ADD9D9EB1F62D974D1F">
    <w:name w:val="442046096A624ADD9D9EB1F62D974D1F"/>
  </w:style>
  <w:style w:type="paragraph" w:customStyle="1" w:styleId="01EE9DC28A054C63AE72D841F7AEC70D">
    <w:name w:val="01EE9DC28A054C63AE72D841F7AEC70D"/>
  </w:style>
  <w:style w:type="paragraph" w:customStyle="1" w:styleId="5ADC3844A1ED4E41AE07B13CAC1E02A5">
    <w:name w:val="5ADC3844A1ED4E41AE07B13CAC1E02A5"/>
  </w:style>
  <w:style w:type="paragraph" w:customStyle="1" w:styleId="F091AF8E8CBA4A1599C8B691044D07DC">
    <w:name w:val="F091AF8E8CBA4A1599C8B691044D0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51EC-5384-4096-8E60-0650449A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{13C3FC30-4F4A-4E97-8FB9-F719095CC698}tf16392850_win32</Template>
  <TotalTime>2</TotalTime>
  <Pages>12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litaiem essia</dc:creator>
  <cp:keywords/>
  <cp:lastModifiedBy>litaiem essia</cp:lastModifiedBy>
  <cp:revision>2</cp:revision>
  <cp:lastPrinted>2006-08-01T17:47:00Z</cp:lastPrinted>
  <dcterms:created xsi:type="dcterms:W3CDTF">2020-10-16T03:12:00Z</dcterms:created>
  <dcterms:modified xsi:type="dcterms:W3CDTF">2020-10-16T03:12:00Z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